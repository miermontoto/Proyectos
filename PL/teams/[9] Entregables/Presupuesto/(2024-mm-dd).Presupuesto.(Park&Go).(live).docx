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3E1706" w14:textId="09D4A030" w:rsidR="00B176AC" w:rsidRDefault="00B176AC" w:rsidP="00B176AC">
      <w:pPr>
        <w:pStyle w:val="ZCom"/>
        <w:widowControl/>
        <w:tabs>
          <w:tab w:val="left" w:pos="142"/>
          <w:tab w:val="left" w:pos="4253"/>
        </w:tabs>
        <w:jc w:val="center"/>
        <w:rPr>
          <w:rFonts w:ascii="Calibri" w:hAnsi="Calibri"/>
          <w:noProof/>
          <w:lang w:val="fr-BE" w:eastAsia="fr-BE"/>
        </w:rPr>
      </w:pPr>
      <w:bookmarkStart w:id="0" w:name="eltqTitle"/>
    </w:p>
    <w:p w14:paraId="76BAFD88" w14:textId="77777777" w:rsidR="008263F1" w:rsidRDefault="008263F1" w:rsidP="008263F1">
      <w:pPr>
        <w:pStyle w:val="ZDGName"/>
        <w:rPr>
          <w:lang w:val="fr-BE" w:eastAsia="fr-BE"/>
        </w:rPr>
      </w:pPr>
    </w:p>
    <w:p w14:paraId="716F896C" w14:textId="77777777" w:rsidR="008263F1" w:rsidRDefault="008263F1" w:rsidP="008263F1">
      <w:pPr>
        <w:pStyle w:val="ZDGName"/>
        <w:rPr>
          <w:lang w:val="fr-BE" w:eastAsia="fr-BE"/>
        </w:rPr>
      </w:pPr>
    </w:p>
    <w:p w14:paraId="66895F8A" w14:textId="77777777" w:rsidR="008263F1" w:rsidRDefault="008263F1" w:rsidP="008263F1">
      <w:pPr>
        <w:pStyle w:val="ZDGName"/>
        <w:rPr>
          <w:lang w:val="fr-BE" w:eastAsia="fr-BE"/>
        </w:rPr>
      </w:pPr>
    </w:p>
    <w:p w14:paraId="4242B7C5" w14:textId="77777777" w:rsidR="008263F1" w:rsidRDefault="008263F1" w:rsidP="008263F1">
      <w:pPr>
        <w:pStyle w:val="ZDGName"/>
        <w:rPr>
          <w:lang w:val="fr-BE" w:eastAsia="fr-BE"/>
        </w:rPr>
      </w:pPr>
    </w:p>
    <w:p w14:paraId="14E97004" w14:textId="77777777" w:rsidR="008263F1" w:rsidRDefault="008263F1" w:rsidP="008263F1">
      <w:pPr>
        <w:pStyle w:val="ZDGName"/>
        <w:rPr>
          <w:lang w:val="fr-BE" w:eastAsia="fr-BE"/>
        </w:rPr>
      </w:pPr>
    </w:p>
    <w:p w14:paraId="3C1D9E6F" w14:textId="77777777" w:rsidR="008263F1" w:rsidRPr="008263F1" w:rsidRDefault="008263F1" w:rsidP="008263F1">
      <w:pPr>
        <w:pStyle w:val="ZDGName"/>
        <w:rPr>
          <w:lang w:val="fr-BE" w:eastAsia="fr-BE"/>
        </w:rPr>
      </w:pPr>
    </w:p>
    <w:p w14:paraId="57060956" w14:textId="77777777" w:rsidR="00B176AC" w:rsidRPr="00730302" w:rsidRDefault="00B176AC" w:rsidP="00B176AC">
      <w:pPr>
        <w:pStyle w:val="ZDGName"/>
        <w:rPr>
          <w:rFonts w:ascii="Calibri" w:hAnsi="Calibri"/>
          <w:lang w:val="es-ES"/>
        </w:rPr>
      </w:pPr>
    </w:p>
    <w:p w14:paraId="1DA0FF03" w14:textId="77777777" w:rsidR="00B176AC" w:rsidRPr="00730302" w:rsidRDefault="00B176AC" w:rsidP="00B176AC">
      <w:pPr>
        <w:pStyle w:val="ZCom"/>
        <w:widowControl/>
        <w:jc w:val="center"/>
        <w:rPr>
          <w:rFonts w:ascii="Calibri" w:hAnsi="Calibri"/>
          <w:lang w:val="es-ES"/>
        </w:rPr>
      </w:pPr>
    </w:p>
    <w:p w14:paraId="4DFAF6B7" w14:textId="77777777" w:rsidR="00B176AC" w:rsidRPr="00730302" w:rsidRDefault="00B176AC" w:rsidP="00D92F38">
      <w:pPr>
        <w:pStyle w:val="SubTitle1"/>
        <w:spacing w:before="600" w:after="0"/>
        <w:rPr>
          <w:rFonts w:cstheme="minorHAnsi"/>
          <w:lang w:val="es-ES"/>
        </w:rPr>
      </w:pPr>
    </w:p>
    <w:p w14:paraId="2FD79749" w14:textId="77777777" w:rsidR="00B176AC" w:rsidRPr="00730302" w:rsidRDefault="00B176AC" w:rsidP="00D92F38">
      <w:pPr>
        <w:pStyle w:val="SubTitle1"/>
        <w:spacing w:before="600" w:after="0"/>
        <w:rPr>
          <w:rFonts w:cstheme="minorHAnsi"/>
          <w:lang w:val="es-ES"/>
        </w:rPr>
      </w:pPr>
    </w:p>
    <w:p w14:paraId="7CD385F6" w14:textId="53EA5BA9" w:rsidR="00874B37" w:rsidRPr="00730302" w:rsidRDefault="008651DB" w:rsidP="00D92F38">
      <w:pPr>
        <w:pStyle w:val="SubTitle1"/>
        <w:spacing w:before="600" w:after="0"/>
        <w:rPr>
          <w:rFonts w:cstheme="minorHAnsi"/>
          <w:lang w:val="es-ES"/>
        </w:rPr>
      </w:pPr>
      <w:r>
        <w:rPr>
          <w:rFonts w:cstheme="minorHAnsi"/>
          <w:lang w:val="es-ES"/>
        </w:rPr>
        <w:t>Presupuesto</w:t>
      </w:r>
    </w:p>
    <w:bookmarkStart w:id="1" w:name="eltqSubject"/>
    <w:bookmarkStart w:id="2" w:name="techSectionBreak1"/>
    <w:bookmarkEnd w:id="0"/>
    <w:p w14:paraId="59C72248" w14:textId="2F4FF22B" w:rsidR="00B176AC" w:rsidRPr="00730302" w:rsidRDefault="00DE0C92" w:rsidP="00B176AC">
      <w:pPr>
        <w:pStyle w:val="SubTitle1"/>
        <w:spacing w:before="600" w:after="0"/>
        <w:rPr>
          <w:rFonts w:ascii="Calibri" w:hAnsi="Calibri"/>
          <w:color w:val="E36C0A" w:themeColor="accent6" w:themeShade="BF"/>
          <w:lang w:val="es-ES"/>
        </w:rPr>
      </w:pPr>
      <w:sdt>
        <w:sdtPr>
          <w:rPr>
            <w:rFonts w:cstheme="minorHAnsi"/>
            <w:color w:val="984806" w:themeColor="accent6" w:themeShade="80"/>
            <w:sz w:val="22"/>
            <w:szCs w:val="22"/>
            <w:lang w:val="es-ES"/>
          </w:rPr>
          <w:alias w:val="Subject"/>
          <w:tag w:val=""/>
          <w:id w:val="-1546049802"/>
          <w:placeholder>
            <w:docPart w:val="17E2E741A0ED4CDA91B5FF60593A2ACD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proofErr w:type="spellStart"/>
          <w:r w:rsidR="009E7072">
            <w:rPr>
              <w:rFonts w:cstheme="minorHAnsi"/>
              <w:color w:val="984806" w:themeColor="accent6" w:themeShade="80"/>
              <w:szCs w:val="22"/>
              <w:lang w:val="es-ES"/>
            </w:rPr>
            <w:t>Park&amp;Go</w:t>
          </w:r>
          <w:proofErr w:type="spellEnd"/>
        </w:sdtContent>
      </w:sdt>
    </w:p>
    <w:bookmarkEnd w:id="1"/>
    <w:p w14:paraId="7B28657C" w14:textId="77777777" w:rsidR="008651DB" w:rsidRDefault="008651DB" w:rsidP="004B501A">
      <w:pPr>
        <w:spacing w:before="1440" w:after="0"/>
        <w:ind w:left="3600" w:firstLine="653"/>
        <w:jc w:val="left"/>
        <w:rPr>
          <w:rFonts w:ascii="Calibri" w:hAnsi="Calibri"/>
          <w:lang w:val="es-ES"/>
        </w:rPr>
      </w:pPr>
    </w:p>
    <w:p w14:paraId="0FC94E19" w14:textId="5DFD6E94" w:rsidR="004B501A" w:rsidRPr="00E20004" w:rsidRDefault="004B501A" w:rsidP="004B501A">
      <w:pPr>
        <w:spacing w:before="1440" w:after="0"/>
        <w:ind w:left="3600" w:firstLine="653"/>
        <w:jc w:val="left"/>
        <w:rPr>
          <w:rFonts w:ascii="Calibri" w:hAnsi="Calibri"/>
          <w:b/>
          <w:color w:val="E36C0A" w:themeColor="accent6" w:themeShade="BF"/>
          <w:sz w:val="40"/>
          <w:lang w:val="es-ES"/>
        </w:rPr>
      </w:pPr>
      <w:r w:rsidRPr="00E20004">
        <w:rPr>
          <w:rFonts w:ascii="Calibri" w:hAnsi="Calibri"/>
          <w:lang w:val="es-ES"/>
        </w:rPr>
        <w:t xml:space="preserve">Fecha: </w:t>
      </w:r>
      <w:r w:rsidRPr="00E20004">
        <w:rPr>
          <w:rFonts w:ascii="Calibri" w:hAnsi="Calibri"/>
          <w:lang w:val="es-ES"/>
        </w:rPr>
        <w:tab/>
      </w:r>
      <w:r w:rsidRPr="00E20004">
        <w:rPr>
          <w:rFonts w:ascii="Calibri" w:hAnsi="Calibri"/>
          <w:lang w:val="es-ES"/>
        </w:rPr>
        <w:tab/>
      </w:r>
      <w:sdt>
        <w:sdtPr>
          <w:rPr>
            <w:rFonts w:eastAsia="Calibri" w:cstheme="minorHAnsi"/>
            <w:bCs/>
            <w:color w:val="984806" w:themeColor="accent6" w:themeShade="80"/>
            <w:lang w:val="es-ES"/>
          </w:rPr>
          <w:alias w:val="Date"/>
          <w:tag w:val="Date"/>
          <w:id w:val="1179472455"/>
          <w:placeholder>
            <w:docPart w:val="A77F5851DE874A32B9CC6760A7BFA736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4-04-17T00:00:00Z">
            <w:dateFormat w:val="dd/MM/yyyy"/>
            <w:lid w:val="en-GB"/>
            <w:storeMappedDataAs w:val="dateTime"/>
            <w:calendar w:val="gregorian"/>
          </w:date>
        </w:sdtPr>
        <w:sdtEndPr/>
        <w:sdtContent>
          <w:r w:rsidR="00420209" w:rsidRPr="008A35EF">
            <w:rPr>
              <w:rFonts w:eastAsia="Calibri" w:cstheme="minorHAnsi"/>
              <w:bCs/>
              <w:color w:val="984806" w:themeColor="accent6" w:themeShade="80"/>
              <w:lang w:val="es-ES"/>
            </w:rPr>
            <w:t>17/04/2024</w:t>
          </w:r>
        </w:sdtContent>
      </w:sdt>
    </w:p>
    <w:p w14:paraId="191A37B6" w14:textId="45B16CE1" w:rsidR="004B501A" w:rsidRPr="008651DB" w:rsidRDefault="004B501A" w:rsidP="008651DB">
      <w:pPr>
        <w:spacing w:after="0"/>
        <w:ind w:left="3600" w:firstLine="653"/>
        <w:jc w:val="left"/>
        <w:rPr>
          <w:rFonts w:ascii="Calibri" w:hAnsi="Calibri"/>
          <w:b/>
          <w:sz w:val="40"/>
          <w:lang w:val="es-ES"/>
        </w:rPr>
      </w:pPr>
      <w:r w:rsidRPr="00E20004">
        <w:rPr>
          <w:rFonts w:cstheme="minorHAnsi"/>
          <w:lang w:val="es-ES"/>
        </w:rPr>
        <w:t xml:space="preserve">Versión: </w:t>
      </w:r>
      <w:r w:rsidRPr="00E20004">
        <w:rPr>
          <w:rFonts w:cstheme="minorHAnsi"/>
          <w:lang w:val="es-ES"/>
        </w:rPr>
        <w:tab/>
      </w:r>
      <w:sdt>
        <w:sdtPr>
          <w:rPr>
            <w:rFonts w:eastAsia="PMingLiU" w:cstheme="minorHAnsi"/>
            <w:color w:val="984806" w:themeColor="accent6" w:themeShade="80"/>
            <w:lang w:val="es-ES"/>
          </w:rPr>
          <w:alias w:val="Version"/>
          <w:id w:val="962387778"/>
          <w:placeholder>
            <w:docPart w:val="D447CD2BB3164800AA7A8E62DD55C3F4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8651DB">
            <w:rPr>
              <w:rFonts w:eastAsia="PMingLiU" w:cstheme="minorHAnsi"/>
              <w:color w:val="984806" w:themeColor="accent6" w:themeShade="80"/>
              <w:lang w:val="es-ES"/>
            </w:rPr>
            <w:t>1.0</w:t>
          </w:r>
        </w:sdtContent>
      </w:sdt>
    </w:p>
    <w:p w14:paraId="1DD7FF16" w14:textId="395F8895" w:rsidR="004B501A" w:rsidRPr="00E20004" w:rsidRDefault="004B501A" w:rsidP="004B501A">
      <w:pPr>
        <w:ind w:left="1440" w:firstLine="720"/>
        <w:jc w:val="right"/>
        <w:rPr>
          <w:rFonts w:ascii="Calibri" w:hAnsi="Calibri"/>
          <w:i/>
          <w:lang w:val="es-ES"/>
        </w:rPr>
      </w:pPr>
    </w:p>
    <w:p w14:paraId="0261AACA" w14:textId="77777777" w:rsidR="004B501A" w:rsidRPr="00E20004" w:rsidRDefault="004B501A" w:rsidP="004B501A">
      <w:pPr>
        <w:jc w:val="center"/>
        <w:rPr>
          <w:rFonts w:ascii="Calibri" w:hAnsi="Calibri"/>
          <w:i/>
          <w:color w:val="808080" w:themeColor="background1" w:themeShade="80"/>
          <w:sz w:val="20"/>
          <w:lang w:val="es-ES"/>
        </w:rPr>
      </w:pPr>
    </w:p>
    <w:p w14:paraId="0895350E" w14:textId="77777777" w:rsidR="004B501A" w:rsidRPr="00E20004" w:rsidRDefault="004B501A" w:rsidP="004B501A">
      <w:pPr>
        <w:jc w:val="center"/>
        <w:rPr>
          <w:i/>
          <w:color w:val="0000FF"/>
          <w:sz w:val="20"/>
          <w:u w:val="single"/>
          <w:lang w:val="es-ES"/>
        </w:rPr>
      </w:pPr>
    </w:p>
    <w:p w14:paraId="023A7CFC" w14:textId="2B8629BD" w:rsidR="00177400" w:rsidRPr="00730302" w:rsidRDefault="009E7072" w:rsidP="009E7072">
      <w:pPr>
        <w:spacing w:after="0"/>
        <w:jc w:val="left"/>
        <w:rPr>
          <w:rFonts w:eastAsia="Calibri" w:cstheme="minorHAnsi"/>
          <w:b/>
          <w:color w:val="000000"/>
          <w:szCs w:val="22"/>
          <w:lang w:val="es-ES"/>
        </w:rPr>
      </w:pPr>
      <w:bookmarkStart w:id="3" w:name="eltqToC"/>
      <w:bookmarkEnd w:id="2"/>
      <w:r>
        <w:rPr>
          <w:rFonts w:cstheme="minorHAnsi"/>
          <w:i/>
          <w:color w:val="1B6FB5"/>
          <w:sz w:val="20"/>
          <w:lang w:val="es-ES"/>
        </w:rPr>
        <w:br w:type="page"/>
      </w:r>
      <w:r w:rsidR="00177400" w:rsidRPr="00730302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BAE17C4" wp14:editId="30D266F0">
                <wp:simplePos x="0" y="0"/>
                <wp:positionH relativeFrom="column">
                  <wp:posOffset>0</wp:posOffset>
                </wp:positionH>
                <wp:positionV relativeFrom="paragraph">
                  <wp:posOffset>10328275</wp:posOffset>
                </wp:positionV>
                <wp:extent cx="7553325" cy="45720"/>
                <wp:effectExtent l="0" t="0" r="28575" b="11430"/>
                <wp:wrapNone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3325" cy="45720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 w="9525">
                          <a:solidFill>
                            <a:srgbClr val="4F81B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62006" w14:textId="77777777" w:rsidR="00F046DA" w:rsidRDefault="00F046DA" w:rsidP="001774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AE17C4" id="Rectangle 6" o:spid="_x0000_s1026" style="position:absolute;margin-left:0;margin-top:813.25pt;width:594.75pt;height:3.6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" fillcolor="#4f81bc" strokecolor="#4f81bc">
                <v:textbox>
                  <w:txbxContent>
                    <w:p w14:paraId="64362006" w14:textId="77777777" w:rsidR="00F046DA" w:rsidRDefault="00F046DA" w:rsidP="0017740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77400" w:rsidRPr="00730302">
        <w:rPr>
          <w:rFonts w:eastAsia="Calibri" w:cstheme="minorHAnsi"/>
          <w:b/>
          <w:color w:val="000000"/>
          <w:szCs w:val="22"/>
          <w:lang w:val="es-ES"/>
        </w:rPr>
        <w:t>Información de control del documento</w:t>
      </w:r>
    </w:p>
    <w:tbl>
      <w:tblPr>
        <w:tblStyle w:val="TableGrid11"/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681"/>
        <w:gridCol w:w="5927"/>
      </w:tblGrid>
      <w:tr w:rsidR="00177400" w:rsidRPr="00730302" w14:paraId="02A15C99" w14:textId="77777777" w:rsidTr="00177400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18D99169" w14:textId="7C0C7ABD" w:rsidR="00177400" w:rsidRPr="00A50926" w:rsidRDefault="00382C25" w:rsidP="00A50926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szCs w:val="22"/>
                <w:lang w:val="es-ES"/>
              </w:rPr>
            </w:pPr>
            <w:r>
              <w:rPr>
                <w:rFonts w:cstheme="minorHAnsi"/>
                <w:b/>
                <w:bCs/>
                <w:szCs w:val="22"/>
                <w:lang w:val="es-ES"/>
              </w:rPr>
              <w:t>Descripción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6DAC3605" w14:textId="77777777" w:rsidR="00177400" w:rsidRPr="00A50926" w:rsidRDefault="00177400" w:rsidP="00A50926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szCs w:val="22"/>
                <w:lang w:val="es-ES"/>
              </w:rPr>
            </w:pPr>
            <w:r w:rsidRPr="00A50926">
              <w:rPr>
                <w:rFonts w:cstheme="minorHAnsi"/>
                <w:b/>
                <w:bCs/>
                <w:szCs w:val="22"/>
                <w:lang w:val="es-ES"/>
              </w:rPr>
              <w:t>Valor</w:t>
            </w:r>
          </w:p>
        </w:tc>
      </w:tr>
      <w:tr w:rsidR="004B501A" w:rsidRPr="009E7072" w14:paraId="703D1CD6" w14:textId="77777777" w:rsidTr="00177400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036A19F3" w14:textId="66BCAD78" w:rsidR="004B501A" w:rsidRPr="00A50926" w:rsidRDefault="004B501A" w:rsidP="00177400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szCs w:val="22"/>
                <w:lang w:val="es-ES"/>
              </w:rPr>
            </w:pPr>
            <w:r w:rsidRPr="00E20004">
              <w:rPr>
                <w:rFonts w:cstheme="minorHAnsi"/>
                <w:b/>
                <w:bCs/>
                <w:szCs w:val="22"/>
                <w:lang w:val="es-ES"/>
              </w:rPr>
              <w:t>Título del Documento: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187233E2" w14:textId="5CD890B5" w:rsidR="004B501A" w:rsidRPr="00730302" w:rsidRDefault="008651DB" w:rsidP="00177400">
            <w:pPr>
              <w:spacing w:after="0" w:line="276" w:lineRule="auto"/>
              <w:jc w:val="left"/>
              <w:rPr>
                <w:rFonts w:eastAsia="PMingLiU" w:cstheme="minorHAnsi"/>
                <w:sz w:val="20"/>
                <w:lang w:val="es-ES"/>
              </w:rPr>
            </w:pPr>
            <w:r>
              <w:rPr>
                <w:rFonts w:eastAsia="PMingLiU" w:cstheme="minorHAnsi"/>
                <w:sz w:val="20"/>
                <w:lang w:val="es-ES"/>
              </w:rPr>
              <w:t>Presupuesto</w:t>
            </w:r>
            <w:r w:rsidR="004B501A" w:rsidRPr="00730302">
              <w:rPr>
                <w:rFonts w:eastAsia="PMingLiU" w:cstheme="minorHAnsi"/>
                <w:sz w:val="20"/>
                <w:lang w:val="es-ES"/>
              </w:rPr>
              <w:fldChar w:fldCharType="begin"/>
            </w:r>
            <w:r w:rsidR="004B501A" w:rsidRPr="00730302">
              <w:rPr>
                <w:rFonts w:eastAsia="PMingLiU" w:cstheme="minorHAnsi"/>
                <w:sz w:val="20"/>
                <w:lang w:val="es-ES"/>
              </w:rPr>
              <w:instrText xml:space="preserve"> TITLE   \* MERGEFORMAT </w:instrText>
            </w:r>
            <w:r w:rsidR="004B501A" w:rsidRPr="00730302">
              <w:rPr>
                <w:rFonts w:eastAsia="PMingLiU" w:cstheme="minorHAnsi"/>
                <w:sz w:val="20"/>
                <w:lang w:val="es-ES"/>
              </w:rPr>
              <w:fldChar w:fldCharType="end"/>
            </w:r>
          </w:p>
        </w:tc>
      </w:tr>
      <w:tr w:rsidR="004B501A" w:rsidRPr="00730302" w14:paraId="6DECE544" w14:textId="77777777" w:rsidTr="00177400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73883417" w14:textId="3760BF78" w:rsidR="004B501A" w:rsidRPr="00A50926" w:rsidRDefault="004B501A" w:rsidP="00A50926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szCs w:val="22"/>
                <w:lang w:val="es-ES"/>
              </w:rPr>
            </w:pPr>
            <w:r w:rsidRPr="00E20004">
              <w:rPr>
                <w:rFonts w:cstheme="minorHAnsi"/>
                <w:b/>
                <w:bCs/>
                <w:szCs w:val="22"/>
                <w:lang w:val="es-ES"/>
              </w:rPr>
              <w:t>Nombre del Proyecto:</w:t>
            </w:r>
          </w:p>
        </w:tc>
        <w:sdt>
          <w:sdtPr>
            <w:rPr>
              <w:rFonts w:cstheme="minorHAnsi"/>
              <w:color w:val="984806" w:themeColor="accent6" w:themeShade="80"/>
              <w:sz w:val="20"/>
              <w:lang w:val="es-ES"/>
            </w:rPr>
            <w:alias w:val="Subject"/>
            <w:id w:val="-1331444349"/>
            <w:placeholder>
              <w:docPart w:val="6279277379824F0CACCC3FF6B796A62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tc>
              <w:tcPr>
                <w:tcW w:w="3443" w:type="pct"/>
                <w:tcBorders>
                  <w:top w:val="single" w:sz="4" w:space="0" w:color="7F7F7F" w:themeColor="text1" w:themeTint="80"/>
                  <w:left w:val="single" w:sz="4" w:space="0" w:color="7F7F7F" w:themeColor="text1" w:themeTint="80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hideMark/>
              </w:tcPr>
              <w:p w14:paraId="4B433FA1" w14:textId="07CE8040" w:rsidR="004B501A" w:rsidRPr="00730302" w:rsidRDefault="009E7072" w:rsidP="00177400">
                <w:pPr>
                  <w:spacing w:after="0" w:line="276" w:lineRule="auto"/>
                  <w:jc w:val="left"/>
                  <w:rPr>
                    <w:rFonts w:cstheme="minorHAnsi"/>
                    <w:color w:val="984806" w:themeColor="accent6" w:themeShade="80"/>
                    <w:sz w:val="20"/>
                    <w:lang w:val="es-ES"/>
                  </w:rPr>
                </w:pPr>
                <w:proofErr w:type="spellStart"/>
                <w:r>
                  <w:rPr>
                    <w:rFonts w:cstheme="minorHAnsi"/>
                    <w:color w:val="984806" w:themeColor="accent6" w:themeShade="80"/>
                    <w:sz w:val="20"/>
                    <w:lang w:val="es-ES"/>
                  </w:rPr>
                  <w:t>Park&amp;Go</w:t>
                </w:r>
                <w:proofErr w:type="spellEnd"/>
              </w:p>
            </w:tc>
          </w:sdtContent>
        </w:sdt>
      </w:tr>
      <w:tr w:rsidR="004B501A" w:rsidRPr="00730302" w14:paraId="428C63BC" w14:textId="77777777" w:rsidTr="00177400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3424637B" w14:textId="159E34EA" w:rsidR="004B501A" w:rsidRPr="00A50926" w:rsidRDefault="004B501A" w:rsidP="00177400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szCs w:val="22"/>
                <w:lang w:val="es-ES"/>
              </w:rPr>
            </w:pPr>
            <w:r w:rsidRPr="00E20004">
              <w:rPr>
                <w:rFonts w:cstheme="minorHAnsi"/>
                <w:b/>
                <w:szCs w:val="22"/>
                <w:lang w:val="es-ES"/>
              </w:rPr>
              <w:t>Autor del documento: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7309303C" w14:textId="5A30748C" w:rsidR="004B501A" w:rsidRPr="00730302" w:rsidRDefault="00A453B7" w:rsidP="00177400">
            <w:pPr>
              <w:spacing w:after="0" w:line="276" w:lineRule="auto"/>
              <w:jc w:val="left"/>
              <w:rPr>
                <w:rFonts w:eastAsia="PMingLiU" w:cstheme="minorHAnsi"/>
                <w:color w:val="984806" w:themeColor="accent6" w:themeShade="80"/>
                <w:sz w:val="20"/>
                <w:lang w:val="es-ES"/>
              </w:rPr>
            </w:pPr>
            <w:r>
              <w:rPr>
                <w:rFonts w:eastAsia="PMingLiU" w:cstheme="minorHAnsi"/>
                <w:color w:val="984806" w:themeColor="accent6" w:themeShade="80"/>
                <w:sz w:val="20"/>
                <w:lang w:val="es-ES"/>
              </w:rPr>
              <w:t>Juan Francisco Mier Montoto</w:t>
            </w:r>
          </w:p>
        </w:tc>
      </w:tr>
      <w:tr w:rsidR="00291F1C" w:rsidRPr="00730302" w14:paraId="1B91499B" w14:textId="77777777" w:rsidTr="00177400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1EDAF98B" w14:textId="7AD5543C" w:rsidR="00291F1C" w:rsidRPr="00A50926" w:rsidRDefault="00291F1C" w:rsidP="00291F1C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szCs w:val="22"/>
                <w:lang w:val="es-ES"/>
              </w:rPr>
            </w:pPr>
            <w:r w:rsidRPr="00E20004">
              <w:rPr>
                <w:rFonts w:cstheme="minorHAnsi"/>
                <w:b/>
                <w:bCs/>
                <w:szCs w:val="22"/>
                <w:lang w:val="es-ES"/>
              </w:rPr>
              <w:t>Propietario del Proyecto:</w:t>
            </w:r>
            <w:r w:rsidRPr="00E20004">
              <w:rPr>
                <w:rFonts w:cstheme="minorHAnsi"/>
                <w:b/>
                <w:szCs w:val="22"/>
                <w:lang w:val="es-ES"/>
              </w:rPr>
              <w:t xml:space="preserve"> 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51A3FF98" w14:textId="096456AE" w:rsidR="00291F1C" w:rsidRPr="00730302" w:rsidRDefault="00291F1C" w:rsidP="00291F1C">
            <w:pPr>
              <w:spacing w:after="0" w:line="276" w:lineRule="auto"/>
              <w:jc w:val="left"/>
              <w:rPr>
                <w:rFonts w:eastAsia="PMingLiU" w:cstheme="minorHAnsi"/>
                <w:color w:val="984806" w:themeColor="accent6" w:themeShade="80"/>
                <w:sz w:val="20"/>
                <w:lang w:val="es-ES"/>
              </w:rPr>
            </w:pPr>
            <w:r w:rsidRPr="00CC1581">
              <w:rPr>
                <w:rFonts w:eastAsia="PMingLiU" w:cstheme="minorHAnsi"/>
                <w:color w:val="984806" w:themeColor="accent6" w:themeShade="80"/>
                <w:sz w:val="20"/>
              </w:rPr>
              <w:t xml:space="preserve">Vicente Rodríguez </w:t>
            </w:r>
            <w:proofErr w:type="spellStart"/>
            <w:r w:rsidRPr="00CC1581">
              <w:rPr>
                <w:rFonts w:eastAsia="PMingLiU" w:cstheme="minorHAnsi"/>
                <w:color w:val="984806" w:themeColor="accent6" w:themeShade="80"/>
                <w:sz w:val="20"/>
              </w:rPr>
              <w:t>Montequín</w:t>
            </w:r>
            <w:proofErr w:type="spellEnd"/>
          </w:p>
        </w:tc>
      </w:tr>
      <w:tr w:rsidR="00291F1C" w:rsidRPr="00730302" w14:paraId="1D9B76E6" w14:textId="77777777" w:rsidTr="00177400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2FC17B8D" w14:textId="29F45021" w:rsidR="00291F1C" w:rsidRPr="00A50926" w:rsidRDefault="00291F1C" w:rsidP="00291F1C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szCs w:val="22"/>
                <w:lang w:val="es-ES"/>
              </w:rPr>
            </w:pPr>
            <w:r w:rsidRPr="00E20004">
              <w:rPr>
                <w:rFonts w:cstheme="minorHAnsi"/>
                <w:b/>
                <w:szCs w:val="22"/>
                <w:lang w:val="es-ES" w:eastAsia="ar-SA"/>
              </w:rPr>
              <w:t>Director del Proyecto:</w:t>
            </w:r>
            <w:r w:rsidRPr="00E20004">
              <w:rPr>
                <w:rFonts w:cstheme="minorHAnsi"/>
                <w:b/>
                <w:szCs w:val="22"/>
                <w:lang w:val="es-ES"/>
              </w:rPr>
              <w:t xml:space="preserve"> 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2CADAB90" w14:textId="0CCB54F6" w:rsidR="00291F1C" w:rsidRPr="00730302" w:rsidRDefault="00291F1C" w:rsidP="00291F1C">
            <w:pPr>
              <w:spacing w:after="0" w:line="276" w:lineRule="auto"/>
              <w:jc w:val="left"/>
              <w:rPr>
                <w:rFonts w:eastAsia="PMingLiU" w:cstheme="minorHAnsi"/>
                <w:color w:val="984806" w:themeColor="accent6" w:themeShade="80"/>
                <w:sz w:val="20"/>
                <w:lang w:val="es-ES"/>
              </w:rPr>
            </w:pPr>
            <w:r>
              <w:rPr>
                <w:rFonts w:eastAsia="PMingLiU" w:cstheme="minorHAnsi"/>
                <w:color w:val="984806" w:themeColor="accent6" w:themeShade="80"/>
                <w:sz w:val="20"/>
                <w:lang w:val="es-ES"/>
              </w:rPr>
              <w:t>Alejandro Rodríguez López</w:t>
            </w:r>
          </w:p>
        </w:tc>
      </w:tr>
      <w:tr w:rsidR="00291F1C" w:rsidRPr="00730302" w14:paraId="48196924" w14:textId="77777777" w:rsidTr="00177400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702D293F" w14:textId="1606EE60" w:rsidR="00291F1C" w:rsidRPr="00A50926" w:rsidRDefault="00291F1C" w:rsidP="00291F1C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szCs w:val="22"/>
                <w:lang w:val="es-ES"/>
              </w:rPr>
            </w:pPr>
            <w:r w:rsidRPr="00E20004">
              <w:rPr>
                <w:rFonts w:cstheme="minorHAnsi"/>
                <w:b/>
                <w:bCs/>
                <w:szCs w:val="22"/>
                <w:lang w:val="es-ES"/>
              </w:rPr>
              <w:t>Versión</w:t>
            </w:r>
            <w:r>
              <w:rPr>
                <w:rFonts w:cstheme="minorHAnsi"/>
                <w:b/>
                <w:bCs/>
                <w:szCs w:val="22"/>
                <w:lang w:val="es-ES"/>
              </w:rPr>
              <w:t xml:space="preserve"> del</w:t>
            </w:r>
            <w:r w:rsidRPr="00E20004">
              <w:rPr>
                <w:rFonts w:cstheme="minorHAnsi"/>
                <w:b/>
                <w:bCs/>
                <w:szCs w:val="22"/>
                <w:lang w:val="es-ES"/>
              </w:rPr>
              <w:t xml:space="preserve"> Doc</w:t>
            </w:r>
            <w:r>
              <w:rPr>
                <w:rFonts w:cstheme="minorHAnsi"/>
                <w:b/>
                <w:bCs/>
                <w:szCs w:val="22"/>
                <w:lang w:val="es-ES"/>
              </w:rPr>
              <w:t>umento</w:t>
            </w:r>
            <w:r w:rsidRPr="00E20004">
              <w:rPr>
                <w:rFonts w:cstheme="minorHAnsi"/>
                <w:b/>
                <w:bCs/>
                <w:szCs w:val="22"/>
                <w:lang w:val="es-ES"/>
              </w:rPr>
              <w:t xml:space="preserve">: </w:t>
            </w:r>
          </w:p>
        </w:tc>
        <w:sdt>
          <w:sdtPr>
            <w:rPr>
              <w:rFonts w:eastAsia="PMingLiU" w:cstheme="minorHAnsi"/>
              <w:color w:val="984806" w:themeColor="accent6" w:themeShade="80"/>
              <w:sz w:val="20"/>
              <w:lang w:val="es-ES"/>
            </w:rPr>
            <w:alias w:val="Version"/>
            <w:id w:val="-1582207487"/>
            <w:placeholder>
              <w:docPart w:val="E25890E431204493B1D2349DF9CA210C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tc>
              <w:tcPr>
                <w:tcW w:w="3443" w:type="pct"/>
                <w:tcBorders>
                  <w:top w:val="single" w:sz="4" w:space="0" w:color="7F7F7F" w:themeColor="text1" w:themeTint="80"/>
                  <w:left w:val="single" w:sz="4" w:space="0" w:color="7F7F7F" w:themeColor="text1" w:themeTint="80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hideMark/>
              </w:tcPr>
              <w:p w14:paraId="0F9451F9" w14:textId="2CEB4075" w:rsidR="00291F1C" w:rsidRPr="00730302" w:rsidRDefault="008651DB" w:rsidP="00291F1C">
                <w:pPr>
                  <w:spacing w:after="0" w:line="276" w:lineRule="auto"/>
                  <w:jc w:val="left"/>
                  <w:rPr>
                    <w:rFonts w:eastAsia="PMingLiU" w:cstheme="minorHAnsi"/>
                    <w:color w:val="984806" w:themeColor="accent6" w:themeShade="80"/>
                    <w:sz w:val="20"/>
                    <w:lang w:val="es-ES"/>
                  </w:rPr>
                </w:pPr>
                <w:r>
                  <w:rPr>
                    <w:rFonts w:eastAsia="PMingLiU" w:cstheme="minorHAnsi"/>
                    <w:color w:val="984806" w:themeColor="accent6" w:themeShade="80"/>
                    <w:sz w:val="20"/>
                    <w:lang w:val="es-ES"/>
                  </w:rPr>
                  <w:t>1.0</w:t>
                </w:r>
              </w:p>
            </w:tc>
          </w:sdtContent>
        </w:sdt>
      </w:tr>
      <w:tr w:rsidR="00291F1C" w:rsidRPr="00730302" w14:paraId="10E3932F" w14:textId="77777777" w:rsidTr="00177400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11E35FF3" w14:textId="06AE3F1E" w:rsidR="00291F1C" w:rsidRPr="00A50926" w:rsidRDefault="00291F1C" w:rsidP="00291F1C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szCs w:val="22"/>
                <w:lang w:val="es-ES"/>
              </w:rPr>
            </w:pPr>
            <w:r>
              <w:rPr>
                <w:rFonts w:cstheme="minorHAnsi"/>
                <w:b/>
                <w:bCs/>
                <w:szCs w:val="22"/>
                <w:lang w:val="es-ES"/>
              </w:rPr>
              <w:t>Confidencialidad: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5AE4A6E5" w14:textId="476863C6" w:rsidR="00291F1C" w:rsidRPr="00730302" w:rsidRDefault="00DE0C92" w:rsidP="00291F1C">
            <w:pPr>
              <w:spacing w:after="0" w:line="276" w:lineRule="auto"/>
              <w:jc w:val="left"/>
              <w:rPr>
                <w:rFonts w:eastAsia="PMingLiU" w:cstheme="minorHAnsi"/>
                <w:color w:val="984806" w:themeColor="accent6" w:themeShade="80"/>
                <w:sz w:val="20"/>
                <w:lang w:val="es-ES"/>
              </w:rPr>
            </w:pPr>
            <w:sdt>
              <w:sdtPr>
                <w:rPr>
                  <w:rFonts w:cstheme="minorHAnsi"/>
                  <w:color w:val="984806" w:themeColor="accent6" w:themeShade="80"/>
                  <w:sz w:val="20"/>
                  <w:lang w:val="es-ES"/>
                </w:rPr>
                <w:alias w:val="Sensitivity"/>
                <w:id w:val="2114242051"/>
                <w:placeholder>
                  <w:docPart w:val="22D24694B9C144BAAD85BB4497E04710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r w:rsidR="00291F1C">
                  <w:rPr>
                    <w:rFonts w:cstheme="minorHAnsi"/>
                    <w:color w:val="984806" w:themeColor="accent6" w:themeShade="80"/>
                    <w:sz w:val="20"/>
                    <w:lang w:val="es-ES"/>
                  </w:rPr>
                  <w:t>Básica</w:t>
                </w:r>
              </w:sdtContent>
            </w:sdt>
          </w:p>
        </w:tc>
      </w:tr>
      <w:tr w:rsidR="00291F1C" w:rsidRPr="00730302" w14:paraId="01CE2F87" w14:textId="77777777" w:rsidTr="00177400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05922C72" w14:textId="75F17821" w:rsidR="00291F1C" w:rsidRPr="00A50926" w:rsidRDefault="00291F1C" w:rsidP="00291F1C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szCs w:val="22"/>
                <w:lang w:val="es-ES"/>
              </w:rPr>
            </w:pPr>
            <w:r w:rsidRPr="00E20004">
              <w:rPr>
                <w:rFonts w:cstheme="minorHAnsi"/>
                <w:b/>
                <w:bCs/>
                <w:szCs w:val="22"/>
                <w:lang w:val="es-ES"/>
              </w:rPr>
              <w:t xml:space="preserve">Fecha: 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53BFD7FF" w14:textId="54D5FDFC" w:rsidR="00291F1C" w:rsidRPr="00730302" w:rsidRDefault="00DE0C92" w:rsidP="00291F1C">
            <w:pPr>
              <w:spacing w:after="0" w:line="276" w:lineRule="auto"/>
              <w:jc w:val="left"/>
              <w:rPr>
                <w:rFonts w:eastAsia="PMingLiU" w:cstheme="minorHAnsi"/>
                <w:color w:val="984806" w:themeColor="accent6" w:themeShade="80"/>
                <w:sz w:val="20"/>
                <w:lang w:val="es-ES"/>
              </w:rPr>
            </w:pPr>
            <w:sdt>
              <w:sdtPr>
                <w:rPr>
                  <w:rFonts w:eastAsia="PMingLiU" w:cstheme="minorHAnsi"/>
                  <w:color w:val="984806" w:themeColor="accent6" w:themeShade="80"/>
                  <w:sz w:val="20"/>
                  <w:lang w:val="es-ES"/>
                </w:rPr>
                <w:alias w:val="Date"/>
                <w:tag w:val="Date"/>
                <w:id w:val="-842161432"/>
                <w:placeholder>
                  <w:docPart w:val="62E952AB34D449878353B30FA19A620C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24-04-17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420209">
                  <w:rPr>
                    <w:rFonts w:eastAsia="PMingLiU" w:cstheme="minorHAnsi"/>
                    <w:color w:val="984806" w:themeColor="accent6" w:themeShade="80"/>
                    <w:sz w:val="20"/>
                    <w:lang w:val="es-ES"/>
                  </w:rPr>
                  <w:t>17</w:t>
                </w:r>
                <w:r w:rsidR="00291F1C">
                  <w:rPr>
                    <w:rFonts w:eastAsia="PMingLiU" w:cstheme="minorHAnsi"/>
                    <w:color w:val="984806" w:themeColor="accent6" w:themeShade="80"/>
                    <w:sz w:val="20"/>
                    <w:lang w:val="en-GB"/>
                  </w:rPr>
                  <w:t>/04/2024</w:t>
                </w:r>
              </w:sdtContent>
            </w:sdt>
          </w:p>
        </w:tc>
      </w:tr>
    </w:tbl>
    <w:p w14:paraId="5E01F202" w14:textId="77777777" w:rsidR="00177400" w:rsidRPr="00730302" w:rsidRDefault="00177400" w:rsidP="00177400">
      <w:pPr>
        <w:spacing w:after="0" w:line="276" w:lineRule="auto"/>
        <w:jc w:val="left"/>
        <w:rPr>
          <w:rFonts w:eastAsia="Calibri" w:cstheme="minorHAnsi"/>
          <w:b/>
          <w:bCs/>
          <w:szCs w:val="22"/>
          <w:lang w:val="es-ES"/>
        </w:rPr>
      </w:pPr>
    </w:p>
    <w:p w14:paraId="41025DD0" w14:textId="744A6C6A" w:rsidR="00177400" w:rsidRPr="00A453B7" w:rsidRDefault="00177400" w:rsidP="00A453B7">
      <w:pPr>
        <w:spacing w:after="0" w:line="276" w:lineRule="auto"/>
        <w:jc w:val="left"/>
        <w:outlineLvl w:val="0"/>
        <w:rPr>
          <w:rFonts w:eastAsia="Calibri" w:cstheme="minorHAnsi"/>
          <w:bCs/>
          <w:szCs w:val="22"/>
          <w:lang w:val="es-ES"/>
        </w:rPr>
      </w:pPr>
      <w:r w:rsidRPr="00730302">
        <w:rPr>
          <w:rFonts w:eastAsia="Calibri" w:cstheme="minorHAnsi"/>
          <w:b/>
          <w:bCs/>
          <w:szCs w:val="22"/>
          <w:lang w:val="es-ES"/>
        </w:rPr>
        <w:t xml:space="preserve">Aprobación y </w:t>
      </w:r>
      <w:r w:rsidR="004B501A">
        <w:rPr>
          <w:rFonts w:eastAsia="Calibri" w:cstheme="minorHAnsi"/>
          <w:b/>
          <w:bCs/>
          <w:szCs w:val="22"/>
          <w:lang w:val="es-ES"/>
        </w:rPr>
        <w:t>R</w:t>
      </w:r>
      <w:r w:rsidR="004B501A" w:rsidRPr="00730302">
        <w:rPr>
          <w:rFonts w:eastAsia="Calibri" w:cstheme="minorHAnsi"/>
          <w:b/>
          <w:bCs/>
          <w:szCs w:val="22"/>
          <w:lang w:val="es-ES"/>
        </w:rPr>
        <w:t xml:space="preserve">evisión </w:t>
      </w:r>
      <w:r w:rsidRPr="00730302">
        <w:rPr>
          <w:rFonts w:eastAsia="Calibri" w:cstheme="minorHAnsi"/>
          <w:b/>
          <w:bCs/>
          <w:szCs w:val="22"/>
          <w:lang w:val="es-ES"/>
        </w:rPr>
        <w:t xml:space="preserve">del </w:t>
      </w:r>
      <w:r w:rsidR="004B501A">
        <w:rPr>
          <w:rFonts w:eastAsia="Calibri" w:cstheme="minorHAnsi"/>
          <w:b/>
          <w:bCs/>
          <w:szCs w:val="22"/>
          <w:lang w:val="es-ES"/>
        </w:rPr>
        <w:t>D</w:t>
      </w:r>
      <w:r w:rsidR="004B501A" w:rsidRPr="00730302">
        <w:rPr>
          <w:rFonts w:eastAsia="Calibri" w:cstheme="minorHAnsi"/>
          <w:b/>
          <w:bCs/>
          <w:szCs w:val="22"/>
          <w:lang w:val="es-ES"/>
        </w:rPr>
        <w:t>ocumento</w:t>
      </w:r>
      <w:r w:rsidRPr="00730302">
        <w:rPr>
          <w:rFonts w:eastAsia="Calibri" w:cstheme="minorHAnsi"/>
          <w:b/>
          <w:bCs/>
          <w:szCs w:val="22"/>
          <w:lang w:val="es-ES"/>
        </w:rPr>
        <w:t>:</w:t>
      </w:r>
    </w:p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101"/>
        <w:gridCol w:w="2169"/>
        <w:gridCol w:w="2169"/>
        <w:gridCol w:w="2169"/>
      </w:tblGrid>
      <w:tr w:rsidR="00177400" w:rsidRPr="00730302" w14:paraId="76974A42" w14:textId="77777777" w:rsidTr="00177400">
        <w:tc>
          <w:tcPr>
            <w:tcW w:w="122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12D5D500" w14:textId="77777777" w:rsidR="00177400" w:rsidRPr="00730302" w:rsidRDefault="00177400" w:rsidP="00177400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color w:val="000000"/>
                <w:szCs w:val="22"/>
                <w:lang w:val="es-ES"/>
              </w:rPr>
            </w:pPr>
            <w:r w:rsidRPr="00730302">
              <w:rPr>
                <w:rFonts w:eastAsia="Calibri" w:cstheme="minorHAnsi"/>
                <w:b/>
                <w:bCs/>
                <w:color w:val="000000"/>
                <w:szCs w:val="22"/>
                <w:lang w:val="es-ES"/>
              </w:rPr>
              <w:t>Nombre</w:t>
            </w: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30590BB6" w14:textId="77777777" w:rsidR="00177400" w:rsidRPr="00730302" w:rsidRDefault="00177400" w:rsidP="00177400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color w:val="000000"/>
                <w:szCs w:val="22"/>
                <w:lang w:val="es-ES"/>
              </w:rPr>
            </w:pPr>
            <w:r w:rsidRPr="00730302">
              <w:rPr>
                <w:rFonts w:eastAsia="Calibri" w:cstheme="minorHAnsi"/>
                <w:b/>
                <w:bCs/>
                <w:color w:val="000000"/>
                <w:szCs w:val="22"/>
                <w:lang w:val="es-ES"/>
              </w:rPr>
              <w:t>Rol</w:t>
            </w: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63230D1F" w14:textId="77777777" w:rsidR="00177400" w:rsidRPr="00730302" w:rsidRDefault="00177400" w:rsidP="00177400">
            <w:pPr>
              <w:spacing w:after="0" w:line="276" w:lineRule="auto"/>
              <w:jc w:val="left"/>
              <w:rPr>
                <w:rFonts w:eastAsia="Calibri" w:cstheme="minorHAnsi"/>
                <w:b/>
                <w:bCs/>
                <w:color w:val="000000"/>
                <w:szCs w:val="22"/>
                <w:lang w:val="es-ES"/>
              </w:rPr>
            </w:pPr>
            <w:r w:rsidRPr="00730302">
              <w:rPr>
                <w:rFonts w:eastAsia="Calibri" w:cstheme="minorHAnsi"/>
                <w:b/>
                <w:bCs/>
                <w:color w:val="000000"/>
                <w:szCs w:val="22"/>
                <w:lang w:val="es-ES"/>
              </w:rPr>
              <w:t>Acción</w:t>
            </w: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52BB4D74" w14:textId="77777777" w:rsidR="00177400" w:rsidRPr="00730302" w:rsidRDefault="00177400" w:rsidP="00177400">
            <w:pPr>
              <w:spacing w:after="0" w:line="276" w:lineRule="auto"/>
              <w:jc w:val="left"/>
              <w:rPr>
                <w:rFonts w:eastAsia="Calibri" w:cstheme="minorHAnsi"/>
                <w:b/>
                <w:bCs/>
                <w:color w:val="000000"/>
                <w:szCs w:val="22"/>
                <w:lang w:val="es-ES"/>
              </w:rPr>
            </w:pPr>
            <w:r w:rsidRPr="00730302">
              <w:rPr>
                <w:rFonts w:eastAsia="Calibri" w:cstheme="minorHAnsi"/>
                <w:b/>
                <w:bCs/>
                <w:color w:val="000000"/>
                <w:szCs w:val="22"/>
                <w:lang w:val="es-ES"/>
              </w:rPr>
              <w:t>Fecha</w:t>
            </w:r>
          </w:p>
        </w:tc>
      </w:tr>
      <w:tr w:rsidR="00177400" w:rsidRPr="00730302" w14:paraId="47E52F36" w14:textId="77777777" w:rsidTr="00177400">
        <w:tc>
          <w:tcPr>
            <w:tcW w:w="122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508AE21" w14:textId="77777777" w:rsidR="00177400" w:rsidRPr="00730302" w:rsidRDefault="00177400" w:rsidP="00177400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90CEE0C" w14:textId="77777777" w:rsidR="00177400" w:rsidRPr="00730302" w:rsidRDefault="00177400" w:rsidP="00177400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601515D4" w14:textId="16B3FA59" w:rsidR="00177400" w:rsidRPr="00730302" w:rsidRDefault="00177400" w:rsidP="00177400">
            <w:pPr>
              <w:spacing w:after="0" w:line="276" w:lineRule="auto"/>
              <w:jc w:val="left"/>
              <w:rPr>
                <w:rFonts w:eastAsia="Calibri" w:cstheme="minorHAnsi"/>
                <w:i/>
                <w:color w:val="808080"/>
                <w:sz w:val="20"/>
                <w:szCs w:val="22"/>
                <w:lang w:val="es-ES"/>
              </w:rPr>
            </w:pPr>
            <w:r w:rsidRPr="00730302">
              <w:rPr>
                <w:rFonts w:eastAsia="Calibri" w:cstheme="minorHAnsi"/>
                <w:i/>
                <w:color w:val="1B6FB5"/>
                <w:sz w:val="20"/>
                <w:szCs w:val="22"/>
                <w:lang w:val="es-ES"/>
              </w:rPr>
              <w:t>&lt;Aprueba/Revisa&gt;</w:t>
            </w: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3F34D32" w14:textId="77777777" w:rsidR="00177400" w:rsidRPr="00730302" w:rsidRDefault="00177400" w:rsidP="00177400">
            <w:pPr>
              <w:spacing w:after="0" w:line="276" w:lineRule="auto"/>
              <w:jc w:val="left"/>
              <w:rPr>
                <w:rFonts w:eastAsia="Calibr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</w:tr>
      <w:tr w:rsidR="00177400" w:rsidRPr="00730302" w14:paraId="17AAD021" w14:textId="77777777" w:rsidTr="00177400">
        <w:tc>
          <w:tcPr>
            <w:tcW w:w="122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E50FF5D" w14:textId="77777777" w:rsidR="00177400" w:rsidRPr="00730302" w:rsidRDefault="00177400" w:rsidP="00177400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46156F8" w14:textId="77777777" w:rsidR="00177400" w:rsidRPr="00730302" w:rsidRDefault="00177400" w:rsidP="00177400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5524D2C" w14:textId="77777777" w:rsidR="00177400" w:rsidRPr="00730302" w:rsidRDefault="00177400" w:rsidP="00177400">
            <w:pPr>
              <w:spacing w:after="0" w:line="276" w:lineRule="auto"/>
              <w:jc w:val="left"/>
              <w:rPr>
                <w:rFonts w:eastAsia="Calibr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1676C19" w14:textId="77777777" w:rsidR="00177400" w:rsidRPr="00730302" w:rsidRDefault="00177400" w:rsidP="00177400">
            <w:pPr>
              <w:spacing w:after="0" w:line="276" w:lineRule="auto"/>
              <w:jc w:val="left"/>
              <w:rPr>
                <w:rFonts w:eastAsia="Calibr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</w:tr>
      <w:tr w:rsidR="00177400" w:rsidRPr="00730302" w14:paraId="45B7A98D" w14:textId="77777777" w:rsidTr="00177400">
        <w:tc>
          <w:tcPr>
            <w:tcW w:w="122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EFF3BB0" w14:textId="77777777" w:rsidR="00177400" w:rsidRPr="00730302" w:rsidRDefault="00177400" w:rsidP="00177400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0A17D2A" w14:textId="77777777" w:rsidR="00177400" w:rsidRPr="00730302" w:rsidRDefault="00177400" w:rsidP="00177400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E4BB73B" w14:textId="77777777" w:rsidR="00177400" w:rsidRPr="00730302" w:rsidRDefault="00177400" w:rsidP="00177400">
            <w:pPr>
              <w:spacing w:after="0" w:line="276" w:lineRule="auto"/>
              <w:jc w:val="left"/>
              <w:rPr>
                <w:rFonts w:eastAsia="Calibr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9C13FC1" w14:textId="77777777" w:rsidR="00177400" w:rsidRPr="00730302" w:rsidRDefault="00177400" w:rsidP="00177400">
            <w:pPr>
              <w:spacing w:after="0" w:line="276" w:lineRule="auto"/>
              <w:jc w:val="left"/>
              <w:rPr>
                <w:rFonts w:eastAsia="Calibr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</w:tr>
    </w:tbl>
    <w:p w14:paraId="31F06947" w14:textId="77777777" w:rsidR="00177400" w:rsidRPr="00730302" w:rsidRDefault="00177400" w:rsidP="00177400">
      <w:pPr>
        <w:spacing w:after="0" w:line="276" w:lineRule="auto"/>
        <w:outlineLvl w:val="0"/>
        <w:rPr>
          <w:rFonts w:eastAsia="Calibri" w:cstheme="minorHAnsi"/>
          <w:b/>
          <w:bCs/>
          <w:color w:val="000000"/>
          <w:szCs w:val="22"/>
          <w:lang w:val="es-ES"/>
        </w:rPr>
      </w:pPr>
    </w:p>
    <w:p w14:paraId="4C216476" w14:textId="08C9ACFE" w:rsidR="00177400" w:rsidRPr="00A453B7" w:rsidRDefault="00177400" w:rsidP="001200CA">
      <w:pPr>
        <w:spacing w:after="0" w:line="276" w:lineRule="auto"/>
        <w:outlineLvl w:val="0"/>
        <w:rPr>
          <w:rFonts w:eastAsia="Calibri" w:cstheme="minorHAnsi"/>
          <w:b/>
          <w:bCs/>
          <w:color w:val="000000"/>
          <w:szCs w:val="22"/>
          <w:lang w:val="es-ES"/>
        </w:rPr>
      </w:pPr>
      <w:r w:rsidRPr="00730302">
        <w:rPr>
          <w:rFonts w:eastAsia="Calibri" w:cstheme="minorHAnsi"/>
          <w:b/>
          <w:bCs/>
          <w:color w:val="000000"/>
          <w:szCs w:val="22"/>
          <w:lang w:val="es-ES"/>
        </w:rPr>
        <w:t>Historial de</w:t>
      </w:r>
      <w:r w:rsidR="00F046DA">
        <w:rPr>
          <w:rFonts w:eastAsia="Calibri" w:cstheme="minorHAnsi"/>
          <w:b/>
          <w:bCs/>
          <w:color w:val="000000"/>
          <w:szCs w:val="22"/>
          <w:lang w:val="es-ES"/>
        </w:rPr>
        <w:t>l</w:t>
      </w:r>
      <w:r w:rsidRPr="00730302">
        <w:rPr>
          <w:rFonts w:eastAsia="Calibri" w:cstheme="minorHAnsi"/>
          <w:b/>
          <w:bCs/>
          <w:color w:val="000000"/>
          <w:szCs w:val="22"/>
          <w:lang w:val="es-ES"/>
        </w:rPr>
        <w:t xml:space="preserve"> </w:t>
      </w:r>
      <w:r w:rsidR="004B501A">
        <w:rPr>
          <w:rFonts w:eastAsia="Calibri" w:cstheme="minorHAnsi"/>
          <w:b/>
          <w:bCs/>
          <w:color w:val="000000"/>
          <w:szCs w:val="22"/>
          <w:lang w:val="es-ES"/>
        </w:rPr>
        <w:t>d</w:t>
      </w:r>
      <w:r w:rsidR="004B501A" w:rsidRPr="00730302">
        <w:rPr>
          <w:rFonts w:eastAsia="Calibri" w:cstheme="minorHAnsi"/>
          <w:b/>
          <w:bCs/>
          <w:color w:val="000000"/>
          <w:szCs w:val="22"/>
          <w:lang w:val="es-ES"/>
        </w:rPr>
        <w:t>ocumento</w:t>
      </w:r>
      <w:r w:rsidRPr="00730302">
        <w:rPr>
          <w:rFonts w:eastAsia="Calibri" w:cstheme="minorHAnsi"/>
          <w:b/>
          <w:bCs/>
          <w:color w:val="000000"/>
          <w:szCs w:val="22"/>
          <w:lang w:val="es-ES"/>
        </w:rPr>
        <w:t>:</w:t>
      </w:r>
    </w:p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990"/>
        <w:gridCol w:w="1160"/>
        <w:gridCol w:w="2507"/>
        <w:gridCol w:w="3951"/>
      </w:tblGrid>
      <w:tr w:rsidR="00177400" w:rsidRPr="00B11B31" w14:paraId="40099781" w14:textId="77777777" w:rsidTr="00177400">
        <w:tc>
          <w:tcPr>
            <w:tcW w:w="57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3817EEFD" w14:textId="77777777" w:rsidR="00177400" w:rsidRPr="00730302" w:rsidRDefault="00177400" w:rsidP="00177400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color w:val="000000"/>
                <w:szCs w:val="22"/>
                <w:lang w:val="es-ES"/>
              </w:rPr>
            </w:pPr>
            <w:r w:rsidRPr="00730302">
              <w:rPr>
                <w:rFonts w:eastAsia="Calibri" w:cstheme="minorHAnsi"/>
                <w:b/>
                <w:bCs/>
                <w:color w:val="000000"/>
                <w:szCs w:val="22"/>
                <w:lang w:val="es-ES"/>
              </w:rPr>
              <w:t>Revisión</w:t>
            </w:r>
          </w:p>
        </w:tc>
        <w:tc>
          <w:tcPr>
            <w:tcW w:w="67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09383DE0" w14:textId="77777777" w:rsidR="00177400" w:rsidRPr="00730302" w:rsidRDefault="00177400" w:rsidP="00177400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color w:val="000000"/>
                <w:szCs w:val="22"/>
                <w:lang w:val="es-ES"/>
              </w:rPr>
            </w:pPr>
            <w:r w:rsidRPr="00730302">
              <w:rPr>
                <w:rFonts w:eastAsia="Calibri" w:cstheme="minorHAnsi"/>
                <w:b/>
                <w:bCs/>
                <w:color w:val="000000"/>
                <w:szCs w:val="22"/>
                <w:lang w:val="es-ES"/>
              </w:rPr>
              <w:t>Fecha</w:t>
            </w:r>
          </w:p>
        </w:tc>
        <w:tc>
          <w:tcPr>
            <w:tcW w:w="1456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4DAA654F" w14:textId="77777777" w:rsidR="00177400" w:rsidRPr="00730302" w:rsidRDefault="00177400" w:rsidP="00177400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color w:val="000000"/>
                <w:szCs w:val="22"/>
                <w:lang w:val="es-ES"/>
              </w:rPr>
            </w:pPr>
            <w:r w:rsidRPr="00730302">
              <w:rPr>
                <w:rFonts w:eastAsia="Calibri" w:cstheme="minorHAnsi"/>
                <w:b/>
                <w:bCs/>
                <w:color w:val="000000"/>
                <w:szCs w:val="22"/>
                <w:lang w:val="es-ES"/>
              </w:rPr>
              <w:t>Creada por</w:t>
            </w:r>
          </w:p>
        </w:tc>
        <w:tc>
          <w:tcPr>
            <w:tcW w:w="229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1CFD649D" w14:textId="77777777" w:rsidR="00177400" w:rsidRPr="00730302" w:rsidRDefault="00177400" w:rsidP="00177400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color w:val="000000"/>
                <w:szCs w:val="22"/>
                <w:lang w:val="es-ES"/>
              </w:rPr>
            </w:pPr>
            <w:r w:rsidRPr="00730302">
              <w:rPr>
                <w:rFonts w:eastAsia="Calibri" w:cstheme="minorHAnsi"/>
                <w:b/>
                <w:bCs/>
                <w:color w:val="000000"/>
                <w:szCs w:val="22"/>
                <w:lang w:val="es-ES"/>
              </w:rPr>
              <w:t>Breve descripción de los cambios</w:t>
            </w:r>
          </w:p>
        </w:tc>
      </w:tr>
      <w:tr w:rsidR="00177400" w:rsidRPr="008651DB" w14:paraId="3AD6750E" w14:textId="77777777" w:rsidTr="00177400">
        <w:tc>
          <w:tcPr>
            <w:tcW w:w="57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4B05F9BE" w14:textId="50ED9672" w:rsidR="00177400" w:rsidRPr="00730302" w:rsidRDefault="008651DB" w:rsidP="00177400">
            <w:pPr>
              <w:spacing w:after="0"/>
              <w:jc w:val="left"/>
              <w:rPr>
                <w:sz w:val="20"/>
                <w:lang w:val="es-ES" w:eastAsia="en-GB"/>
              </w:rPr>
            </w:pPr>
            <w:r>
              <w:rPr>
                <w:sz w:val="20"/>
                <w:lang w:val="es-ES" w:eastAsia="en-GB"/>
              </w:rPr>
              <w:t>1.0</w:t>
            </w:r>
          </w:p>
        </w:tc>
        <w:tc>
          <w:tcPr>
            <w:tcW w:w="67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F4ACB9C" w14:textId="77777777" w:rsidR="00177400" w:rsidRPr="00730302" w:rsidRDefault="00177400" w:rsidP="00177400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  <w:tc>
          <w:tcPr>
            <w:tcW w:w="1456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371F47E" w14:textId="65BA1D35" w:rsidR="00177400" w:rsidRPr="00730302" w:rsidRDefault="00177400" w:rsidP="00177400">
            <w:pPr>
              <w:widowControl w:val="0"/>
              <w:spacing w:after="0" w:line="200" w:lineRule="atLeast"/>
              <w:jc w:val="left"/>
              <w:rPr>
                <w:rFonts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  <w:tc>
          <w:tcPr>
            <w:tcW w:w="229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35BD50ED" w14:textId="77777777" w:rsidR="00177400" w:rsidRPr="00730302" w:rsidRDefault="00177400" w:rsidP="00177400">
            <w:pPr>
              <w:spacing w:after="0"/>
              <w:jc w:val="left"/>
              <w:rPr>
                <w:sz w:val="20"/>
                <w:lang w:val="es-ES" w:eastAsia="en-GB"/>
              </w:rPr>
            </w:pPr>
          </w:p>
        </w:tc>
      </w:tr>
    </w:tbl>
    <w:p w14:paraId="701DB91B" w14:textId="77777777" w:rsidR="001200CA" w:rsidRDefault="001200CA" w:rsidP="001200CA">
      <w:pPr>
        <w:spacing w:after="0" w:line="276" w:lineRule="auto"/>
        <w:outlineLvl w:val="0"/>
        <w:rPr>
          <w:rFonts w:eastAsia="Calibri" w:cstheme="minorHAnsi"/>
          <w:b/>
          <w:bCs/>
          <w:color w:val="000000"/>
          <w:szCs w:val="22"/>
          <w:lang w:val="es-ES"/>
        </w:rPr>
      </w:pPr>
    </w:p>
    <w:p w14:paraId="68507D0F" w14:textId="5148C796" w:rsidR="001200CA" w:rsidRPr="001200CA" w:rsidRDefault="001200CA" w:rsidP="001200CA">
      <w:pPr>
        <w:spacing w:after="0" w:line="276" w:lineRule="auto"/>
        <w:outlineLvl w:val="0"/>
        <w:rPr>
          <w:rFonts w:eastAsia="Calibri" w:cstheme="minorHAnsi"/>
          <w:b/>
          <w:bCs/>
          <w:color w:val="000000"/>
          <w:szCs w:val="22"/>
          <w:lang w:val="es-ES"/>
        </w:rPr>
      </w:pPr>
      <w:r w:rsidRPr="001200CA">
        <w:rPr>
          <w:rFonts w:eastAsia="Calibri" w:cstheme="minorHAnsi"/>
          <w:b/>
          <w:bCs/>
          <w:color w:val="000000"/>
          <w:szCs w:val="22"/>
          <w:lang w:val="es-ES"/>
        </w:rPr>
        <w:t xml:space="preserve">Gestión de la configuración: Localización del documento </w:t>
      </w:r>
    </w:p>
    <w:p w14:paraId="2DF5BEC8" w14:textId="355913DD" w:rsidR="00177400" w:rsidRPr="008A35EF" w:rsidRDefault="003F0891" w:rsidP="71C0C156">
      <w:pPr>
        <w:pStyle w:val="PM2-Body"/>
      </w:pPr>
      <w:r w:rsidRPr="7037FC2D">
        <w:t xml:space="preserve">La última versión de este documento está guardada en los archivos de </w:t>
      </w:r>
      <w:proofErr w:type="spellStart"/>
      <w:r w:rsidRPr="7037FC2D">
        <w:t>Teams</w:t>
      </w:r>
      <w:proofErr w:type="spellEnd"/>
      <w:r w:rsidRPr="7037FC2D">
        <w:t>, dentro de la carpeta “[9] Entregables\</w:t>
      </w:r>
      <w:r w:rsidR="00420209" w:rsidRPr="7037FC2D">
        <w:t>Presupuesto</w:t>
      </w:r>
      <w:r w:rsidRPr="7037FC2D">
        <w:t>”.</w:t>
      </w:r>
      <w:r w:rsidRPr="7037FC2D">
        <w:br w:type="page"/>
      </w:r>
    </w:p>
    <w:p w14:paraId="26321B3C" w14:textId="77777777" w:rsidR="004F4633" w:rsidRPr="00730302" w:rsidRDefault="004F4633" w:rsidP="00857D64">
      <w:pPr>
        <w:spacing w:after="0"/>
        <w:jc w:val="left"/>
        <w:rPr>
          <w:rFonts w:cstheme="minorHAnsi"/>
          <w:b/>
          <w:lang w:val="es-ES"/>
        </w:rPr>
      </w:pPr>
    </w:p>
    <w:p w14:paraId="4C7338DB" w14:textId="2263865F" w:rsidR="004F4633" w:rsidRPr="00730302" w:rsidRDefault="00934012" w:rsidP="00857D64">
      <w:pPr>
        <w:spacing w:after="0"/>
        <w:jc w:val="left"/>
        <w:rPr>
          <w:rFonts w:cstheme="minorHAnsi"/>
          <w:b/>
          <w:lang w:val="es-ES"/>
        </w:rPr>
      </w:pPr>
      <w:r w:rsidRPr="00730302">
        <w:rPr>
          <w:rFonts w:cstheme="minorHAnsi"/>
          <w:b/>
          <w:lang w:val="es-ES"/>
        </w:rPr>
        <w:t>TABL</w:t>
      </w:r>
      <w:r w:rsidR="00177400" w:rsidRPr="00730302">
        <w:rPr>
          <w:rFonts w:cstheme="minorHAnsi"/>
          <w:b/>
          <w:lang w:val="es-ES"/>
        </w:rPr>
        <w:t>A DE CONTENIDOS</w:t>
      </w:r>
    </w:p>
    <w:bookmarkEnd w:id="3"/>
    <w:p w14:paraId="27A7D921" w14:textId="7856C07D" w:rsidR="00551EEB" w:rsidRDefault="00D224B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:lang w:val="es-ES" w:eastAsia="es-ES"/>
          <w14:ligatures w14:val="standardContextual"/>
        </w:rPr>
      </w:pPr>
      <w:r w:rsidRPr="00730302">
        <w:rPr>
          <w:rFonts w:asciiTheme="minorHAnsi" w:hAnsiTheme="minorHAnsi" w:cstheme="minorHAnsi"/>
          <w:lang w:val="es-ES"/>
        </w:rPr>
        <w:fldChar w:fldCharType="begin"/>
      </w:r>
      <w:r w:rsidR="00934012" w:rsidRPr="00730302">
        <w:rPr>
          <w:rFonts w:asciiTheme="minorHAnsi" w:hAnsiTheme="minorHAnsi" w:cstheme="minorHAnsi"/>
          <w:lang w:val="es-ES"/>
        </w:rPr>
        <w:instrText xml:space="preserve"> TOC  \* MERGEFORMAT </w:instrText>
      </w:r>
      <w:r w:rsidRPr="00730302">
        <w:rPr>
          <w:rFonts w:asciiTheme="minorHAnsi" w:hAnsiTheme="minorHAnsi" w:cstheme="minorHAnsi"/>
          <w:lang w:val="es-ES"/>
        </w:rPr>
        <w:fldChar w:fldCharType="separate"/>
      </w:r>
      <w:r w:rsidR="00551EEB" w:rsidRPr="00F20E48">
        <w:rPr>
          <w:noProof/>
          <w:lang w:val="es-ES"/>
        </w:rPr>
        <w:t>1.</w:t>
      </w:r>
      <w:r w:rsidR="00551EEB"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:lang w:val="es-ES" w:eastAsia="es-ES"/>
          <w14:ligatures w14:val="standardContextual"/>
        </w:rPr>
        <w:tab/>
      </w:r>
      <w:r w:rsidR="00551EEB" w:rsidRPr="00F20E48">
        <w:rPr>
          <w:noProof/>
          <w:lang w:val="es-ES"/>
        </w:rPr>
        <w:t>Introducción</w:t>
      </w:r>
      <w:r w:rsidR="00551EEB" w:rsidRPr="008A35EF">
        <w:rPr>
          <w:noProof/>
          <w:lang w:val="es-ES"/>
        </w:rPr>
        <w:tab/>
      </w:r>
      <w:r w:rsidR="00551EEB">
        <w:rPr>
          <w:noProof/>
        </w:rPr>
        <w:fldChar w:fldCharType="begin"/>
      </w:r>
      <w:r w:rsidR="00551EEB" w:rsidRPr="008A35EF">
        <w:rPr>
          <w:noProof/>
          <w:lang w:val="es-ES"/>
        </w:rPr>
        <w:instrText xml:space="preserve"> PAGEREF _Toc164702871 \h </w:instrText>
      </w:r>
      <w:r w:rsidR="00551EEB">
        <w:rPr>
          <w:noProof/>
        </w:rPr>
      </w:r>
      <w:r w:rsidR="00551EEB">
        <w:rPr>
          <w:noProof/>
        </w:rPr>
        <w:fldChar w:fldCharType="separate"/>
      </w:r>
      <w:r w:rsidR="00551EEB" w:rsidRPr="008A35EF">
        <w:rPr>
          <w:noProof/>
          <w:lang w:val="es-ES"/>
        </w:rPr>
        <w:t>4</w:t>
      </w:r>
      <w:r w:rsidR="00551EEB">
        <w:rPr>
          <w:noProof/>
        </w:rPr>
        <w:fldChar w:fldCharType="end"/>
      </w:r>
    </w:p>
    <w:p w14:paraId="6D418E3E" w14:textId="6066E654" w:rsidR="00551EEB" w:rsidRDefault="00551EEB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:lang w:val="es-ES" w:eastAsia="es-ES"/>
          <w14:ligatures w14:val="standardContextual"/>
        </w:rPr>
      </w:pPr>
      <w:r w:rsidRPr="00F20E48">
        <w:rPr>
          <w:noProof/>
          <w:lang w:val="es-ES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:lang w:val="es-ES" w:eastAsia="es-ES"/>
          <w14:ligatures w14:val="standardContextual"/>
        </w:rPr>
        <w:tab/>
      </w:r>
      <w:r w:rsidRPr="00F20E48">
        <w:rPr>
          <w:noProof/>
          <w:lang w:val="es-ES"/>
        </w:rPr>
        <w:t>Desarrollo software</w:t>
      </w:r>
      <w:r w:rsidRPr="008A35EF">
        <w:rPr>
          <w:noProof/>
          <w:lang w:val="es-ES"/>
        </w:rPr>
        <w:tab/>
      </w:r>
      <w:r>
        <w:rPr>
          <w:noProof/>
        </w:rPr>
        <w:fldChar w:fldCharType="begin"/>
      </w:r>
      <w:r w:rsidRPr="008A35EF">
        <w:rPr>
          <w:noProof/>
          <w:lang w:val="es-ES"/>
        </w:rPr>
        <w:instrText xml:space="preserve"> PAGEREF _Toc164702872 \h </w:instrText>
      </w:r>
      <w:r>
        <w:rPr>
          <w:noProof/>
        </w:rPr>
      </w:r>
      <w:r>
        <w:rPr>
          <w:noProof/>
        </w:rPr>
        <w:fldChar w:fldCharType="separate"/>
      </w:r>
      <w:r w:rsidRPr="008A35EF">
        <w:rPr>
          <w:noProof/>
          <w:lang w:val="es-ES"/>
        </w:rPr>
        <w:t>4</w:t>
      </w:r>
      <w:r>
        <w:rPr>
          <w:noProof/>
        </w:rPr>
        <w:fldChar w:fldCharType="end"/>
      </w:r>
    </w:p>
    <w:p w14:paraId="06FAD6C4" w14:textId="3DA5F3A3" w:rsidR="00551EEB" w:rsidRDefault="00551EEB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:lang w:val="es-ES" w:eastAsia="es-ES"/>
          <w14:ligatures w14:val="standardContextual"/>
        </w:rPr>
      </w:pPr>
      <w:r w:rsidRPr="00F20E48">
        <w:rPr>
          <w:noProof/>
          <w:lang w:val="es-ES"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:lang w:val="es-ES" w:eastAsia="es-ES"/>
          <w14:ligatures w14:val="standardContextual"/>
        </w:rPr>
        <w:tab/>
      </w:r>
      <w:r w:rsidRPr="00F20E48">
        <w:rPr>
          <w:noProof/>
          <w:lang w:val="es-ES"/>
        </w:rPr>
        <w:t>Hardware</w:t>
      </w:r>
      <w:r w:rsidRPr="008A35EF">
        <w:rPr>
          <w:noProof/>
          <w:lang w:val="es-ES"/>
        </w:rPr>
        <w:tab/>
      </w:r>
      <w:r>
        <w:rPr>
          <w:noProof/>
        </w:rPr>
        <w:fldChar w:fldCharType="begin"/>
      </w:r>
      <w:r w:rsidRPr="008A35EF">
        <w:rPr>
          <w:noProof/>
          <w:lang w:val="es-ES"/>
        </w:rPr>
        <w:instrText xml:space="preserve"> PAGEREF _Toc164702873 \h </w:instrText>
      </w:r>
      <w:r>
        <w:rPr>
          <w:noProof/>
        </w:rPr>
      </w:r>
      <w:r>
        <w:rPr>
          <w:noProof/>
        </w:rPr>
        <w:fldChar w:fldCharType="separate"/>
      </w:r>
      <w:r w:rsidRPr="008A35EF">
        <w:rPr>
          <w:noProof/>
          <w:lang w:val="es-ES"/>
        </w:rPr>
        <w:t>5</w:t>
      </w:r>
      <w:r>
        <w:rPr>
          <w:noProof/>
        </w:rPr>
        <w:fldChar w:fldCharType="end"/>
      </w:r>
    </w:p>
    <w:p w14:paraId="600DC297" w14:textId="413E4447" w:rsidR="00551EEB" w:rsidRDefault="00551EEB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:lang w:val="es-ES" w:eastAsia="es-ES"/>
          <w14:ligatures w14:val="standardContextual"/>
        </w:rPr>
      </w:pPr>
      <w:r w:rsidRPr="00F20E48">
        <w:rPr>
          <w:noProof/>
          <w:lang w:val="es-ES"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:lang w:val="es-ES" w:eastAsia="es-ES"/>
          <w14:ligatures w14:val="standardContextual"/>
        </w:rPr>
        <w:tab/>
      </w:r>
      <w:r w:rsidRPr="00F20E48">
        <w:rPr>
          <w:noProof/>
          <w:lang w:val="es-ES"/>
        </w:rPr>
        <w:t>Servicios</w:t>
      </w:r>
      <w:r w:rsidRPr="008A35EF">
        <w:rPr>
          <w:noProof/>
          <w:lang w:val="es-ES"/>
        </w:rPr>
        <w:tab/>
      </w:r>
      <w:r>
        <w:rPr>
          <w:noProof/>
        </w:rPr>
        <w:fldChar w:fldCharType="begin"/>
      </w:r>
      <w:r w:rsidRPr="008A35EF">
        <w:rPr>
          <w:noProof/>
          <w:lang w:val="es-ES"/>
        </w:rPr>
        <w:instrText xml:space="preserve"> PAGEREF _Toc164702874 \h </w:instrText>
      </w:r>
      <w:r>
        <w:rPr>
          <w:noProof/>
        </w:rPr>
      </w:r>
      <w:r>
        <w:rPr>
          <w:noProof/>
        </w:rPr>
        <w:fldChar w:fldCharType="separate"/>
      </w:r>
      <w:r w:rsidRPr="008A35EF">
        <w:rPr>
          <w:noProof/>
          <w:lang w:val="es-ES"/>
        </w:rPr>
        <w:t>5</w:t>
      </w:r>
      <w:r>
        <w:rPr>
          <w:noProof/>
        </w:rPr>
        <w:fldChar w:fldCharType="end"/>
      </w:r>
    </w:p>
    <w:p w14:paraId="0AEF0D33" w14:textId="4C8D740C" w:rsidR="00551EEB" w:rsidRDefault="00551EEB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:lang w:val="es-ES" w:eastAsia="es-ES"/>
          <w14:ligatures w14:val="standardContextual"/>
        </w:rPr>
      </w:pPr>
      <w:r w:rsidRPr="00F20E48">
        <w:rPr>
          <w:noProof/>
          <w:lang w:val="es-ES"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:lang w:val="es-ES" w:eastAsia="es-ES"/>
          <w14:ligatures w14:val="standardContextual"/>
        </w:rPr>
        <w:tab/>
      </w:r>
      <w:r w:rsidRPr="00F20E48">
        <w:rPr>
          <w:noProof/>
          <w:lang w:val="es-ES"/>
        </w:rPr>
        <w:t>Presupuesto total</w:t>
      </w:r>
      <w:r w:rsidRPr="008A35EF">
        <w:rPr>
          <w:noProof/>
          <w:lang w:val="es-ES"/>
        </w:rPr>
        <w:tab/>
      </w:r>
      <w:r>
        <w:rPr>
          <w:noProof/>
        </w:rPr>
        <w:fldChar w:fldCharType="begin"/>
      </w:r>
      <w:r w:rsidRPr="008A35EF">
        <w:rPr>
          <w:noProof/>
          <w:lang w:val="es-ES"/>
        </w:rPr>
        <w:instrText xml:space="preserve"> PAGEREF _Toc164702875 \h </w:instrText>
      </w:r>
      <w:r>
        <w:rPr>
          <w:noProof/>
        </w:rPr>
      </w:r>
      <w:r>
        <w:rPr>
          <w:noProof/>
        </w:rPr>
        <w:fldChar w:fldCharType="separate"/>
      </w:r>
      <w:r w:rsidRPr="008A35EF">
        <w:rPr>
          <w:noProof/>
          <w:lang w:val="es-ES"/>
        </w:rPr>
        <w:t>6</w:t>
      </w:r>
      <w:r>
        <w:rPr>
          <w:noProof/>
        </w:rPr>
        <w:fldChar w:fldCharType="end"/>
      </w:r>
    </w:p>
    <w:p w14:paraId="0FDA180D" w14:textId="441511CD" w:rsidR="00551EEB" w:rsidRDefault="00551EEB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:lang w:val="es-ES" w:eastAsia="es-ES"/>
          <w14:ligatures w14:val="standardContextual"/>
        </w:rPr>
      </w:pPr>
      <w:r w:rsidRPr="00F20E48">
        <w:rPr>
          <w:noProof/>
          <w:lang w:val="es-ES"/>
        </w:rPr>
        <w:t>Apéndice 1: Referencias y documentos relacionados</w:t>
      </w:r>
      <w:r w:rsidRPr="008A35EF">
        <w:rPr>
          <w:noProof/>
          <w:lang w:val="es-ES"/>
        </w:rPr>
        <w:tab/>
      </w:r>
      <w:r>
        <w:rPr>
          <w:noProof/>
        </w:rPr>
        <w:fldChar w:fldCharType="begin"/>
      </w:r>
      <w:r w:rsidRPr="008A35EF">
        <w:rPr>
          <w:noProof/>
          <w:lang w:val="es-ES"/>
        </w:rPr>
        <w:instrText xml:space="preserve"> PAGEREF _Toc164702876 \h </w:instrText>
      </w:r>
      <w:r>
        <w:rPr>
          <w:noProof/>
        </w:rPr>
      </w:r>
      <w:r>
        <w:rPr>
          <w:noProof/>
        </w:rPr>
        <w:fldChar w:fldCharType="separate"/>
      </w:r>
      <w:r w:rsidRPr="008A35EF">
        <w:rPr>
          <w:noProof/>
          <w:lang w:val="es-ES"/>
        </w:rPr>
        <w:t>7</w:t>
      </w:r>
      <w:r>
        <w:rPr>
          <w:noProof/>
        </w:rPr>
        <w:fldChar w:fldCharType="end"/>
      </w:r>
    </w:p>
    <w:p w14:paraId="3A507282" w14:textId="3CD958E1" w:rsidR="00934012" w:rsidRPr="00730302" w:rsidRDefault="00D224B0">
      <w:pPr>
        <w:rPr>
          <w:rFonts w:cstheme="minorHAnsi"/>
          <w:lang w:val="es-ES"/>
        </w:rPr>
      </w:pPr>
      <w:r w:rsidRPr="00730302">
        <w:rPr>
          <w:rFonts w:cstheme="minorHAnsi"/>
          <w:lang w:val="es-ES"/>
        </w:rPr>
        <w:fldChar w:fldCharType="end"/>
      </w:r>
    </w:p>
    <w:p w14:paraId="3B45C4E9" w14:textId="77777777" w:rsidR="00934012" w:rsidRPr="00730302" w:rsidRDefault="00A70743" w:rsidP="00A70743">
      <w:pPr>
        <w:pStyle w:val="SubTitle2"/>
        <w:jc w:val="both"/>
        <w:rPr>
          <w:rFonts w:cstheme="minorHAnsi"/>
          <w:lang w:val="es-ES"/>
        </w:rPr>
      </w:pPr>
      <w:r w:rsidRPr="00730302">
        <w:rPr>
          <w:rFonts w:cstheme="minorHAnsi"/>
          <w:lang w:val="es-ES"/>
        </w:rPr>
        <w:t xml:space="preserve"> </w:t>
      </w:r>
    </w:p>
    <w:p w14:paraId="7E9FF6C2" w14:textId="77777777" w:rsidR="00934012" w:rsidRPr="00730302" w:rsidRDefault="00934012">
      <w:pPr>
        <w:rPr>
          <w:rFonts w:cstheme="minorHAnsi"/>
          <w:lang w:val="es-ES"/>
        </w:rPr>
      </w:pPr>
    </w:p>
    <w:p w14:paraId="59CA61B1" w14:textId="77777777" w:rsidR="00934012" w:rsidRPr="00730302" w:rsidRDefault="00934012">
      <w:pPr>
        <w:rPr>
          <w:rFonts w:cstheme="minorHAnsi"/>
          <w:lang w:val="es-ES"/>
        </w:rPr>
      </w:pPr>
      <w:bookmarkStart w:id="4" w:name="techSectionBreak2"/>
    </w:p>
    <w:p w14:paraId="4412AED3" w14:textId="77777777" w:rsidR="00934012" w:rsidRPr="00730302" w:rsidRDefault="00934012">
      <w:pPr>
        <w:rPr>
          <w:rFonts w:cstheme="minorHAnsi"/>
          <w:lang w:val="es-ES"/>
        </w:rPr>
        <w:sectPr w:rsidR="00934012" w:rsidRPr="00730302" w:rsidSect="007728A9">
          <w:headerReference w:type="default" r:id="rId12"/>
          <w:footerReference w:type="default" r:id="rId13"/>
          <w:pgSz w:w="11907" w:h="16840" w:code="9"/>
          <w:pgMar w:top="1397" w:right="1701" w:bottom="851" w:left="1588" w:header="720" w:footer="476" w:gutter="0"/>
          <w:paperSrc w:first="261" w:other="261"/>
          <w:pgNumType w:start="1"/>
          <w:cols w:space="709"/>
          <w:docGrid w:linePitch="299"/>
        </w:sectPr>
      </w:pPr>
    </w:p>
    <w:p w14:paraId="11FFA85E" w14:textId="6C91884D" w:rsidR="005E603E" w:rsidRDefault="005E603E" w:rsidP="00420209">
      <w:pPr>
        <w:pStyle w:val="Heading1"/>
        <w:rPr>
          <w:lang w:val="es-ES"/>
        </w:rPr>
      </w:pPr>
      <w:bookmarkStart w:id="5" w:name="_Toc164702871"/>
      <w:bookmarkStart w:id="6" w:name="_Toc366515858"/>
      <w:bookmarkStart w:id="7" w:name="_Toc366516748"/>
      <w:bookmarkStart w:id="8" w:name="_Toc353541186"/>
      <w:bookmarkEnd w:id="4"/>
      <w:r>
        <w:rPr>
          <w:lang w:val="es-ES"/>
        </w:rPr>
        <w:t>Introducción</w:t>
      </w:r>
      <w:bookmarkEnd w:id="5"/>
    </w:p>
    <w:p w14:paraId="2F88F0B4" w14:textId="3474F3BF" w:rsidR="00ED0ABE" w:rsidRPr="00B11B31" w:rsidRDefault="00ED0ABE" w:rsidP="008A35EF">
      <w:pPr>
        <w:pStyle w:val="PM2-Body"/>
        <w:rPr>
          <w:lang w:val="es-ES"/>
        </w:rPr>
      </w:pPr>
      <w:r w:rsidRPr="00B11B31">
        <w:rPr>
          <w:lang w:val="es-ES"/>
        </w:rPr>
        <w:t xml:space="preserve">El presente documento constituye el presupuesto estimado para el desarrollo del proyecto </w:t>
      </w:r>
      <w:proofErr w:type="spellStart"/>
      <w:r w:rsidRPr="00B11B31">
        <w:rPr>
          <w:lang w:val="es-ES"/>
        </w:rPr>
        <w:t>Park</w:t>
      </w:r>
      <w:r w:rsidR="006C3229" w:rsidRPr="00B11B31">
        <w:rPr>
          <w:lang w:val="es-ES"/>
        </w:rPr>
        <w:t>&amp;Go</w:t>
      </w:r>
      <w:proofErr w:type="spellEnd"/>
      <w:r w:rsidRPr="00B11B31">
        <w:rPr>
          <w:lang w:val="es-ES"/>
        </w:rPr>
        <w:t>, diseñado con el objetivo de proporcionar una visión financiera clara y detallada de los recursos necesarios para llevar a cabo este proyecto de manera exitosa. Este presupuesto ha sido elaborado tras un análisis exhaustivo de los requerimientos del proyecto y las estimaciones de los costos asociados con cada aspecto del mismo.</w:t>
      </w:r>
    </w:p>
    <w:p w14:paraId="3386FECF" w14:textId="77777777" w:rsidR="00ED0ABE" w:rsidRPr="00B11B31" w:rsidRDefault="00ED0ABE" w:rsidP="008A35EF">
      <w:pPr>
        <w:pStyle w:val="PM2-Body"/>
        <w:rPr>
          <w:lang w:val="es-ES"/>
        </w:rPr>
      </w:pPr>
      <w:r w:rsidRPr="00B11B31">
        <w:rPr>
          <w:lang w:val="es-ES"/>
        </w:rPr>
        <w:t>A lo largo de este documento, se presentarán los costos previstos para las distintas etapas y componentes del proyecto, incluyendo materiales, mano de obra, equipos, servicios externos y otros gastos pertinentes. Cada partida presupuestaria ha sido cuidadosamente evaluada y calculada para reflejar de manera precisa las necesidades financieras del proyecto.</w:t>
      </w:r>
    </w:p>
    <w:p w14:paraId="3B65654A" w14:textId="77777777" w:rsidR="005E603E" w:rsidRPr="005E603E" w:rsidRDefault="005E603E" w:rsidP="005E603E">
      <w:pPr>
        <w:pStyle w:val="Text1"/>
        <w:rPr>
          <w:lang w:val="es-ES"/>
        </w:rPr>
      </w:pPr>
    </w:p>
    <w:p w14:paraId="1324D6E8" w14:textId="1AF70821" w:rsidR="00420209" w:rsidRDefault="00D32D9E" w:rsidP="00420209">
      <w:pPr>
        <w:pStyle w:val="Heading1"/>
        <w:rPr>
          <w:lang w:val="es-ES"/>
        </w:rPr>
      </w:pPr>
      <w:bookmarkStart w:id="9" w:name="_Toc164702872"/>
      <w:r>
        <w:rPr>
          <w:lang w:val="es-ES"/>
        </w:rPr>
        <w:t>Desarrollo software</w:t>
      </w:r>
      <w:bookmarkEnd w:id="9"/>
    </w:p>
    <w:p w14:paraId="10534B3E" w14:textId="590630FA" w:rsidR="00082B87" w:rsidRPr="00B11B31" w:rsidRDefault="00082B87" w:rsidP="008A35EF">
      <w:pPr>
        <w:pStyle w:val="PM2-Body"/>
        <w:rPr>
          <w:lang w:val="es-ES"/>
        </w:rPr>
      </w:pPr>
      <w:r w:rsidRPr="00B11B31">
        <w:rPr>
          <w:lang w:val="es-ES"/>
        </w:rPr>
        <w:t>El presente apartado del presupuesto tiene como objetivo detallar los costos asociados con el desarrollo de software para el</w:t>
      </w:r>
      <w:r w:rsidR="00B6222A" w:rsidRPr="00B11B31">
        <w:rPr>
          <w:lang w:val="es-ES"/>
        </w:rPr>
        <w:t xml:space="preserve"> proyecto</w:t>
      </w:r>
      <w:r w:rsidRPr="00B11B31">
        <w:rPr>
          <w:lang w:val="es-ES"/>
        </w:rPr>
        <w:t xml:space="preserve"> </w:t>
      </w:r>
      <w:proofErr w:type="spellStart"/>
      <w:r w:rsidRPr="00B11B31">
        <w:rPr>
          <w:lang w:val="es-ES"/>
        </w:rPr>
        <w:t>Park&amp;Go</w:t>
      </w:r>
      <w:proofErr w:type="spellEnd"/>
      <w:r w:rsidRPr="00B11B31">
        <w:rPr>
          <w:lang w:val="es-ES"/>
        </w:rPr>
        <w:t xml:space="preserve">. </w:t>
      </w:r>
    </w:p>
    <w:p w14:paraId="667A331B" w14:textId="5D56FBE4" w:rsidR="00082B87" w:rsidRPr="00B11B31" w:rsidRDefault="00082B87" w:rsidP="008A35EF">
      <w:pPr>
        <w:pStyle w:val="PM2-Body"/>
        <w:rPr>
          <w:lang w:val="es-ES"/>
        </w:rPr>
      </w:pPr>
      <w:r w:rsidRPr="00B11B31">
        <w:rPr>
          <w:lang w:val="es-ES"/>
        </w:rPr>
        <w:t>En esta sección, se presentarán los costos estimados para todas las fases del ciclo de desarrollo de software, desde el análisis de requisitos y el diseño hasta la implementación</w:t>
      </w:r>
      <w:r w:rsidR="00455DBB" w:rsidRPr="00B11B31">
        <w:rPr>
          <w:lang w:val="es-ES"/>
        </w:rPr>
        <w:t xml:space="preserve"> y</w:t>
      </w:r>
      <w:r w:rsidRPr="00B11B31">
        <w:rPr>
          <w:lang w:val="es-ES"/>
        </w:rPr>
        <w:t xml:space="preserve"> pruebas</w:t>
      </w:r>
      <w:r w:rsidR="00455DBB" w:rsidRPr="00B11B31">
        <w:rPr>
          <w:lang w:val="es-ES"/>
        </w:rPr>
        <w:t>.</w:t>
      </w:r>
    </w:p>
    <w:p w14:paraId="3C856388" w14:textId="77777777" w:rsidR="00082B87" w:rsidRPr="00082B87" w:rsidRDefault="00082B87" w:rsidP="00082B87">
      <w:pPr>
        <w:pStyle w:val="Text1"/>
        <w:rPr>
          <w:lang w:val="es-ES"/>
        </w:rPr>
      </w:pPr>
    </w:p>
    <w:tbl>
      <w:tblPr>
        <w:tblW w:w="82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6"/>
        <w:gridCol w:w="1168"/>
        <w:gridCol w:w="1117"/>
        <w:gridCol w:w="1086"/>
        <w:gridCol w:w="1373"/>
      </w:tblGrid>
      <w:tr w:rsidR="00754E8E" w:rsidRPr="00754E8E" w14:paraId="0A1CD07F" w14:textId="77777777" w:rsidTr="4277AA6A">
        <w:trPr>
          <w:trHeight w:val="300"/>
        </w:trPr>
        <w:tc>
          <w:tcPr>
            <w:tcW w:w="3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  <w:hideMark/>
          </w:tcPr>
          <w:p w14:paraId="484B1C7B" w14:textId="77777777" w:rsidR="00754E8E" w:rsidRPr="00754E8E" w:rsidRDefault="00754E8E" w:rsidP="00754E8E">
            <w:pPr>
              <w:spacing w:after="0"/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s-ES" w:eastAsia="es-ES"/>
              </w:rPr>
            </w:pPr>
            <w:r w:rsidRPr="00754E8E">
              <w:rPr>
                <w:rFonts w:ascii="Aptos" w:hAnsi="Aptos" w:cs="Segoe UI"/>
                <w:b/>
                <w:bCs/>
                <w:szCs w:val="22"/>
                <w:lang w:val="es-ES" w:eastAsia="es-ES"/>
              </w:rPr>
              <w:t>Descripción</w:t>
            </w:r>
            <w:r w:rsidRPr="00754E8E">
              <w:rPr>
                <w:rFonts w:ascii="Aptos" w:hAnsi="Aptos" w:cs="Segoe UI"/>
                <w:szCs w:val="22"/>
                <w:lang w:val="es-ES" w:eastAsia="es-ES"/>
              </w:rPr>
              <w:t> </w:t>
            </w:r>
          </w:p>
        </w:tc>
        <w:tc>
          <w:tcPr>
            <w:tcW w:w="1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  <w:hideMark/>
          </w:tcPr>
          <w:p w14:paraId="04907F2B" w14:textId="77777777" w:rsidR="00754E8E" w:rsidRPr="00754E8E" w:rsidRDefault="00754E8E" w:rsidP="00754E8E">
            <w:pPr>
              <w:spacing w:after="0"/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s-ES" w:eastAsia="es-ES"/>
              </w:rPr>
            </w:pPr>
            <w:r w:rsidRPr="00754E8E">
              <w:rPr>
                <w:rFonts w:ascii="Aptos" w:hAnsi="Aptos" w:cs="Segoe UI"/>
                <w:b/>
                <w:bCs/>
                <w:szCs w:val="22"/>
                <w:lang w:val="es-ES" w:eastAsia="es-ES"/>
              </w:rPr>
              <w:t>Unidad</w:t>
            </w:r>
            <w:r w:rsidRPr="00754E8E">
              <w:rPr>
                <w:rFonts w:ascii="Aptos" w:hAnsi="Aptos" w:cs="Segoe UI"/>
                <w:szCs w:val="22"/>
                <w:lang w:val="es-ES" w:eastAsia="es-ES"/>
              </w:rPr>
              <w:t> </w:t>
            </w:r>
          </w:p>
        </w:tc>
        <w:tc>
          <w:tcPr>
            <w:tcW w:w="1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  <w:hideMark/>
          </w:tcPr>
          <w:p w14:paraId="366B37FD" w14:textId="77777777" w:rsidR="00754E8E" w:rsidRPr="00754E8E" w:rsidRDefault="00754E8E" w:rsidP="00754E8E">
            <w:pPr>
              <w:spacing w:after="0"/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s-ES" w:eastAsia="es-ES"/>
              </w:rPr>
            </w:pPr>
            <w:r w:rsidRPr="00754E8E">
              <w:rPr>
                <w:rFonts w:ascii="Aptos" w:hAnsi="Aptos" w:cs="Segoe UI"/>
                <w:b/>
                <w:bCs/>
                <w:szCs w:val="22"/>
                <w:lang w:val="es-ES" w:eastAsia="es-ES"/>
              </w:rPr>
              <w:t>Cantidad</w:t>
            </w:r>
            <w:r w:rsidRPr="00754E8E">
              <w:rPr>
                <w:rFonts w:ascii="Aptos" w:hAnsi="Aptos" w:cs="Segoe UI"/>
                <w:szCs w:val="22"/>
                <w:lang w:val="es-ES" w:eastAsia="es-ES"/>
              </w:rPr>
              <w:t> </w:t>
            </w: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  <w:hideMark/>
          </w:tcPr>
          <w:p w14:paraId="4A4FB48F" w14:textId="77777777" w:rsidR="00754E8E" w:rsidRPr="00754E8E" w:rsidRDefault="00754E8E" w:rsidP="00754E8E">
            <w:pPr>
              <w:spacing w:after="0"/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s-ES" w:eastAsia="es-ES"/>
              </w:rPr>
            </w:pPr>
            <w:r w:rsidRPr="00754E8E">
              <w:rPr>
                <w:rFonts w:ascii="Aptos" w:hAnsi="Aptos" w:cs="Segoe UI"/>
                <w:b/>
                <w:bCs/>
                <w:szCs w:val="22"/>
                <w:lang w:val="es-ES" w:eastAsia="es-ES"/>
              </w:rPr>
              <w:t>Precio</w:t>
            </w:r>
            <w:r w:rsidRPr="00754E8E">
              <w:rPr>
                <w:rFonts w:ascii="Aptos" w:hAnsi="Aptos" w:cs="Segoe UI"/>
                <w:szCs w:val="22"/>
                <w:lang w:val="es-ES" w:eastAsia="es-ES"/>
              </w:rPr>
              <w:t> </w:t>
            </w:r>
          </w:p>
        </w:tc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  <w:hideMark/>
          </w:tcPr>
          <w:p w14:paraId="6ECEAF02" w14:textId="77777777" w:rsidR="00754E8E" w:rsidRPr="00754E8E" w:rsidRDefault="00754E8E" w:rsidP="00754E8E">
            <w:pPr>
              <w:spacing w:after="0"/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s-ES" w:eastAsia="es-ES"/>
              </w:rPr>
            </w:pPr>
            <w:r w:rsidRPr="00754E8E">
              <w:rPr>
                <w:rFonts w:ascii="Aptos" w:hAnsi="Aptos" w:cs="Segoe UI"/>
                <w:b/>
                <w:bCs/>
                <w:szCs w:val="22"/>
                <w:lang w:val="es-ES" w:eastAsia="es-ES"/>
              </w:rPr>
              <w:t>Total</w:t>
            </w:r>
            <w:r w:rsidRPr="00754E8E">
              <w:rPr>
                <w:rFonts w:ascii="Aptos" w:hAnsi="Aptos" w:cs="Segoe UI"/>
                <w:szCs w:val="22"/>
                <w:lang w:val="es-ES" w:eastAsia="es-ES"/>
              </w:rPr>
              <w:t> </w:t>
            </w:r>
          </w:p>
        </w:tc>
      </w:tr>
      <w:tr w:rsidR="00D141C5" w:rsidRPr="00754E8E" w14:paraId="61D90642" w14:textId="77777777" w:rsidTr="4277AA6A">
        <w:trPr>
          <w:trHeight w:val="300"/>
        </w:trPr>
        <w:tc>
          <w:tcPr>
            <w:tcW w:w="3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0E377CC" w14:textId="3E21E550" w:rsidR="00D141C5" w:rsidRPr="00754E8E" w:rsidRDefault="00D141C5" w:rsidP="00D141C5">
            <w:pPr>
              <w:spacing w:after="0"/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s-ES" w:eastAsia="es-ES"/>
              </w:rPr>
            </w:pPr>
            <w:proofErr w:type="spellStart"/>
            <w:r w:rsidRPr="0056402E">
              <w:rPr>
                <w:rFonts w:ascii="Aptos Narrow" w:hAnsi="Aptos Narrow"/>
                <w:color w:val="000000"/>
                <w:szCs w:val="22"/>
                <w:lang w:val="en-US"/>
              </w:rPr>
              <w:t>Analista</w:t>
            </w:r>
            <w:proofErr w:type="spellEnd"/>
          </w:p>
        </w:tc>
        <w:tc>
          <w:tcPr>
            <w:tcW w:w="1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1779590" w14:textId="4A4875E1" w:rsidR="00D141C5" w:rsidRPr="00754E8E" w:rsidRDefault="00D141C5" w:rsidP="00D141C5">
            <w:pPr>
              <w:spacing w:after="0"/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s-ES" w:eastAsia="es-ES"/>
              </w:rPr>
            </w:pPr>
            <w:r w:rsidRPr="0056402E">
              <w:rPr>
                <w:rFonts w:ascii="Aptos Narrow" w:hAnsi="Aptos Narrow"/>
                <w:color w:val="000000"/>
                <w:szCs w:val="22"/>
                <w:lang w:val="en-US"/>
              </w:rPr>
              <w:t>Horas</w:t>
            </w:r>
          </w:p>
        </w:tc>
        <w:tc>
          <w:tcPr>
            <w:tcW w:w="1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3B1A7F5" w14:textId="7EDBC053" w:rsidR="00D141C5" w:rsidRPr="00754E8E" w:rsidRDefault="00D141C5" w:rsidP="00D141C5">
            <w:pPr>
              <w:spacing w:after="0"/>
              <w:jc w:val="left"/>
              <w:textAlignment w:val="baseline"/>
              <w:rPr>
                <w:rFonts w:ascii="Aptos Narrow" w:hAnsi="Aptos Narrow"/>
                <w:color w:val="000000" w:themeColor="text1"/>
                <w:lang w:val="es-ES" w:eastAsia="es-ES"/>
              </w:rPr>
            </w:pPr>
            <w:r w:rsidRPr="0056402E">
              <w:rPr>
                <w:rFonts w:ascii="Aptos Narrow" w:hAnsi="Aptos Narrow"/>
                <w:color w:val="000000"/>
                <w:szCs w:val="22"/>
                <w:lang w:val="en-US"/>
              </w:rPr>
              <w:t>228</w:t>
            </w: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185122F" w14:textId="5144C49A" w:rsidR="00D141C5" w:rsidRPr="00754E8E" w:rsidRDefault="00D141C5" w:rsidP="00D141C5">
            <w:pPr>
              <w:spacing w:after="0"/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s-ES" w:eastAsia="es-ES"/>
              </w:rPr>
            </w:pPr>
            <w:r w:rsidRPr="0056402E">
              <w:rPr>
                <w:rFonts w:ascii="Aptos Narrow" w:hAnsi="Aptos Narrow"/>
                <w:color w:val="000000"/>
                <w:szCs w:val="22"/>
                <w:lang w:val="en-US"/>
              </w:rPr>
              <w:t>45.00 €</w:t>
            </w:r>
          </w:p>
        </w:tc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917670D" w14:textId="1B689595" w:rsidR="00D141C5" w:rsidRPr="00754E8E" w:rsidRDefault="00D141C5" w:rsidP="00D141C5">
            <w:pPr>
              <w:spacing w:after="0"/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s-ES" w:eastAsia="es-ES"/>
              </w:rPr>
            </w:pPr>
            <w:r w:rsidRPr="0056402E">
              <w:rPr>
                <w:rFonts w:ascii="Aptos Narrow" w:hAnsi="Aptos Narrow"/>
                <w:color w:val="000000"/>
                <w:szCs w:val="22"/>
                <w:lang w:val="en-US"/>
              </w:rPr>
              <w:t>10,260.00 €</w:t>
            </w:r>
          </w:p>
        </w:tc>
      </w:tr>
      <w:tr w:rsidR="00D141C5" w:rsidRPr="00754E8E" w14:paraId="79A88FAC" w14:textId="77777777" w:rsidTr="4277AA6A">
        <w:trPr>
          <w:trHeight w:val="300"/>
        </w:trPr>
        <w:tc>
          <w:tcPr>
            <w:tcW w:w="3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5DD1F614" w14:textId="1321D029" w:rsidR="00D141C5" w:rsidRPr="00754E8E" w:rsidRDefault="00D141C5" w:rsidP="00D141C5">
            <w:pPr>
              <w:spacing w:after="0"/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s-ES" w:eastAsia="es-ES"/>
              </w:rPr>
            </w:pPr>
            <w:proofErr w:type="spellStart"/>
            <w:r w:rsidRPr="0056402E">
              <w:rPr>
                <w:rFonts w:ascii="Aptos Narrow" w:hAnsi="Aptos Narrow"/>
                <w:color w:val="000000"/>
                <w:szCs w:val="22"/>
                <w:lang w:val="en-US"/>
              </w:rPr>
              <w:t>Diseñador</w:t>
            </w:r>
            <w:proofErr w:type="spellEnd"/>
          </w:p>
        </w:tc>
        <w:tc>
          <w:tcPr>
            <w:tcW w:w="1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5ADA50E1" w14:textId="6A75E6CB" w:rsidR="00D141C5" w:rsidRPr="00754E8E" w:rsidRDefault="00D141C5" w:rsidP="00D141C5">
            <w:pPr>
              <w:spacing w:after="0"/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s-ES" w:eastAsia="es-ES"/>
              </w:rPr>
            </w:pPr>
            <w:r w:rsidRPr="0056402E">
              <w:rPr>
                <w:rFonts w:ascii="Aptos Narrow" w:hAnsi="Aptos Narrow"/>
                <w:color w:val="000000"/>
                <w:szCs w:val="22"/>
                <w:lang w:val="en-US"/>
              </w:rPr>
              <w:t>Horas</w:t>
            </w:r>
          </w:p>
        </w:tc>
        <w:tc>
          <w:tcPr>
            <w:tcW w:w="1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045DABFF" w14:textId="22A6C596" w:rsidR="00D141C5" w:rsidRPr="00754E8E" w:rsidRDefault="00D141C5" w:rsidP="00D141C5">
            <w:pPr>
              <w:spacing w:after="0"/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s-ES" w:eastAsia="es-ES"/>
              </w:rPr>
            </w:pPr>
            <w:r w:rsidRPr="0056402E">
              <w:rPr>
                <w:rFonts w:ascii="Aptos Narrow" w:hAnsi="Aptos Narrow"/>
                <w:color w:val="000000"/>
                <w:szCs w:val="22"/>
                <w:lang w:val="en-US"/>
              </w:rPr>
              <w:t>176</w:t>
            </w: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189C0A77" w14:textId="031C72D3" w:rsidR="00D141C5" w:rsidRPr="00754E8E" w:rsidRDefault="00D141C5" w:rsidP="00D141C5">
            <w:pPr>
              <w:spacing w:after="0"/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s-ES" w:eastAsia="es-ES"/>
              </w:rPr>
            </w:pPr>
            <w:r w:rsidRPr="0056402E">
              <w:rPr>
                <w:rFonts w:ascii="Aptos Narrow" w:hAnsi="Aptos Narrow"/>
                <w:color w:val="000000"/>
                <w:szCs w:val="22"/>
                <w:lang w:val="en-US"/>
              </w:rPr>
              <w:t>35.00 €</w:t>
            </w:r>
          </w:p>
        </w:tc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354A2CE1" w14:textId="0DD14FED" w:rsidR="00D141C5" w:rsidRPr="00754E8E" w:rsidRDefault="00D141C5" w:rsidP="00D141C5">
            <w:pPr>
              <w:spacing w:after="0"/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s-ES" w:eastAsia="es-ES"/>
              </w:rPr>
            </w:pPr>
            <w:r w:rsidRPr="0056402E">
              <w:rPr>
                <w:rFonts w:ascii="Aptos Narrow" w:hAnsi="Aptos Narrow"/>
                <w:color w:val="000000"/>
                <w:szCs w:val="22"/>
                <w:lang w:val="en-US"/>
              </w:rPr>
              <w:t>6,160.00 €</w:t>
            </w:r>
          </w:p>
        </w:tc>
      </w:tr>
      <w:tr w:rsidR="00D141C5" w:rsidRPr="00754E8E" w14:paraId="01BBCEC4" w14:textId="77777777" w:rsidTr="4277AA6A">
        <w:trPr>
          <w:trHeight w:val="300"/>
        </w:trPr>
        <w:tc>
          <w:tcPr>
            <w:tcW w:w="3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29CB4D1" w14:textId="745B6801" w:rsidR="00D141C5" w:rsidRPr="00754E8E" w:rsidRDefault="00D141C5" w:rsidP="00D141C5">
            <w:pPr>
              <w:spacing w:after="0"/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s-ES" w:eastAsia="es-ES"/>
              </w:rPr>
            </w:pPr>
            <w:proofErr w:type="spellStart"/>
            <w:r w:rsidRPr="0056402E">
              <w:rPr>
                <w:rFonts w:ascii="Aptos Narrow" w:hAnsi="Aptos Narrow"/>
                <w:color w:val="000000"/>
                <w:szCs w:val="22"/>
                <w:lang w:val="en-US"/>
              </w:rPr>
              <w:t>Programador</w:t>
            </w:r>
            <w:proofErr w:type="spellEnd"/>
          </w:p>
        </w:tc>
        <w:tc>
          <w:tcPr>
            <w:tcW w:w="1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0D18F2A" w14:textId="508D5445" w:rsidR="00D141C5" w:rsidRPr="00754E8E" w:rsidRDefault="00D141C5" w:rsidP="00D141C5">
            <w:pPr>
              <w:spacing w:after="0"/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s-ES" w:eastAsia="es-ES"/>
              </w:rPr>
            </w:pPr>
            <w:r w:rsidRPr="0056402E">
              <w:rPr>
                <w:rFonts w:ascii="Aptos Narrow" w:hAnsi="Aptos Narrow"/>
                <w:color w:val="000000"/>
                <w:szCs w:val="22"/>
                <w:lang w:val="en-US"/>
              </w:rPr>
              <w:t>Horas</w:t>
            </w:r>
          </w:p>
        </w:tc>
        <w:tc>
          <w:tcPr>
            <w:tcW w:w="1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26E24E8" w14:textId="25B13A37" w:rsidR="00D141C5" w:rsidRPr="00754E8E" w:rsidRDefault="00D141C5" w:rsidP="00D141C5">
            <w:pPr>
              <w:spacing w:after="0"/>
              <w:jc w:val="left"/>
              <w:textAlignment w:val="baseline"/>
              <w:rPr>
                <w:rFonts w:ascii="Aptos Narrow" w:hAnsi="Aptos Narrow"/>
                <w:color w:val="000000" w:themeColor="text1"/>
                <w:lang w:val="es-ES" w:eastAsia="es-ES"/>
              </w:rPr>
            </w:pPr>
            <w:r w:rsidRPr="0056402E">
              <w:rPr>
                <w:rFonts w:ascii="Aptos Narrow" w:hAnsi="Aptos Narrow"/>
                <w:color w:val="000000"/>
                <w:szCs w:val="22"/>
                <w:lang w:val="en-US"/>
              </w:rPr>
              <w:t>5044</w:t>
            </w: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68AD2A4" w14:textId="44A363BA" w:rsidR="00D141C5" w:rsidRPr="00754E8E" w:rsidRDefault="00D141C5" w:rsidP="00D141C5">
            <w:pPr>
              <w:spacing w:after="0"/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s-ES" w:eastAsia="es-ES"/>
              </w:rPr>
            </w:pPr>
            <w:r w:rsidRPr="0056402E">
              <w:rPr>
                <w:rFonts w:ascii="Aptos Narrow" w:hAnsi="Aptos Narrow"/>
                <w:color w:val="000000"/>
                <w:szCs w:val="22"/>
                <w:lang w:val="en-US"/>
              </w:rPr>
              <w:t>30.00 €</w:t>
            </w:r>
          </w:p>
        </w:tc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6BFA8CF" w14:textId="64AF49F9" w:rsidR="00D141C5" w:rsidRPr="00754E8E" w:rsidRDefault="00D141C5" w:rsidP="00D141C5">
            <w:pPr>
              <w:spacing w:after="0"/>
              <w:jc w:val="left"/>
              <w:textAlignment w:val="baseline"/>
              <w:rPr>
                <w:rFonts w:ascii="Aptos Narrow" w:hAnsi="Aptos Narrow"/>
                <w:color w:val="000000" w:themeColor="text1"/>
                <w:lang w:val="es-ES" w:eastAsia="es-ES"/>
              </w:rPr>
            </w:pPr>
            <w:r w:rsidRPr="0056402E">
              <w:rPr>
                <w:rFonts w:ascii="Aptos Narrow" w:hAnsi="Aptos Narrow"/>
                <w:color w:val="000000"/>
                <w:szCs w:val="22"/>
                <w:lang w:val="en-US"/>
              </w:rPr>
              <w:t>151,320.00 €</w:t>
            </w:r>
          </w:p>
        </w:tc>
      </w:tr>
      <w:tr w:rsidR="00D141C5" w:rsidRPr="00754E8E" w14:paraId="1F9E1E52" w14:textId="77777777" w:rsidTr="4277AA6A">
        <w:trPr>
          <w:trHeight w:val="300"/>
        </w:trPr>
        <w:tc>
          <w:tcPr>
            <w:tcW w:w="3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1CF7E635" w14:textId="5C914297" w:rsidR="00D141C5" w:rsidRPr="00754E8E" w:rsidRDefault="00D141C5" w:rsidP="00D141C5">
            <w:pPr>
              <w:spacing w:after="0"/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s-ES" w:eastAsia="es-ES"/>
              </w:rPr>
            </w:pPr>
            <w:r w:rsidRPr="0056402E">
              <w:rPr>
                <w:rFonts w:ascii="Aptos Narrow" w:hAnsi="Aptos Narrow"/>
                <w:color w:val="000000"/>
                <w:szCs w:val="22"/>
                <w:lang w:val="en-US"/>
              </w:rPr>
              <w:t>Tester</w:t>
            </w:r>
          </w:p>
        </w:tc>
        <w:tc>
          <w:tcPr>
            <w:tcW w:w="1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6D475127" w14:textId="666ED101" w:rsidR="00D141C5" w:rsidRPr="00754E8E" w:rsidRDefault="00D141C5" w:rsidP="00D141C5">
            <w:pPr>
              <w:spacing w:after="0"/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s-ES" w:eastAsia="es-ES"/>
              </w:rPr>
            </w:pPr>
            <w:r w:rsidRPr="0056402E">
              <w:rPr>
                <w:rFonts w:ascii="Aptos Narrow" w:hAnsi="Aptos Narrow"/>
                <w:color w:val="000000"/>
                <w:szCs w:val="22"/>
                <w:lang w:val="en-US"/>
              </w:rPr>
              <w:t>Horas</w:t>
            </w:r>
          </w:p>
        </w:tc>
        <w:tc>
          <w:tcPr>
            <w:tcW w:w="1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6401241A" w14:textId="0C868E40" w:rsidR="00D141C5" w:rsidRPr="00754E8E" w:rsidRDefault="00D141C5" w:rsidP="00D141C5">
            <w:pPr>
              <w:spacing w:after="0"/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s-ES" w:eastAsia="es-ES"/>
              </w:rPr>
            </w:pPr>
            <w:r w:rsidRPr="0056402E">
              <w:rPr>
                <w:rFonts w:ascii="Aptos Narrow" w:hAnsi="Aptos Narrow"/>
                <w:color w:val="000000"/>
                <w:szCs w:val="22"/>
                <w:lang w:val="en-US"/>
              </w:rPr>
              <w:t>320</w:t>
            </w: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1AD2D8AF" w14:textId="61A1BB41" w:rsidR="00D141C5" w:rsidRPr="00754E8E" w:rsidRDefault="00D141C5" w:rsidP="00D141C5">
            <w:pPr>
              <w:spacing w:after="0"/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s-ES" w:eastAsia="es-ES"/>
              </w:rPr>
            </w:pPr>
            <w:r w:rsidRPr="0056402E">
              <w:rPr>
                <w:rFonts w:ascii="Aptos Narrow" w:hAnsi="Aptos Narrow"/>
                <w:color w:val="000000"/>
                <w:szCs w:val="22"/>
                <w:lang w:val="en-US"/>
              </w:rPr>
              <w:t>30.00 €</w:t>
            </w:r>
          </w:p>
        </w:tc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25CF5FE2" w14:textId="64F531B4" w:rsidR="00D141C5" w:rsidRPr="00754E8E" w:rsidRDefault="00D141C5" w:rsidP="00D141C5">
            <w:pPr>
              <w:spacing w:after="0"/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s-ES" w:eastAsia="es-ES"/>
              </w:rPr>
            </w:pPr>
            <w:r w:rsidRPr="0056402E">
              <w:rPr>
                <w:rFonts w:ascii="Aptos Narrow" w:hAnsi="Aptos Narrow"/>
                <w:color w:val="000000"/>
                <w:szCs w:val="22"/>
                <w:lang w:val="en-US"/>
              </w:rPr>
              <w:t>9,600.00 €</w:t>
            </w:r>
          </w:p>
        </w:tc>
      </w:tr>
      <w:tr w:rsidR="00D141C5" w:rsidRPr="00754E8E" w14:paraId="76DA0EED" w14:textId="77777777" w:rsidTr="4277AA6A">
        <w:trPr>
          <w:trHeight w:val="300"/>
        </w:trPr>
        <w:tc>
          <w:tcPr>
            <w:tcW w:w="3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6F16EB62" w14:textId="77777777" w:rsidR="00D141C5" w:rsidRPr="00754E8E" w:rsidRDefault="00D141C5" w:rsidP="00D141C5">
            <w:pPr>
              <w:spacing w:after="0"/>
              <w:jc w:val="left"/>
              <w:textAlignment w:val="baseline"/>
              <w:rPr>
                <w:rFonts w:ascii="Aptos Narrow" w:hAnsi="Aptos Narrow" w:cs="Segoe UI"/>
                <w:b/>
                <w:bCs/>
                <w:color w:val="000000"/>
                <w:szCs w:val="22"/>
                <w:lang w:val="es-ES" w:eastAsia="es-ES"/>
              </w:rPr>
            </w:pPr>
          </w:p>
        </w:tc>
        <w:tc>
          <w:tcPr>
            <w:tcW w:w="1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5D50FBD8" w14:textId="77777777" w:rsidR="00D141C5" w:rsidRPr="00754E8E" w:rsidRDefault="00D141C5" w:rsidP="00D141C5">
            <w:pPr>
              <w:spacing w:after="0"/>
              <w:jc w:val="left"/>
              <w:textAlignment w:val="baseline"/>
              <w:rPr>
                <w:rFonts w:ascii="Aptos Narrow" w:hAnsi="Aptos Narrow" w:cs="Segoe UI"/>
                <w:color w:val="000000"/>
                <w:szCs w:val="22"/>
                <w:lang w:val="es-ES" w:eastAsia="es-ES"/>
              </w:rPr>
            </w:pPr>
          </w:p>
        </w:tc>
        <w:tc>
          <w:tcPr>
            <w:tcW w:w="1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06DA8762" w14:textId="77777777" w:rsidR="00D141C5" w:rsidRPr="00754E8E" w:rsidRDefault="00D141C5" w:rsidP="00D141C5">
            <w:pPr>
              <w:spacing w:after="0"/>
              <w:jc w:val="left"/>
              <w:textAlignment w:val="baseline"/>
              <w:rPr>
                <w:rFonts w:ascii="Aptos Narrow" w:hAnsi="Aptos Narrow" w:cs="Segoe UI"/>
                <w:color w:val="000000"/>
                <w:szCs w:val="22"/>
                <w:lang w:val="es-ES" w:eastAsia="es-ES"/>
              </w:rPr>
            </w:pP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08885C06" w14:textId="77777777" w:rsidR="00D141C5" w:rsidRPr="00754E8E" w:rsidRDefault="00D141C5" w:rsidP="00D141C5">
            <w:pPr>
              <w:spacing w:after="0"/>
              <w:jc w:val="left"/>
              <w:textAlignment w:val="baseline"/>
              <w:rPr>
                <w:rFonts w:ascii="Aptos Narrow" w:hAnsi="Aptos Narrow" w:cs="Segoe UI"/>
                <w:color w:val="000000"/>
                <w:szCs w:val="22"/>
                <w:lang w:val="es-ES" w:eastAsia="es-ES"/>
              </w:rPr>
            </w:pPr>
          </w:p>
        </w:tc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723F061A" w14:textId="39DBB739" w:rsidR="00D141C5" w:rsidRDefault="00D141C5" w:rsidP="00D141C5">
            <w:pPr>
              <w:spacing w:after="0"/>
              <w:jc w:val="left"/>
              <w:textAlignment w:val="baseline"/>
              <w:rPr>
                <w:rFonts w:ascii="Aptos Narrow" w:hAnsi="Aptos Narrow" w:cs="Segoe UI"/>
                <w:color w:val="000000"/>
                <w:szCs w:val="22"/>
                <w:lang w:val="es-ES" w:eastAsia="es-ES"/>
              </w:rPr>
            </w:pPr>
          </w:p>
        </w:tc>
      </w:tr>
      <w:tr w:rsidR="00FA443B" w:rsidRPr="00754E8E" w14:paraId="681AFFAD" w14:textId="77777777" w:rsidTr="4277AA6A">
        <w:trPr>
          <w:trHeight w:val="300"/>
        </w:trPr>
        <w:tc>
          <w:tcPr>
            <w:tcW w:w="3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bottom"/>
          </w:tcPr>
          <w:p w14:paraId="0D6634E1" w14:textId="2713B98B" w:rsidR="00FA443B" w:rsidRPr="00754E8E" w:rsidRDefault="00FA443B" w:rsidP="00754E8E">
            <w:pPr>
              <w:spacing w:after="0"/>
              <w:jc w:val="left"/>
              <w:textAlignment w:val="baseline"/>
              <w:rPr>
                <w:rFonts w:ascii="Aptos Narrow" w:hAnsi="Aptos Narrow" w:cs="Segoe UI"/>
                <w:b/>
                <w:bCs/>
                <w:color w:val="000000"/>
                <w:szCs w:val="22"/>
                <w:lang w:val="es-ES" w:eastAsia="es-ES"/>
              </w:rPr>
            </w:pPr>
            <w:r>
              <w:rPr>
                <w:rFonts w:ascii="Aptos Narrow" w:hAnsi="Aptos Narrow" w:cs="Segoe UI"/>
                <w:b/>
                <w:bCs/>
                <w:color w:val="000000"/>
                <w:szCs w:val="22"/>
                <w:lang w:val="es-ES" w:eastAsia="es-ES"/>
              </w:rPr>
              <w:t>Total</w:t>
            </w:r>
          </w:p>
        </w:tc>
        <w:tc>
          <w:tcPr>
            <w:tcW w:w="1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bottom"/>
          </w:tcPr>
          <w:p w14:paraId="2507592E" w14:textId="77777777" w:rsidR="00FA443B" w:rsidRPr="00754E8E" w:rsidRDefault="00FA443B" w:rsidP="00754E8E">
            <w:pPr>
              <w:spacing w:after="0"/>
              <w:jc w:val="left"/>
              <w:textAlignment w:val="baseline"/>
              <w:rPr>
                <w:rFonts w:ascii="Aptos Narrow" w:hAnsi="Aptos Narrow" w:cs="Segoe UI"/>
                <w:color w:val="000000"/>
                <w:szCs w:val="22"/>
                <w:lang w:val="es-ES" w:eastAsia="es-ES"/>
              </w:rPr>
            </w:pPr>
          </w:p>
        </w:tc>
        <w:tc>
          <w:tcPr>
            <w:tcW w:w="1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bottom"/>
          </w:tcPr>
          <w:p w14:paraId="25F51174" w14:textId="77777777" w:rsidR="00FA443B" w:rsidRPr="00754E8E" w:rsidRDefault="00FA443B" w:rsidP="00754E8E">
            <w:pPr>
              <w:spacing w:after="0"/>
              <w:jc w:val="left"/>
              <w:textAlignment w:val="baseline"/>
              <w:rPr>
                <w:rFonts w:ascii="Aptos Narrow" w:hAnsi="Aptos Narrow" w:cs="Segoe UI"/>
                <w:color w:val="000000"/>
                <w:szCs w:val="22"/>
                <w:lang w:val="es-ES" w:eastAsia="es-ES"/>
              </w:rPr>
            </w:pP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bottom"/>
          </w:tcPr>
          <w:p w14:paraId="45AB5D84" w14:textId="77777777" w:rsidR="00FA443B" w:rsidRPr="00754E8E" w:rsidRDefault="00FA443B" w:rsidP="00754E8E">
            <w:pPr>
              <w:spacing w:after="0"/>
              <w:jc w:val="left"/>
              <w:textAlignment w:val="baseline"/>
              <w:rPr>
                <w:rFonts w:ascii="Aptos Narrow" w:hAnsi="Aptos Narrow" w:cs="Segoe UI"/>
                <w:color w:val="000000"/>
                <w:szCs w:val="22"/>
                <w:lang w:val="es-ES" w:eastAsia="es-ES"/>
              </w:rPr>
            </w:pPr>
          </w:p>
        </w:tc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bottom"/>
          </w:tcPr>
          <w:p w14:paraId="5A2F6AA4" w14:textId="4C5CA405" w:rsidR="00FA443B" w:rsidRPr="00DE5B30" w:rsidRDefault="00D141C5" w:rsidP="4277AA6A">
            <w:pPr>
              <w:spacing w:after="0"/>
              <w:jc w:val="left"/>
              <w:rPr>
                <w:rFonts w:ascii="Aptos Narrow" w:hAnsi="Aptos Narrow"/>
                <w:color w:val="000000"/>
                <w:lang w:eastAsia="es-ES"/>
              </w:rPr>
            </w:pPr>
            <w:r w:rsidRPr="0056402E">
              <w:rPr>
                <w:rFonts w:ascii="Aptos Narrow" w:hAnsi="Aptos Narrow"/>
                <w:color w:val="000000"/>
                <w:szCs w:val="22"/>
                <w:lang w:val="en-US"/>
              </w:rPr>
              <w:t>177,340.00 €</w:t>
            </w:r>
          </w:p>
        </w:tc>
      </w:tr>
    </w:tbl>
    <w:p w14:paraId="12371D03" w14:textId="4AAAAB20" w:rsidR="00D32D9E" w:rsidRDefault="00D32D9E" w:rsidP="00D32D9E">
      <w:pPr>
        <w:pStyle w:val="Text1"/>
        <w:rPr>
          <w:lang w:val="es-ES"/>
        </w:rPr>
      </w:pPr>
    </w:p>
    <w:p w14:paraId="1073CF08" w14:textId="77777777" w:rsidR="00B6222A" w:rsidRDefault="00B6222A">
      <w:pPr>
        <w:spacing w:after="0"/>
        <w:jc w:val="left"/>
        <w:rPr>
          <w:lang w:val="es-ES"/>
        </w:rPr>
      </w:pPr>
      <w:r>
        <w:rPr>
          <w:lang w:val="es-ES"/>
        </w:rPr>
        <w:br w:type="page"/>
      </w:r>
    </w:p>
    <w:p w14:paraId="04D72CDC" w14:textId="4F362E18" w:rsidR="00D32D9E" w:rsidRDefault="00F61BF2" w:rsidP="00D32D9E">
      <w:pPr>
        <w:pStyle w:val="Heading1"/>
        <w:rPr>
          <w:lang w:val="es-ES"/>
        </w:rPr>
      </w:pPr>
      <w:bookmarkStart w:id="10" w:name="_Toc164702873"/>
      <w:r>
        <w:rPr>
          <w:lang w:val="es-ES"/>
        </w:rPr>
        <w:t>Hardware</w:t>
      </w:r>
      <w:bookmarkEnd w:id="10"/>
    </w:p>
    <w:p w14:paraId="43968B15" w14:textId="47186D5B" w:rsidR="00B6222A" w:rsidRPr="00B11B31" w:rsidRDefault="00B6222A" w:rsidP="008A35EF">
      <w:pPr>
        <w:pStyle w:val="PM2-Body"/>
        <w:rPr>
          <w:lang w:val="es-ES"/>
        </w:rPr>
      </w:pPr>
      <w:r w:rsidRPr="00B11B31">
        <w:rPr>
          <w:lang w:val="es-ES"/>
        </w:rPr>
        <w:t xml:space="preserve">El presente apartado del presupuesto detalla los costos asociados con la adquisición de hardware necesario para el proyecto </w:t>
      </w:r>
      <w:proofErr w:type="spellStart"/>
      <w:r w:rsidRPr="00B11B31">
        <w:rPr>
          <w:lang w:val="es-ES"/>
        </w:rPr>
        <w:t>Park&amp;Go</w:t>
      </w:r>
      <w:proofErr w:type="spellEnd"/>
      <w:r w:rsidRPr="00B11B31">
        <w:rPr>
          <w:lang w:val="es-ES"/>
        </w:rPr>
        <w:t xml:space="preserve">. </w:t>
      </w:r>
    </w:p>
    <w:p w14:paraId="01626FA3" w14:textId="4D9A0970" w:rsidR="00B6222A" w:rsidRPr="00DA4433" w:rsidRDefault="00B6222A" w:rsidP="008A35EF">
      <w:pPr>
        <w:pStyle w:val="PM2-Body"/>
        <w:rPr>
          <w:lang w:val="es-ES"/>
        </w:rPr>
      </w:pPr>
      <w:r w:rsidRPr="00DA4433">
        <w:rPr>
          <w:lang w:val="es-ES"/>
        </w:rPr>
        <w:t>En este apartado, se presentarán los costos estimados para la adquisición de hardware, incluyendo el alquiler en la nube de</w:t>
      </w:r>
      <w:r w:rsidR="2B4265FE" w:rsidRPr="00DA4433">
        <w:rPr>
          <w:lang w:val="es-ES"/>
        </w:rPr>
        <w:t xml:space="preserve"> dos</w:t>
      </w:r>
      <w:r w:rsidRPr="00DA4433">
        <w:rPr>
          <w:lang w:val="es-ES"/>
        </w:rPr>
        <w:t xml:space="preserve"> servidor</w:t>
      </w:r>
      <w:r w:rsidR="369F79C9" w:rsidRPr="00DA4433">
        <w:rPr>
          <w:lang w:val="es-ES"/>
        </w:rPr>
        <w:t>es</w:t>
      </w:r>
      <w:r w:rsidRPr="00DA4433">
        <w:rPr>
          <w:lang w:val="es-ES"/>
        </w:rPr>
        <w:t xml:space="preserve"> durante un año y </w:t>
      </w:r>
      <w:r w:rsidR="00037B63" w:rsidRPr="00DA4433">
        <w:rPr>
          <w:lang w:val="es-ES"/>
        </w:rPr>
        <w:t xml:space="preserve">un stock de </w:t>
      </w:r>
      <w:r w:rsidR="28E88FF5" w:rsidRPr="00DA4433">
        <w:rPr>
          <w:lang w:val="es-ES"/>
        </w:rPr>
        <w:t xml:space="preserve">250 </w:t>
      </w:r>
      <w:r w:rsidR="00037B63" w:rsidRPr="00DA4433">
        <w:rPr>
          <w:lang w:val="es-ES"/>
        </w:rPr>
        <w:t xml:space="preserve">unidades </w:t>
      </w:r>
      <w:r w:rsidR="00947155" w:rsidRPr="00DA4433">
        <w:rPr>
          <w:lang w:val="es-ES"/>
        </w:rPr>
        <w:t>de cada elemento necesario para realizar una nueva instalación en un garaje.</w:t>
      </w:r>
    </w:p>
    <w:p w14:paraId="53AAC670" w14:textId="77777777" w:rsidR="00B6222A" w:rsidRPr="00B6222A" w:rsidRDefault="00B6222A" w:rsidP="00B6222A">
      <w:pPr>
        <w:pStyle w:val="Text1"/>
        <w:rPr>
          <w:lang w:val="es-ES"/>
        </w:rPr>
      </w:pPr>
    </w:p>
    <w:tbl>
      <w:tblPr>
        <w:tblW w:w="82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6"/>
        <w:gridCol w:w="1168"/>
        <w:gridCol w:w="1117"/>
        <w:gridCol w:w="1086"/>
        <w:gridCol w:w="1373"/>
      </w:tblGrid>
      <w:tr w:rsidR="006A371A" w:rsidRPr="006A371A" w14:paraId="47725CA6" w14:textId="77777777" w:rsidTr="57C1B81A">
        <w:trPr>
          <w:trHeight w:val="300"/>
        </w:trPr>
        <w:tc>
          <w:tcPr>
            <w:tcW w:w="3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  <w:hideMark/>
          </w:tcPr>
          <w:p w14:paraId="2D52C85D" w14:textId="77777777" w:rsidR="006A371A" w:rsidRPr="006A371A" w:rsidRDefault="006A371A" w:rsidP="006A371A">
            <w:pPr>
              <w:spacing w:after="0"/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s-ES" w:eastAsia="es-ES"/>
              </w:rPr>
            </w:pPr>
            <w:r w:rsidRPr="006A371A">
              <w:rPr>
                <w:rFonts w:ascii="Aptos" w:hAnsi="Aptos" w:cs="Segoe UI"/>
                <w:b/>
                <w:bCs/>
                <w:szCs w:val="22"/>
                <w:lang w:val="es-ES" w:eastAsia="es-ES"/>
              </w:rPr>
              <w:t>Descripción</w:t>
            </w:r>
            <w:r w:rsidRPr="006A371A">
              <w:rPr>
                <w:rFonts w:ascii="Aptos" w:hAnsi="Aptos" w:cs="Segoe UI"/>
                <w:szCs w:val="22"/>
                <w:lang w:val="es-ES" w:eastAsia="es-ES"/>
              </w:rPr>
              <w:t> </w:t>
            </w:r>
          </w:p>
        </w:tc>
        <w:tc>
          <w:tcPr>
            <w:tcW w:w="1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  <w:hideMark/>
          </w:tcPr>
          <w:p w14:paraId="5BDD57B3" w14:textId="77777777" w:rsidR="006A371A" w:rsidRPr="006A371A" w:rsidRDefault="006A371A" w:rsidP="006A371A">
            <w:pPr>
              <w:spacing w:after="0"/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s-ES" w:eastAsia="es-ES"/>
              </w:rPr>
            </w:pPr>
            <w:r w:rsidRPr="006A371A">
              <w:rPr>
                <w:rFonts w:ascii="Aptos" w:hAnsi="Aptos" w:cs="Segoe UI"/>
                <w:b/>
                <w:bCs/>
                <w:szCs w:val="22"/>
                <w:lang w:val="es-ES" w:eastAsia="es-ES"/>
              </w:rPr>
              <w:t>Unidad</w:t>
            </w:r>
            <w:r w:rsidRPr="006A371A">
              <w:rPr>
                <w:rFonts w:ascii="Aptos" w:hAnsi="Aptos" w:cs="Segoe UI"/>
                <w:szCs w:val="22"/>
                <w:lang w:val="es-ES" w:eastAsia="es-ES"/>
              </w:rPr>
              <w:t> </w:t>
            </w:r>
          </w:p>
        </w:tc>
        <w:tc>
          <w:tcPr>
            <w:tcW w:w="1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  <w:hideMark/>
          </w:tcPr>
          <w:p w14:paraId="557A458B" w14:textId="77777777" w:rsidR="006A371A" w:rsidRPr="006A371A" w:rsidRDefault="006A371A" w:rsidP="006A371A">
            <w:pPr>
              <w:spacing w:after="0"/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s-ES" w:eastAsia="es-ES"/>
              </w:rPr>
            </w:pPr>
            <w:r w:rsidRPr="006A371A">
              <w:rPr>
                <w:rFonts w:ascii="Aptos" w:hAnsi="Aptos" w:cs="Segoe UI"/>
                <w:b/>
                <w:bCs/>
                <w:szCs w:val="22"/>
                <w:lang w:val="es-ES" w:eastAsia="es-ES"/>
              </w:rPr>
              <w:t>Cantidad</w:t>
            </w:r>
            <w:r w:rsidRPr="006A371A">
              <w:rPr>
                <w:rFonts w:ascii="Aptos" w:hAnsi="Aptos" w:cs="Segoe UI"/>
                <w:szCs w:val="22"/>
                <w:lang w:val="es-ES" w:eastAsia="es-ES"/>
              </w:rPr>
              <w:t> </w:t>
            </w: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  <w:hideMark/>
          </w:tcPr>
          <w:p w14:paraId="4ECAC554" w14:textId="77777777" w:rsidR="006A371A" w:rsidRPr="006A371A" w:rsidRDefault="006A371A" w:rsidP="006A371A">
            <w:pPr>
              <w:spacing w:after="0"/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s-ES" w:eastAsia="es-ES"/>
              </w:rPr>
            </w:pPr>
            <w:r w:rsidRPr="006A371A">
              <w:rPr>
                <w:rFonts w:ascii="Aptos" w:hAnsi="Aptos" w:cs="Segoe UI"/>
                <w:b/>
                <w:bCs/>
                <w:szCs w:val="22"/>
                <w:lang w:val="es-ES" w:eastAsia="es-ES"/>
              </w:rPr>
              <w:t>Precio</w:t>
            </w:r>
            <w:r w:rsidRPr="006A371A">
              <w:rPr>
                <w:rFonts w:ascii="Aptos" w:hAnsi="Aptos" w:cs="Segoe UI"/>
                <w:szCs w:val="22"/>
                <w:lang w:val="es-ES" w:eastAsia="es-ES"/>
              </w:rPr>
              <w:t> </w:t>
            </w:r>
          </w:p>
        </w:tc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  <w:hideMark/>
          </w:tcPr>
          <w:p w14:paraId="54010D91" w14:textId="77777777" w:rsidR="006A371A" w:rsidRPr="006A371A" w:rsidRDefault="006A371A" w:rsidP="006A371A">
            <w:pPr>
              <w:spacing w:after="0"/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s-ES" w:eastAsia="es-ES"/>
              </w:rPr>
            </w:pPr>
            <w:r w:rsidRPr="006A371A">
              <w:rPr>
                <w:rFonts w:ascii="Aptos" w:hAnsi="Aptos" w:cs="Segoe UI"/>
                <w:b/>
                <w:bCs/>
                <w:szCs w:val="22"/>
                <w:lang w:val="es-ES" w:eastAsia="es-ES"/>
              </w:rPr>
              <w:t>Total</w:t>
            </w:r>
            <w:r w:rsidRPr="006A371A">
              <w:rPr>
                <w:rFonts w:ascii="Aptos" w:hAnsi="Aptos" w:cs="Segoe UI"/>
                <w:szCs w:val="22"/>
                <w:lang w:val="es-ES" w:eastAsia="es-ES"/>
              </w:rPr>
              <w:t> </w:t>
            </w:r>
          </w:p>
        </w:tc>
      </w:tr>
      <w:tr w:rsidR="006A371A" w:rsidRPr="006A371A" w14:paraId="6EA6D48E" w14:textId="77777777" w:rsidTr="57C1B81A">
        <w:trPr>
          <w:trHeight w:val="300"/>
        </w:trPr>
        <w:tc>
          <w:tcPr>
            <w:tcW w:w="3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036DDBF7" w14:textId="77003A99" w:rsidR="006A371A" w:rsidRPr="006A371A" w:rsidRDefault="006A371A" w:rsidP="006A371A">
            <w:pPr>
              <w:spacing w:after="0"/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s-ES" w:eastAsia="es-ES"/>
              </w:rPr>
            </w:pPr>
            <w:r w:rsidRPr="006A371A">
              <w:rPr>
                <w:rFonts w:ascii="Aptos Narrow" w:hAnsi="Aptos Narrow" w:cs="Segoe UI"/>
                <w:b/>
                <w:bCs/>
                <w:szCs w:val="22"/>
                <w:lang w:val="es-ES" w:eastAsia="es-ES"/>
              </w:rPr>
              <w:t>    Servidor</w:t>
            </w:r>
            <w:r w:rsidRPr="006A371A">
              <w:rPr>
                <w:rFonts w:ascii="Aptos Narrow" w:hAnsi="Aptos Narrow" w:cs="Segoe UI"/>
                <w:szCs w:val="22"/>
                <w:lang w:val="es-ES" w:eastAsia="es-ES"/>
              </w:rPr>
              <w:t> </w:t>
            </w:r>
            <w:r w:rsidR="00434D39">
              <w:rPr>
                <w:rFonts w:ascii="Aptos Narrow" w:hAnsi="Aptos Narrow" w:cs="Segoe UI"/>
                <w:szCs w:val="22"/>
                <w:lang w:val="es-ES" w:eastAsia="es-ES"/>
              </w:rPr>
              <w:t>(Nube)</w:t>
            </w:r>
          </w:p>
        </w:tc>
        <w:tc>
          <w:tcPr>
            <w:tcW w:w="1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289C4772" w14:textId="77777777" w:rsidR="006A371A" w:rsidRPr="006A371A" w:rsidRDefault="006A371A" w:rsidP="006A371A">
            <w:pPr>
              <w:spacing w:after="0"/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s-ES" w:eastAsia="es-ES"/>
              </w:rPr>
            </w:pPr>
            <w:r w:rsidRPr="006A371A">
              <w:rPr>
                <w:rFonts w:ascii="Aptos Narrow" w:hAnsi="Aptos Narrow" w:cs="Segoe UI"/>
                <w:color w:val="000000"/>
                <w:szCs w:val="22"/>
                <w:lang w:val="es-ES" w:eastAsia="es-ES"/>
              </w:rPr>
              <w:t>Horas </w:t>
            </w:r>
          </w:p>
        </w:tc>
        <w:tc>
          <w:tcPr>
            <w:tcW w:w="1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0E6D9ECC" w14:textId="41CEAA90" w:rsidR="006A371A" w:rsidRPr="00717C94" w:rsidRDefault="00717C94" w:rsidP="00717C94">
            <w:pPr>
              <w:spacing w:after="0"/>
              <w:jc w:val="left"/>
              <w:rPr>
                <w:rFonts w:ascii="Aptos Narrow" w:hAnsi="Aptos Narrow"/>
                <w:color w:val="000000"/>
                <w:szCs w:val="22"/>
                <w:lang w:eastAsia="es-ES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17520</w:t>
            </w: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1E71A0AF" w14:textId="5CDCA5C8" w:rsidR="006A371A" w:rsidRPr="009539F6" w:rsidRDefault="009539F6" w:rsidP="009539F6">
            <w:pPr>
              <w:spacing w:after="0"/>
              <w:jc w:val="left"/>
              <w:rPr>
                <w:rFonts w:ascii="Aptos Narrow" w:hAnsi="Aptos Narrow"/>
                <w:color w:val="000000"/>
                <w:szCs w:val="22"/>
                <w:lang w:eastAsia="es-ES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0,13 €</w:t>
            </w:r>
          </w:p>
        </w:tc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082E2DFC" w14:textId="2111AF4A" w:rsidR="006A371A" w:rsidRPr="009539F6" w:rsidRDefault="009539F6" w:rsidP="009539F6">
            <w:pPr>
              <w:spacing w:after="0"/>
              <w:jc w:val="left"/>
              <w:rPr>
                <w:rFonts w:ascii="Aptos Narrow" w:hAnsi="Aptos Narrow"/>
                <w:color w:val="000000"/>
                <w:szCs w:val="22"/>
                <w:lang w:eastAsia="es-ES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2.190,00 €</w:t>
            </w:r>
          </w:p>
        </w:tc>
      </w:tr>
      <w:tr w:rsidR="00A310B9" w:rsidRPr="006A371A" w14:paraId="7E98E53A" w14:textId="77777777" w:rsidTr="57C1B81A">
        <w:trPr>
          <w:trHeight w:val="300"/>
        </w:trPr>
        <w:tc>
          <w:tcPr>
            <w:tcW w:w="3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1353008" w14:textId="4343E7DC" w:rsidR="00A310B9" w:rsidRPr="006A371A" w:rsidRDefault="00A310B9" w:rsidP="00A310B9">
            <w:pPr>
              <w:spacing w:after="0"/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s-ES" w:eastAsia="es-ES"/>
              </w:rPr>
            </w:pPr>
            <w:r w:rsidRPr="006A371A">
              <w:rPr>
                <w:rFonts w:ascii="Aptos Narrow" w:hAnsi="Aptos Narrow" w:cs="Segoe UI"/>
                <w:b/>
                <w:bCs/>
                <w:color w:val="000000"/>
                <w:szCs w:val="22"/>
                <w:lang w:val="es-ES" w:eastAsia="es-ES"/>
              </w:rPr>
              <w:t>    Hub</w:t>
            </w:r>
            <w:r w:rsidRPr="006A371A">
              <w:rPr>
                <w:rFonts w:ascii="Aptos Narrow" w:hAnsi="Aptos Narrow" w:cs="Segoe UI"/>
                <w:color w:val="000000"/>
                <w:szCs w:val="22"/>
                <w:lang w:val="es-ES" w:eastAsia="es-ES"/>
              </w:rPr>
              <w:t xml:space="preserve"> </w:t>
            </w:r>
            <w:r w:rsidRPr="006A371A">
              <w:rPr>
                <w:rFonts w:ascii="Aptos Narrow" w:hAnsi="Aptos Narrow" w:cs="Segoe UI"/>
                <w:b/>
                <w:bCs/>
                <w:color w:val="000000"/>
                <w:szCs w:val="22"/>
                <w:lang w:val="es-ES" w:eastAsia="es-ES"/>
              </w:rPr>
              <w:t>inteligente</w:t>
            </w:r>
            <w:r w:rsidRPr="006A371A">
              <w:rPr>
                <w:rFonts w:ascii="Aptos Narrow" w:hAnsi="Aptos Narrow" w:cs="Segoe UI"/>
                <w:color w:val="000000"/>
                <w:szCs w:val="22"/>
                <w:lang w:val="es-ES" w:eastAsia="es-ES"/>
              </w:rPr>
              <w:t xml:space="preserve"> </w:t>
            </w:r>
            <w:proofErr w:type="spellStart"/>
            <w:r w:rsidRPr="006A371A">
              <w:rPr>
                <w:rFonts w:ascii="Aptos Narrow" w:hAnsi="Aptos Narrow" w:cs="Segoe UI"/>
                <w:b/>
                <w:bCs/>
                <w:color w:val="000000"/>
                <w:szCs w:val="22"/>
                <w:lang w:val="es-ES" w:eastAsia="es-ES"/>
              </w:rPr>
              <w:t>Sonoff</w:t>
            </w:r>
            <w:proofErr w:type="spellEnd"/>
            <w:r w:rsidRPr="006A371A">
              <w:rPr>
                <w:rFonts w:ascii="Aptos Narrow" w:hAnsi="Aptos Narrow" w:cs="Segoe UI"/>
                <w:color w:val="000000"/>
                <w:szCs w:val="22"/>
                <w:lang w:val="es-ES" w:eastAsia="es-ES"/>
              </w:rPr>
              <w:t xml:space="preserve"> </w:t>
            </w:r>
            <w:r w:rsidRPr="006A371A">
              <w:rPr>
                <w:rFonts w:ascii="Aptos Narrow" w:hAnsi="Aptos Narrow" w:cs="Segoe UI"/>
                <w:b/>
                <w:bCs/>
                <w:color w:val="000000"/>
                <w:szCs w:val="22"/>
                <w:lang w:val="es-ES" w:eastAsia="es-ES"/>
              </w:rPr>
              <w:t>Bridge</w:t>
            </w:r>
            <w:r w:rsidRPr="006A371A">
              <w:rPr>
                <w:rFonts w:ascii="Aptos Narrow" w:hAnsi="Aptos Narrow" w:cs="Segoe UI"/>
                <w:color w:val="000000"/>
                <w:szCs w:val="22"/>
                <w:lang w:val="es-ES" w:eastAsia="es-ES"/>
              </w:rPr>
              <w:t> </w:t>
            </w:r>
          </w:p>
        </w:tc>
        <w:tc>
          <w:tcPr>
            <w:tcW w:w="1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0805615" w14:textId="77777777" w:rsidR="00A310B9" w:rsidRPr="006A371A" w:rsidRDefault="00A310B9" w:rsidP="00A310B9">
            <w:pPr>
              <w:spacing w:after="0"/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s-ES" w:eastAsia="es-ES"/>
              </w:rPr>
            </w:pPr>
            <w:r w:rsidRPr="006A371A">
              <w:rPr>
                <w:rFonts w:ascii="Aptos Narrow" w:hAnsi="Aptos Narrow" w:cs="Segoe UI"/>
                <w:color w:val="000000"/>
                <w:szCs w:val="22"/>
                <w:lang w:val="es-ES" w:eastAsia="es-ES"/>
              </w:rPr>
              <w:t>Unidades </w:t>
            </w:r>
          </w:p>
        </w:tc>
        <w:tc>
          <w:tcPr>
            <w:tcW w:w="1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6733FCB" w14:textId="7D22080D" w:rsidR="00A310B9" w:rsidRPr="006A371A" w:rsidRDefault="0DEBFA20" w:rsidP="57C1B81A">
            <w:pPr>
              <w:spacing w:after="0" w:line="259" w:lineRule="auto"/>
              <w:jc w:val="left"/>
            </w:pPr>
            <w:r w:rsidRPr="57C1B81A">
              <w:rPr>
                <w:rFonts w:ascii="Aptos Narrow" w:hAnsi="Aptos Narrow"/>
                <w:color w:val="000000" w:themeColor="text1"/>
              </w:rPr>
              <w:t>250</w:t>
            </w: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E631241" w14:textId="6B52CBCB" w:rsidR="00A310B9" w:rsidRPr="006A371A" w:rsidRDefault="00A310B9" w:rsidP="00A310B9">
            <w:pPr>
              <w:spacing w:after="0"/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s-ES" w:eastAsia="es-ES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21,60 €</w:t>
            </w:r>
          </w:p>
        </w:tc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9C03AB5" w14:textId="6E32E425" w:rsidR="00A310B9" w:rsidRPr="006A371A" w:rsidRDefault="5FFD1650" w:rsidP="57C1B81A">
            <w:pPr>
              <w:spacing w:after="0"/>
              <w:jc w:val="left"/>
              <w:textAlignment w:val="baseline"/>
              <w:rPr>
                <w:rFonts w:ascii="Aptos Narrow" w:hAnsi="Aptos Narrow"/>
                <w:color w:val="000000" w:themeColor="text1"/>
                <w:lang w:val="es-ES" w:eastAsia="es-ES"/>
              </w:rPr>
            </w:pPr>
            <w:r w:rsidRPr="57C1B81A">
              <w:rPr>
                <w:rFonts w:ascii="Aptos Narrow" w:hAnsi="Aptos Narrow"/>
                <w:color w:val="000000" w:themeColor="text1"/>
              </w:rPr>
              <w:t>5</w:t>
            </w:r>
            <w:r w:rsidR="00A310B9" w:rsidRPr="57C1B81A">
              <w:rPr>
                <w:rFonts w:ascii="Aptos Narrow" w:hAnsi="Aptos Narrow"/>
                <w:color w:val="000000" w:themeColor="text1"/>
              </w:rPr>
              <w:t>.</w:t>
            </w:r>
            <w:r w:rsidR="512FA23B" w:rsidRPr="57C1B81A">
              <w:rPr>
                <w:rFonts w:ascii="Aptos Narrow" w:hAnsi="Aptos Narrow"/>
                <w:color w:val="000000" w:themeColor="text1"/>
              </w:rPr>
              <w:t>400</w:t>
            </w:r>
            <w:r w:rsidR="00A310B9" w:rsidRPr="57C1B81A">
              <w:rPr>
                <w:rFonts w:ascii="Aptos Narrow" w:hAnsi="Aptos Narrow"/>
                <w:color w:val="000000" w:themeColor="text1"/>
              </w:rPr>
              <w:t>,00 €</w:t>
            </w:r>
          </w:p>
        </w:tc>
      </w:tr>
      <w:tr w:rsidR="00A310B9" w:rsidRPr="006A371A" w14:paraId="6BECE99D" w14:textId="77777777" w:rsidTr="57C1B81A">
        <w:trPr>
          <w:trHeight w:val="300"/>
        </w:trPr>
        <w:tc>
          <w:tcPr>
            <w:tcW w:w="3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4A9EDA1B" w14:textId="0D81A7D6" w:rsidR="00A310B9" w:rsidRPr="006A371A" w:rsidRDefault="00A310B9" w:rsidP="00A310B9">
            <w:pPr>
              <w:spacing w:after="0"/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s-ES" w:eastAsia="es-ES"/>
              </w:rPr>
            </w:pPr>
            <w:r w:rsidRPr="006A371A">
              <w:rPr>
                <w:rFonts w:ascii="Aptos Narrow" w:hAnsi="Aptos Narrow" w:cs="Segoe UI"/>
                <w:b/>
                <w:bCs/>
                <w:color w:val="000000"/>
                <w:szCs w:val="22"/>
                <w:lang w:val="es-ES" w:eastAsia="es-ES"/>
              </w:rPr>
              <w:t xml:space="preserve">    </w:t>
            </w:r>
            <w:proofErr w:type="spellStart"/>
            <w:r w:rsidRPr="006A371A">
              <w:rPr>
                <w:rFonts w:ascii="Aptos Narrow" w:hAnsi="Aptos Narrow" w:cs="Segoe UI"/>
                <w:b/>
                <w:bCs/>
                <w:color w:val="000000"/>
                <w:szCs w:val="22"/>
                <w:lang w:val="es-ES" w:eastAsia="es-ES"/>
              </w:rPr>
              <w:t>Strong</w:t>
            </w:r>
            <w:proofErr w:type="spellEnd"/>
            <w:r w:rsidRPr="006A371A">
              <w:rPr>
                <w:rFonts w:ascii="Aptos Narrow" w:hAnsi="Aptos Narrow" w:cs="Segoe UI"/>
                <w:color w:val="000000"/>
                <w:szCs w:val="22"/>
                <w:lang w:val="es-ES" w:eastAsia="es-ES"/>
              </w:rPr>
              <w:t xml:space="preserve"> </w:t>
            </w:r>
            <w:proofErr w:type="spellStart"/>
            <w:r w:rsidRPr="006A371A">
              <w:rPr>
                <w:rFonts w:ascii="Aptos Narrow" w:hAnsi="Aptos Narrow" w:cs="Segoe UI"/>
                <w:b/>
                <w:bCs/>
                <w:color w:val="000000"/>
                <w:szCs w:val="22"/>
                <w:lang w:val="es-ES" w:eastAsia="es-ES"/>
              </w:rPr>
              <w:t>Router</w:t>
            </w:r>
            <w:proofErr w:type="spellEnd"/>
            <w:r w:rsidRPr="006A371A">
              <w:rPr>
                <w:rFonts w:ascii="Aptos Narrow" w:hAnsi="Aptos Narrow" w:cs="Segoe UI"/>
                <w:color w:val="000000"/>
                <w:szCs w:val="22"/>
                <w:lang w:val="es-ES" w:eastAsia="es-ES"/>
              </w:rPr>
              <w:t xml:space="preserve"> </w:t>
            </w:r>
            <w:r w:rsidRPr="006A371A">
              <w:rPr>
                <w:rFonts w:ascii="Aptos Narrow" w:hAnsi="Aptos Narrow" w:cs="Segoe UI"/>
                <w:b/>
                <w:bCs/>
                <w:color w:val="000000"/>
                <w:szCs w:val="22"/>
                <w:lang w:val="es-ES" w:eastAsia="es-ES"/>
              </w:rPr>
              <w:t>4G</w:t>
            </w:r>
            <w:r w:rsidRPr="006A371A">
              <w:rPr>
                <w:rFonts w:ascii="Aptos Narrow" w:hAnsi="Aptos Narrow" w:cs="Segoe UI"/>
                <w:color w:val="000000"/>
                <w:szCs w:val="22"/>
                <w:lang w:val="es-ES" w:eastAsia="es-ES"/>
              </w:rPr>
              <w:t xml:space="preserve"> </w:t>
            </w:r>
            <w:r w:rsidRPr="006A371A">
              <w:rPr>
                <w:rFonts w:ascii="Aptos Narrow" w:hAnsi="Aptos Narrow" w:cs="Segoe UI"/>
                <w:b/>
                <w:bCs/>
                <w:color w:val="000000"/>
                <w:szCs w:val="22"/>
                <w:lang w:val="es-ES" w:eastAsia="es-ES"/>
              </w:rPr>
              <w:t>LTE</w:t>
            </w:r>
            <w:r w:rsidRPr="006A371A">
              <w:rPr>
                <w:rFonts w:ascii="Aptos Narrow" w:hAnsi="Aptos Narrow" w:cs="Segoe UI"/>
                <w:color w:val="000000"/>
                <w:szCs w:val="22"/>
                <w:lang w:val="es-ES" w:eastAsia="es-ES"/>
              </w:rPr>
              <w:t> </w:t>
            </w:r>
          </w:p>
        </w:tc>
        <w:tc>
          <w:tcPr>
            <w:tcW w:w="1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4B221759" w14:textId="77777777" w:rsidR="00A310B9" w:rsidRPr="006A371A" w:rsidRDefault="00A310B9" w:rsidP="00A310B9">
            <w:pPr>
              <w:spacing w:after="0"/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s-ES" w:eastAsia="es-ES"/>
              </w:rPr>
            </w:pPr>
            <w:r w:rsidRPr="006A371A">
              <w:rPr>
                <w:rFonts w:ascii="Aptos Narrow" w:hAnsi="Aptos Narrow" w:cs="Segoe UI"/>
                <w:color w:val="000000"/>
                <w:szCs w:val="22"/>
                <w:lang w:val="es-ES" w:eastAsia="es-ES"/>
              </w:rPr>
              <w:t>Unidades </w:t>
            </w:r>
          </w:p>
        </w:tc>
        <w:tc>
          <w:tcPr>
            <w:tcW w:w="1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75E68D7E" w14:textId="1713E775" w:rsidR="00A310B9" w:rsidRPr="006A371A" w:rsidRDefault="5B18CF15" w:rsidP="57C1B81A">
            <w:pPr>
              <w:spacing w:after="0" w:line="259" w:lineRule="auto"/>
              <w:jc w:val="left"/>
            </w:pPr>
            <w:r w:rsidRPr="57C1B81A">
              <w:rPr>
                <w:rFonts w:ascii="Aptos Narrow" w:hAnsi="Aptos Narrow"/>
                <w:color w:val="000000" w:themeColor="text1"/>
              </w:rPr>
              <w:t>250</w:t>
            </w: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28CF04A6" w14:textId="2FC62D0A" w:rsidR="00A310B9" w:rsidRPr="006A371A" w:rsidRDefault="00A310B9" w:rsidP="00A310B9">
            <w:pPr>
              <w:spacing w:after="0"/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s-ES" w:eastAsia="es-ES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23,97 €</w:t>
            </w:r>
          </w:p>
        </w:tc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058ACE72" w14:textId="583D1CC0" w:rsidR="57C1B81A" w:rsidRDefault="57C1B81A" w:rsidP="57C1B81A">
            <w:pPr>
              <w:spacing w:after="0"/>
            </w:pPr>
            <w:r w:rsidRPr="57C1B81A">
              <w:rPr>
                <w:rFonts w:ascii="Aptos Narrow" w:eastAsia="Aptos Narrow" w:hAnsi="Aptos Narrow" w:cs="Aptos Narrow"/>
                <w:color w:val="000000" w:themeColor="text1"/>
                <w:szCs w:val="22"/>
              </w:rPr>
              <w:t>5.992,50 €</w:t>
            </w:r>
          </w:p>
        </w:tc>
      </w:tr>
      <w:tr w:rsidR="00A310B9" w:rsidRPr="006A371A" w14:paraId="76D10064" w14:textId="77777777" w:rsidTr="57C1B81A">
        <w:trPr>
          <w:trHeight w:val="300"/>
        </w:trPr>
        <w:tc>
          <w:tcPr>
            <w:tcW w:w="3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ACB1FF2" w14:textId="5C35F8DC" w:rsidR="00A310B9" w:rsidRPr="006A371A" w:rsidRDefault="00A310B9" w:rsidP="00A310B9">
            <w:pPr>
              <w:spacing w:after="0"/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s-ES" w:eastAsia="es-ES"/>
              </w:rPr>
            </w:pPr>
            <w:r w:rsidRPr="006A371A">
              <w:rPr>
                <w:rFonts w:ascii="Aptos Narrow" w:hAnsi="Aptos Narrow" w:cs="Segoe UI"/>
                <w:b/>
                <w:bCs/>
                <w:color w:val="000000"/>
                <w:szCs w:val="22"/>
                <w:lang w:val="es-ES" w:eastAsia="es-ES"/>
              </w:rPr>
              <w:t xml:space="preserve">    </w:t>
            </w:r>
            <w:proofErr w:type="spellStart"/>
            <w:r w:rsidRPr="006A371A">
              <w:rPr>
                <w:rFonts w:ascii="Aptos Narrow" w:hAnsi="Aptos Narrow" w:cs="Segoe UI"/>
                <w:b/>
                <w:bCs/>
                <w:color w:val="000000"/>
                <w:szCs w:val="22"/>
                <w:lang w:val="es-ES" w:eastAsia="es-ES"/>
              </w:rPr>
              <w:t>Parkingdoor</w:t>
            </w:r>
            <w:proofErr w:type="spellEnd"/>
            <w:r w:rsidRPr="006A371A">
              <w:rPr>
                <w:rFonts w:ascii="Aptos Narrow" w:hAnsi="Aptos Narrow" w:cs="Segoe UI"/>
                <w:color w:val="000000"/>
                <w:szCs w:val="22"/>
                <w:lang w:val="es-ES" w:eastAsia="es-ES"/>
              </w:rPr>
              <w:t> </w:t>
            </w:r>
          </w:p>
        </w:tc>
        <w:tc>
          <w:tcPr>
            <w:tcW w:w="1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D95871D" w14:textId="77777777" w:rsidR="00A310B9" w:rsidRPr="006A371A" w:rsidRDefault="00A310B9" w:rsidP="00A310B9">
            <w:pPr>
              <w:spacing w:after="0"/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s-ES" w:eastAsia="es-ES"/>
              </w:rPr>
            </w:pPr>
            <w:r w:rsidRPr="006A371A">
              <w:rPr>
                <w:rFonts w:ascii="Aptos Narrow" w:hAnsi="Aptos Narrow" w:cs="Segoe UI"/>
                <w:color w:val="000000"/>
                <w:szCs w:val="22"/>
                <w:lang w:val="es-ES" w:eastAsia="es-ES"/>
              </w:rPr>
              <w:t>Unidades </w:t>
            </w:r>
          </w:p>
        </w:tc>
        <w:tc>
          <w:tcPr>
            <w:tcW w:w="1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C6D5BA5" w14:textId="11B2239F" w:rsidR="00A310B9" w:rsidRPr="006A371A" w:rsidRDefault="23B9E52A" w:rsidP="57C1B81A">
            <w:pPr>
              <w:spacing w:after="0" w:line="259" w:lineRule="auto"/>
              <w:jc w:val="left"/>
            </w:pPr>
            <w:r w:rsidRPr="57C1B81A">
              <w:rPr>
                <w:rFonts w:ascii="Aptos Narrow" w:hAnsi="Aptos Narrow"/>
                <w:color w:val="000000" w:themeColor="text1"/>
              </w:rPr>
              <w:t>250</w:t>
            </w: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A61A94D" w14:textId="242B5C7C" w:rsidR="00A310B9" w:rsidRPr="006A371A" w:rsidRDefault="00A310B9" w:rsidP="00A310B9">
            <w:pPr>
              <w:spacing w:after="0"/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s-ES" w:eastAsia="es-ES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41,40 €</w:t>
            </w:r>
          </w:p>
        </w:tc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FA8B914" w14:textId="7E9C7225" w:rsidR="00A310B9" w:rsidRPr="006A371A" w:rsidRDefault="183B651E" w:rsidP="57C1B81A">
            <w:pPr>
              <w:spacing w:after="0"/>
              <w:jc w:val="left"/>
              <w:textAlignment w:val="baseline"/>
              <w:rPr>
                <w:rFonts w:ascii="Aptos Narrow" w:hAnsi="Aptos Narrow"/>
                <w:color w:val="000000" w:themeColor="text1"/>
                <w:lang w:val="es-ES" w:eastAsia="es-ES"/>
              </w:rPr>
            </w:pPr>
            <w:r w:rsidRPr="57C1B81A">
              <w:rPr>
                <w:rFonts w:ascii="Aptos Narrow" w:hAnsi="Aptos Narrow"/>
                <w:color w:val="000000" w:themeColor="text1"/>
              </w:rPr>
              <w:t>10.350,00€</w:t>
            </w:r>
          </w:p>
        </w:tc>
      </w:tr>
      <w:tr w:rsidR="00FA443B" w:rsidRPr="006A371A" w14:paraId="0AD0A711" w14:textId="77777777" w:rsidTr="57C1B81A">
        <w:trPr>
          <w:trHeight w:val="300"/>
        </w:trPr>
        <w:tc>
          <w:tcPr>
            <w:tcW w:w="3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19A15901" w14:textId="77777777" w:rsidR="00FA443B" w:rsidRPr="006A371A" w:rsidRDefault="00FA443B" w:rsidP="006A371A">
            <w:pPr>
              <w:spacing w:after="0"/>
              <w:jc w:val="left"/>
              <w:textAlignment w:val="baseline"/>
              <w:rPr>
                <w:rFonts w:ascii="Aptos Narrow" w:hAnsi="Aptos Narrow" w:cs="Segoe UI"/>
                <w:b/>
                <w:bCs/>
                <w:color w:val="000000"/>
                <w:szCs w:val="22"/>
                <w:lang w:val="es-ES" w:eastAsia="es-ES"/>
              </w:rPr>
            </w:pPr>
          </w:p>
        </w:tc>
        <w:tc>
          <w:tcPr>
            <w:tcW w:w="1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5DE0398E" w14:textId="77777777" w:rsidR="00FA443B" w:rsidRPr="006A371A" w:rsidRDefault="00FA443B" w:rsidP="006A371A">
            <w:pPr>
              <w:spacing w:after="0"/>
              <w:jc w:val="left"/>
              <w:textAlignment w:val="baseline"/>
              <w:rPr>
                <w:rFonts w:ascii="Aptos Narrow" w:hAnsi="Aptos Narrow" w:cs="Segoe UI"/>
                <w:color w:val="000000"/>
                <w:szCs w:val="22"/>
                <w:lang w:val="es-ES" w:eastAsia="es-ES"/>
              </w:rPr>
            </w:pPr>
          </w:p>
        </w:tc>
        <w:tc>
          <w:tcPr>
            <w:tcW w:w="1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7E0CD8C8" w14:textId="77777777" w:rsidR="00FA443B" w:rsidRPr="006A371A" w:rsidRDefault="00FA443B" w:rsidP="006A371A">
            <w:pPr>
              <w:spacing w:after="0"/>
              <w:jc w:val="left"/>
              <w:textAlignment w:val="baseline"/>
              <w:rPr>
                <w:rFonts w:ascii="Aptos Narrow" w:hAnsi="Aptos Narrow" w:cs="Segoe UI"/>
                <w:color w:val="000000"/>
                <w:szCs w:val="22"/>
                <w:lang w:val="es-ES" w:eastAsia="es-ES"/>
              </w:rPr>
            </w:pP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4DE5713C" w14:textId="77777777" w:rsidR="00FA443B" w:rsidRPr="006A371A" w:rsidRDefault="00FA443B" w:rsidP="006A371A">
            <w:pPr>
              <w:spacing w:after="0"/>
              <w:jc w:val="left"/>
              <w:textAlignment w:val="baseline"/>
              <w:rPr>
                <w:rFonts w:ascii="Aptos Narrow" w:hAnsi="Aptos Narrow" w:cs="Segoe UI"/>
                <w:color w:val="000000"/>
                <w:szCs w:val="22"/>
                <w:lang w:val="es-ES" w:eastAsia="es-ES"/>
              </w:rPr>
            </w:pPr>
          </w:p>
        </w:tc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7635D8F2" w14:textId="77777777" w:rsidR="00FA443B" w:rsidRDefault="00FA443B" w:rsidP="006A371A">
            <w:pPr>
              <w:spacing w:after="0"/>
              <w:jc w:val="left"/>
              <w:textAlignment w:val="baseline"/>
              <w:rPr>
                <w:rFonts w:ascii="Aptos Narrow" w:hAnsi="Aptos Narrow" w:cs="Segoe UI"/>
                <w:color w:val="000000"/>
                <w:szCs w:val="22"/>
                <w:lang w:val="es-ES" w:eastAsia="es-ES"/>
              </w:rPr>
            </w:pPr>
          </w:p>
        </w:tc>
      </w:tr>
      <w:tr w:rsidR="00FA443B" w:rsidRPr="006A371A" w14:paraId="7E46E6C7" w14:textId="77777777" w:rsidTr="57C1B81A">
        <w:trPr>
          <w:trHeight w:val="300"/>
        </w:trPr>
        <w:tc>
          <w:tcPr>
            <w:tcW w:w="3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bottom"/>
          </w:tcPr>
          <w:p w14:paraId="55BEAADB" w14:textId="3BBE52F1" w:rsidR="00FA443B" w:rsidRPr="006A371A" w:rsidRDefault="00FA443B" w:rsidP="006A371A">
            <w:pPr>
              <w:spacing w:after="0"/>
              <w:jc w:val="left"/>
              <w:textAlignment w:val="baseline"/>
              <w:rPr>
                <w:rFonts w:ascii="Aptos Narrow" w:hAnsi="Aptos Narrow" w:cs="Segoe UI"/>
                <w:b/>
                <w:bCs/>
                <w:color w:val="000000"/>
                <w:szCs w:val="22"/>
                <w:lang w:val="es-ES" w:eastAsia="es-ES"/>
              </w:rPr>
            </w:pPr>
            <w:r>
              <w:rPr>
                <w:rFonts w:ascii="Aptos Narrow" w:hAnsi="Aptos Narrow" w:cs="Segoe UI"/>
                <w:b/>
                <w:bCs/>
                <w:color w:val="000000"/>
                <w:szCs w:val="22"/>
                <w:lang w:val="es-ES" w:eastAsia="es-ES"/>
              </w:rPr>
              <w:t xml:space="preserve">    Total</w:t>
            </w:r>
          </w:p>
        </w:tc>
        <w:tc>
          <w:tcPr>
            <w:tcW w:w="1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bottom"/>
          </w:tcPr>
          <w:p w14:paraId="0EAD7DCF" w14:textId="77777777" w:rsidR="00FA443B" w:rsidRPr="006A371A" w:rsidRDefault="00FA443B" w:rsidP="006A371A">
            <w:pPr>
              <w:spacing w:after="0"/>
              <w:jc w:val="left"/>
              <w:textAlignment w:val="baseline"/>
              <w:rPr>
                <w:rFonts w:ascii="Aptos Narrow" w:hAnsi="Aptos Narrow" w:cs="Segoe UI"/>
                <w:color w:val="000000"/>
                <w:szCs w:val="22"/>
                <w:lang w:val="es-ES" w:eastAsia="es-ES"/>
              </w:rPr>
            </w:pPr>
          </w:p>
        </w:tc>
        <w:tc>
          <w:tcPr>
            <w:tcW w:w="1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bottom"/>
          </w:tcPr>
          <w:p w14:paraId="30C03768" w14:textId="77777777" w:rsidR="00FA443B" w:rsidRPr="006A371A" w:rsidRDefault="00FA443B" w:rsidP="006A371A">
            <w:pPr>
              <w:spacing w:after="0"/>
              <w:jc w:val="left"/>
              <w:textAlignment w:val="baseline"/>
              <w:rPr>
                <w:rFonts w:ascii="Aptos Narrow" w:hAnsi="Aptos Narrow" w:cs="Segoe UI"/>
                <w:color w:val="000000"/>
                <w:szCs w:val="22"/>
                <w:lang w:val="es-ES" w:eastAsia="es-ES"/>
              </w:rPr>
            </w:pP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bottom"/>
          </w:tcPr>
          <w:p w14:paraId="591A5604" w14:textId="77777777" w:rsidR="00FA443B" w:rsidRPr="006A371A" w:rsidRDefault="00FA443B" w:rsidP="006A371A">
            <w:pPr>
              <w:spacing w:after="0"/>
              <w:jc w:val="left"/>
              <w:textAlignment w:val="baseline"/>
              <w:rPr>
                <w:rFonts w:ascii="Aptos Narrow" w:hAnsi="Aptos Narrow" w:cs="Segoe UI"/>
                <w:color w:val="000000"/>
                <w:szCs w:val="22"/>
                <w:lang w:val="es-ES" w:eastAsia="es-ES"/>
              </w:rPr>
            </w:pPr>
          </w:p>
        </w:tc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bottom"/>
          </w:tcPr>
          <w:p w14:paraId="6A5E1D32" w14:textId="7180FF00" w:rsidR="57C1B81A" w:rsidRDefault="57C1B81A" w:rsidP="57C1B81A">
            <w:pPr>
              <w:spacing w:after="0"/>
            </w:pPr>
            <w:r w:rsidRPr="57C1B81A">
              <w:rPr>
                <w:rFonts w:ascii="Aptos Narrow" w:eastAsia="Aptos Narrow" w:hAnsi="Aptos Narrow" w:cs="Aptos Narrow"/>
                <w:color w:val="000000" w:themeColor="text1"/>
                <w:szCs w:val="22"/>
              </w:rPr>
              <w:t>23.932,50 €</w:t>
            </w:r>
          </w:p>
        </w:tc>
      </w:tr>
    </w:tbl>
    <w:p w14:paraId="65903BB9" w14:textId="77777777" w:rsidR="00F61BF2" w:rsidRDefault="00F61BF2" w:rsidP="00F61BF2">
      <w:pPr>
        <w:pStyle w:val="Text1"/>
        <w:rPr>
          <w:lang w:val="es-ES"/>
        </w:rPr>
      </w:pPr>
    </w:p>
    <w:p w14:paraId="3E0C50CA" w14:textId="564C0D4A" w:rsidR="00F61BF2" w:rsidRDefault="00F61BF2" w:rsidP="00F61BF2">
      <w:pPr>
        <w:pStyle w:val="Heading1"/>
        <w:rPr>
          <w:lang w:val="es-ES"/>
        </w:rPr>
      </w:pPr>
      <w:bookmarkStart w:id="11" w:name="_Toc164702874"/>
      <w:r w:rsidRPr="4277AA6A">
        <w:rPr>
          <w:lang w:val="es-ES"/>
        </w:rPr>
        <w:t>Servicios</w:t>
      </w:r>
      <w:bookmarkEnd w:id="11"/>
    </w:p>
    <w:p w14:paraId="1B064D2A" w14:textId="7DA17385" w:rsidR="00F61BF2" w:rsidRPr="00B11B31" w:rsidRDefault="4B5C2CF1" w:rsidP="00D141C5">
      <w:pPr>
        <w:pStyle w:val="PM2-Body"/>
        <w:rPr>
          <w:lang w:val="es-ES"/>
        </w:rPr>
      </w:pPr>
      <w:r w:rsidRPr="00894F6F">
        <w:rPr>
          <w:lang w:val="es-ES"/>
        </w:rPr>
        <w:t>El siguiente apartado del presupuesto detalla los cost</w:t>
      </w:r>
      <w:r w:rsidR="00B11B31">
        <w:rPr>
          <w:lang w:val="es-ES"/>
        </w:rPr>
        <w:t>e</w:t>
      </w:r>
      <w:r w:rsidRPr="00894F6F">
        <w:rPr>
          <w:lang w:val="es-ES"/>
        </w:rPr>
        <w:t>s asociados con los servicios de instalación y mantenimiento exclusivamente para l</w:t>
      </w:r>
      <w:r w:rsidR="001D3A02">
        <w:rPr>
          <w:lang w:val="es-ES"/>
        </w:rPr>
        <w:t>os 3 garajes que s</w:t>
      </w:r>
      <w:r w:rsidRPr="00894F6F">
        <w:rPr>
          <w:lang w:val="es-ES"/>
        </w:rPr>
        <w:t xml:space="preserve">e utilizarán durante el periodo de prueba del proyecto </w:t>
      </w:r>
      <w:proofErr w:type="spellStart"/>
      <w:r w:rsidRPr="00894F6F">
        <w:rPr>
          <w:lang w:val="es-ES"/>
        </w:rPr>
        <w:t>Park&amp;Go</w:t>
      </w:r>
      <w:proofErr w:type="spellEnd"/>
      <w:r w:rsidRPr="00894F6F">
        <w:rPr>
          <w:lang w:val="es-ES"/>
        </w:rPr>
        <w:t xml:space="preserve">. </w:t>
      </w:r>
      <w:r w:rsidRPr="00B11B31">
        <w:rPr>
          <w:lang w:val="es-ES"/>
        </w:rPr>
        <w:t>Estos servicios son esenciales para garantizar la implementación exitosa del hardware adquirido y su funcionamiento continuo y óptimo durante este período inicial de evaluación.</w:t>
      </w:r>
    </w:p>
    <w:p w14:paraId="61701406" w14:textId="74CB8C94" w:rsidR="4277AA6A" w:rsidRDefault="4277AA6A" w:rsidP="4277AA6A">
      <w:pPr>
        <w:pStyle w:val="NormalWeb"/>
      </w:pPr>
    </w:p>
    <w:tbl>
      <w:tblPr>
        <w:tblW w:w="82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6"/>
        <w:gridCol w:w="1168"/>
        <w:gridCol w:w="1117"/>
        <w:gridCol w:w="1215"/>
        <w:gridCol w:w="1244"/>
      </w:tblGrid>
      <w:tr w:rsidR="00434D39" w:rsidRPr="00434D39" w14:paraId="35C9EE87" w14:textId="77777777" w:rsidTr="4277AA6A">
        <w:trPr>
          <w:trHeight w:val="300"/>
        </w:trPr>
        <w:tc>
          <w:tcPr>
            <w:tcW w:w="3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  <w:hideMark/>
          </w:tcPr>
          <w:p w14:paraId="7C301E6C" w14:textId="77777777" w:rsidR="00434D39" w:rsidRPr="00434D39" w:rsidRDefault="00434D39" w:rsidP="00434D39">
            <w:pPr>
              <w:spacing w:after="0"/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s-ES" w:eastAsia="es-ES"/>
              </w:rPr>
            </w:pPr>
            <w:r w:rsidRPr="00434D39">
              <w:rPr>
                <w:rFonts w:ascii="Aptos" w:hAnsi="Aptos" w:cs="Segoe UI"/>
                <w:b/>
                <w:bCs/>
                <w:szCs w:val="22"/>
                <w:lang w:val="es-ES" w:eastAsia="es-ES"/>
              </w:rPr>
              <w:t>Descripción</w:t>
            </w:r>
            <w:r w:rsidRPr="00434D39">
              <w:rPr>
                <w:rFonts w:ascii="Aptos" w:hAnsi="Aptos" w:cs="Segoe UI"/>
                <w:szCs w:val="22"/>
                <w:lang w:val="es-ES" w:eastAsia="es-ES"/>
              </w:rPr>
              <w:t> </w:t>
            </w:r>
          </w:p>
        </w:tc>
        <w:tc>
          <w:tcPr>
            <w:tcW w:w="1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  <w:hideMark/>
          </w:tcPr>
          <w:p w14:paraId="5D0C1955" w14:textId="77777777" w:rsidR="00434D39" w:rsidRPr="00434D39" w:rsidRDefault="00434D39" w:rsidP="00434D39">
            <w:pPr>
              <w:spacing w:after="0"/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s-ES" w:eastAsia="es-ES"/>
              </w:rPr>
            </w:pPr>
            <w:r w:rsidRPr="00434D39">
              <w:rPr>
                <w:rFonts w:ascii="Aptos" w:hAnsi="Aptos" w:cs="Segoe UI"/>
                <w:b/>
                <w:bCs/>
                <w:szCs w:val="22"/>
                <w:lang w:val="es-ES" w:eastAsia="es-ES"/>
              </w:rPr>
              <w:t>Unidad</w:t>
            </w:r>
            <w:r w:rsidRPr="00434D39">
              <w:rPr>
                <w:rFonts w:ascii="Aptos" w:hAnsi="Aptos" w:cs="Segoe UI"/>
                <w:szCs w:val="22"/>
                <w:lang w:val="es-ES" w:eastAsia="es-ES"/>
              </w:rPr>
              <w:t> </w:t>
            </w:r>
          </w:p>
        </w:tc>
        <w:tc>
          <w:tcPr>
            <w:tcW w:w="1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  <w:hideMark/>
          </w:tcPr>
          <w:p w14:paraId="3434B4B6" w14:textId="77777777" w:rsidR="00434D39" w:rsidRPr="00434D39" w:rsidRDefault="00434D39" w:rsidP="00434D39">
            <w:pPr>
              <w:spacing w:after="0"/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s-ES" w:eastAsia="es-ES"/>
              </w:rPr>
            </w:pPr>
            <w:r w:rsidRPr="00434D39">
              <w:rPr>
                <w:rFonts w:ascii="Aptos" w:hAnsi="Aptos" w:cs="Segoe UI"/>
                <w:b/>
                <w:bCs/>
                <w:szCs w:val="22"/>
                <w:lang w:val="es-ES" w:eastAsia="es-ES"/>
              </w:rPr>
              <w:t>Cantidad</w:t>
            </w:r>
            <w:r w:rsidRPr="00434D39">
              <w:rPr>
                <w:rFonts w:ascii="Aptos" w:hAnsi="Aptos" w:cs="Segoe UI"/>
                <w:szCs w:val="22"/>
                <w:lang w:val="es-ES" w:eastAsia="es-ES"/>
              </w:rPr>
              <w:t> 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  <w:hideMark/>
          </w:tcPr>
          <w:p w14:paraId="650573FF" w14:textId="77777777" w:rsidR="00434D39" w:rsidRPr="00434D39" w:rsidRDefault="00434D39" w:rsidP="00434D39">
            <w:pPr>
              <w:spacing w:after="0"/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s-ES" w:eastAsia="es-ES"/>
              </w:rPr>
            </w:pPr>
            <w:r w:rsidRPr="00434D39">
              <w:rPr>
                <w:rFonts w:ascii="Aptos" w:hAnsi="Aptos" w:cs="Segoe UI"/>
                <w:b/>
                <w:bCs/>
                <w:szCs w:val="22"/>
                <w:lang w:val="es-ES" w:eastAsia="es-ES"/>
              </w:rPr>
              <w:t>Precio</w:t>
            </w:r>
            <w:r w:rsidRPr="00434D39">
              <w:rPr>
                <w:rFonts w:ascii="Aptos" w:hAnsi="Aptos" w:cs="Segoe UI"/>
                <w:szCs w:val="22"/>
                <w:lang w:val="es-ES" w:eastAsia="es-ES"/>
              </w:rPr>
              <w:t> 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  <w:hideMark/>
          </w:tcPr>
          <w:p w14:paraId="1D3FDB39" w14:textId="77777777" w:rsidR="00434D39" w:rsidRPr="00434D39" w:rsidRDefault="00434D39" w:rsidP="00434D39">
            <w:pPr>
              <w:spacing w:after="0"/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s-ES" w:eastAsia="es-ES"/>
              </w:rPr>
            </w:pPr>
            <w:r w:rsidRPr="00434D39">
              <w:rPr>
                <w:rFonts w:ascii="Aptos" w:hAnsi="Aptos" w:cs="Segoe UI"/>
                <w:b/>
                <w:bCs/>
                <w:szCs w:val="22"/>
                <w:lang w:val="es-ES" w:eastAsia="es-ES"/>
              </w:rPr>
              <w:t>Total</w:t>
            </w:r>
            <w:r w:rsidRPr="00434D39">
              <w:rPr>
                <w:rFonts w:ascii="Aptos" w:hAnsi="Aptos" w:cs="Segoe UI"/>
                <w:szCs w:val="22"/>
                <w:lang w:val="es-ES" w:eastAsia="es-ES"/>
              </w:rPr>
              <w:t> </w:t>
            </w:r>
          </w:p>
        </w:tc>
      </w:tr>
      <w:tr w:rsidR="00D1117D" w:rsidRPr="00434D39" w14:paraId="103259ED" w14:textId="77777777" w:rsidTr="4277AA6A">
        <w:trPr>
          <w:trHeight w:val="300"/>
        </w:trPr>
        <w:tc>
          <w:tcPr>
            <w:tcW w:w="3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B14F549" w14:textId="3E4D7B50" w:rsidR="00D1117D" w:rsidRPr="00434D39" w:rsidRDefault="00D1117D" w:rsidP="00D1117D">
            <w:pPr>
              <w:spacing w:after="0"/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s-ES" w:eastAsia="es-ES"/>
              </w:rPr>
            </w:pPr>
            <w:r w:rsidRPr="00434D39">
              <w:rPr>
                <w:rFonts w:ascii="Aptos Narrow" w:hAnsi="Aptos Narrow" w:cs="Segoe UI"/>
                <w:b/>
                <w:bCs/>
                <w:color w:val="000000"/>
                <w:szCs w:val="22"/>
                <w:lang w:val="es-ES" w:eastAsia="es-ES"/>
              </w:rPr>
              <w:t>    Instalación</w:t>
            </w:r>
            <w:r w:rsidRPr="00434D39">
              <w:rPr>
                <w:rFonts w:ascii="Aptos Narrow" w:hAnsi="Aptos Narrow" w:cs="Segoe UI"/>
                <w:color w:val="000000"/>
                <w:szCs w:val="22"/>
                <w:lang w:val="es-ES" w:eastAsia="es-ES"/>
              </w:rPr>
              <w:t> </w:t>
            </w:r>
          </w:p>
        </w:tc>
        <w:tc>
          <w:tcPr>
            <w:tcW w:w="1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E12F085" w14:textId="11D350E9" w:rsidR="00D1117D" w:rsidRPr="00434D39" w:rsidRDefault="00D1117D" w:rsidP="00D1117D">
            <w:pPr>
              <w:spacing w:after="0"/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s-ES" w:eastAsia="es-ES"/>
              </w:rPr>
            </w:pPr>
            <w:r w:rsidRPr="00434D39">
              <w:rPr>
                <w:rFonts w:ascii="Aptos Narrow" w:hAnsi="Aptos Narrow" w:cs="Segoe UI"/>
                <w:color w:val="000000"/>
                <w:szCs w:val="22"/>
                <w:lang w:val="es-ES" w:eastAsia="es-ES"/>
              </w:rPr>
              <w:t>Unidades</w:t>
            </w:r>
          </w:p>
        </w:tc>
        <w:tc>
          <w:tcPr>
            <w:tcW w:w="1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E619780" w14:textId="72DA2196" w:rsidR="2FA70836" w:rsidRDefault="00894F6F" w:rsidP="2FA70836">
            <w:pPr>
              <w:spacing w:after="0"/>
            </w:pPr>
            <w:r>
              <w:t>3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52D8C82" w14:textId="1900E36F" w:rsidR="2FA70836" w:rsidRDefault="2FA70836" w:rsidP="2FA70836">
            <w:pPr>
              <w:spacing w:after="0"/>
            </w:pPr>
            <w:r w:rsidRPr="2FA70836">
              <w:rPr>
                <w:rFonts w:ascii="Aptos Narrow" w:eastAsia="Aptos Narrow" w:hAnsi="Aptos Narrow" w:cs="Aptos Narrow"/>
                <w:color w:val="000000" w:themeColor="text1"/>
                <w:szCs w:val="22"/>
              </w:rPr>
              <w:t>100,00 €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407E1B8" w14:textId="61BB46D5" w:rsidR="2FA70836" w:rsidRDefault="00894F6F" w:rsidP="2FA70836">
            <w:pPr>
              <w:spacing w:after="0"/>
            </w:pPr>
            <w:r>
              <w:rPr>
                <w:rFonts w:ascii="Aptos Narrow" w:eastAsia="Aptos Narrow" w:hAnsi="Aptos Narrow" w:cs="Aptos Narrow"/>
                <w:color w:val="000000" w:themeColor="text1"/>
                <w:szCs w:val="22"/>
              </w:rPr>
              <w:t>300</w:t>
            </w:r>
            <w:r w:rsidR="2FA70836" w:rsidRPr="2FA70836">
              <w:rPr>
                <w:rFonts w:ascii="Aptos Narrow" w:eastAsia="Aptos Narrow" w:hAnsi="Aptos Narrow" w:cs="Aptos Narrow"/>
                <w:color w:val="000000" w:themeColor="text1"/>
                <w:szCs w:val="22"/>
              </w:rPr>
              <w:t>,00 €</w:t>
            </w:r>
          </w:p>
        </w:tc>
      </w:tr>
      <w:tr w:rsidR="00D1117D" w:rsidRPr="00434D39" w14:paraId="7D48E6FB" w14:textId="77777777" w:rsidTr="4277AA6A">
        <w:trPr>
          <w:trHeight w:val="300"/>
        </w:trPr>
        <w:tc>
          <w:tcPr>
            <w:tcW w:w="3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76B09257" w14:textId="70B9604A" w:rsidR="00D1117D" w:rsidRPr="00434D39" w:rsidRDefault="00D1117D" w:rsidP="00D1117D">
            <w:pPr>
              <w:spacing w:after="0"/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s-ES" w:eastAsia="es-ES"/>
              </w:rPr>
            </w:pPr>
            <w:r w:rsidRPr="00434D39">
              <w:rPr>
                <w:rFonts w:ascii="Aptos Narrow" w:hAnsi="Aptos Narrow" w:cs="Segoe UI"/>
                <w:b/>
                <w:bCs/>
                <w:color w:val="000000"/>
                <w:szCs w:val="22"/>
                <w:lang w:val="es-ES" w:eastAsia="es-ES"/>
              </w:rPr>
              <w:t>    Mantenimiento</w:t>
            </w:r>
            <w:r w:rsidRPr="00434D39">
              <w:rPr>
                <w:rFonts w:ascii="Aptos Narrow" w:hAnsi="Aptos Narrow" w:cs="Segoe UI"/>
                <w:color w:val="000000"/>
                <w:szCs w:val="22"/>
                <w:lang w:val="es-ES" w:eastAsia="es-ES"/>
              </w:rPr>
              <w:t> </w:t>
            </w:r>
          </w:p>
        </w:tc>
        <w:tc>
          <w:tcPr>
            <w:tcW w:w="1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6EEB0B1D" w14:textId="72D3B550" w:rsidR="00D1117D" w:rsidRPr="00434D39" w:rsidRDefault="00D1117D" w:rsidP="00D1117D">
            <w:pPr>
              <w:spacing w:after="0"/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s-ES" w:eastAsia="es-ES"/>
              </w:rPr>
            </w:pPr>
            <w:r w:rsidRPr="00434D39">
              <w:rPr>
                <w:rFonts w:ascii="Aptos Narrow" w:hAnsi="Aptos Narrow" w:cs="Segoe UI"/>
                <w:color w:val="000000"/>
                <w:szCs w:val="22"/>
                <w:lang w:val="es-ES" w:eastAsia="es-ES"/>
              </w:rPr>
              <w:t>Unidades</w:t>
            </w:r>
          </w:p>
        </w:tc>
        <w:tc>
          <w:tcPr>
            <w:tcW w:w="1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49E0610C" w14:textId="2AB7791F" w:rsidR="2FA70836" w:rsidRDefault="00894F6F" w:rsidP="2FA70836">
            <w:pPr>
              <w:spacing w:after="0"/>
            </w:pPr>
            <w:r>
              <w:t>3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3E53031C" w14:textId="05C727E7" w:rsidR="2FA70836" w:rsidRDefault="2FA70836" w:rsidP="2FA70836">
            <w:pPr>
              <w:spacing w:after="0"/>
            </w:pPr>
            <w:r w:rsidRPr="2FA70836">
              <w:rPr>
                <w:rFonts w:ascii="Aptos Narrow" w:eastAsia="Aptos Narrow" w:hAnsi="Aptos Narrow" w:cs="Aptos Narrow"/>
                <w:color w:val="000000" w:themeColor="text1"/>
                <w:szCs w:val="22"/>
              </w:rPr>
              <w:t>35,00 €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1D68B993" w14:textId="35F6DA79" w:rsidR="2FA70836" w:rsidRDefault="00290230" w:rsidP="2FA70836">
            <w:pPr>
              <w:spacing w:after="0"/>
            </w:pPr>
            <w:r>
              <w:rPr>
                <w:rFonts w:ascii="Aptos Narrow" w:eastAsia="Aptos Narrow" w:hAnsi="Aptos Narrow" w:cs="Aptos Narrow"/>
                <w:color w:val="000000" w:themeColor="text1"/>
                <w:szCs w:val="22"/>
              </w:rPr>
              <w:t>105</w:t>
            </w:r>
            <w:r w:rsidR="2FA70836" w:rsidRPr="2FA70836">
              <w:rPr>
                <w:rFonts w:ascii="Aptos Narrow" w:eastAsia="Aptos Narrow" w:hAnsi="Aptos Narrow" w:cs="Aptos Narrow"/>
                <w:color w:val="000000" w:themeColor="text1"/>
                <w:szCs w:val="22"/>
              </w:rPr>
              <w:t>,00 €</w:t>
            </w:r>
          </w:p>
        </w:tc>
      </w:tr>
      <w:tr w:rsidR="008D0C26" w:rsidRPr="00434D39" w14:paraId="0AA2AAFB" w14:textId="77777777" w:rsidTr="4277AA6A">
        <w:trPr>
          <w:trHeight w:val="300"/>
        </w:trPr>
        <w:tc>
          <w:tcPr>
            <w:tcW w:w="3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190AE366" w14:textId="77777777" w:rsidR="008D0C26" w:rsidRPr="00434D39" w:rsidRDefault="008D0C26" w:rsidP="00434D39">
            <w:pPr>
              <w:spacing w:after="0"/>
              <w:jc w:val="left"/>
              <w:textAlignment w:val="baseline"/>
              <w:rPr>
                <w:rFonts w:ascii="Aptos Narrow" w:hAnsi="Aptos Narrow" w:cs="Segoe UI"/>
                <w:b/>
                <w:bCs/>
                <w:color w:val="000000"/>
                <w:szCs w:val="22"/>
                <w:lang w:val="es-ES" w:eastAsia="es-ES"/>
              </w:rPr>
            </w:pPr>
          </w:p>
        </w:tc>
        <w:tc>
          <w:tcPr>
            <w:tcW w:w="1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51C28643" w14:textId="77777777" w:rsidR="008D0C26" w:rsidRPr="00434D39" w:rsidRDefault="008D0C26" w:rsidP="00434D39">
            <w:pPr>
              <w:spacing w:after="0"/>
              <w:jc w:val="left"/>
              <w:textAlignment w:val="baseline"/>
              <w:rPr>
                <w:rFonts w:ascii="Aptos Narrow" w:hAnsi="Aptos Narrow" w:cs="Segoe UI"/>
                <w:color w:val="000000"/>
                <w:szCs w:val="22"/>
                <w:lang w:val="es-ES" w:eastAsia="es-ES"/>
              </w:rPr>
            </w:pPr>
          </w:p>
        </w:tc>
        <w:tc>
          <w:tcPr>
            <w:tcW w:w="1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2EA599BF" w14:textId="77777777" w:rsidR="008D0C26" w:rsidRPr="00434D39" w:rsidRDefault="008D0C26" w:rsidP="00434D39">
            <w:pPr>
              <w:spacing w:after="0"/>
              <w:jc w:val="left"/>
              <w:textAlignment w:val="baseline"/>
              <w:rPr>
                <w:rFonts w:ascii="Aptos Narrow" w:hAnsi="Aptos Narrow" w:cs="Segoe UI"/>
                <w:color w:val="000000"/>
                <w:szCs w:val="22"/>
                <w:lang w:val="es-ES" w:eastAsia="es-ES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22081353" w14:textId="77777777" w:rsidR="008D0C26" w:rsidRPr="00434D39" w:rsidRDefault="008D0C26" w:rsidP="00434D39">
            <w:pPr>
              <w:spacing w:after="0"/>
              <w:jc w:val="left"/>
              <w:textAlignment w:val="baseline"/>
              <w:rPr>
                <w:rFonts w:ascii="Aptos Narrow" w:hAnsi="Aptos Narrow" w:cs="Segoe UI"/>
                <w:color w:val="000000"/>
                <w:szCs w:val="22"/>
                <w:lang w:val="es-ES" w:eastAsia="es-ES"/>
              </w:rPr>
            </w:pP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14:paraId="2ADA0FF3" w14:textId="77777777" w:rsidR="008D0C26" w:rsidRDefault="008D0C26" w:rsidP="00434D39">
            <w:pPr>
              <w:spacing w:after="0"/>
              <w:jc w:val="left"/>
              <w:textAlignment w:val="baseline"/>
              <w:rPr>
                <w:rFonts w:ascii="Aptos Narrow" w:hAnsi="Aptos Narrow" w:cs="Segoe UI"/>
                <w:color w:val="000000"/>
                <w:szCs w:val="22"/>
                <w:lang w:val="es-ES" w:eastAsia="es-ES"/>
              </w:rPr>
            </w:pPr>
          </w:p>
        </w:tc>
      </w:tr>
      <w:tr w:rsidR="00FA443B" w:rsidRPr="00434D39" w14:paraId="1260C406" w14:textId="77777777" w:rsidTr="4277AA6A">
        <w:trPr>
          <w:trHeight w:val="300"/>
        </w:trPr>
        <w:tc>
          <w:tcPr>
            <w:tcW w:w="3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bottom"/>
          </w:tcPr>
          <w:p w14:paraId="5DEB9260" w14:textId="6FCD908E" w:rsidR="00FA443B" w:rsidRPr="00434D39" w:rsidRDefault="00FA443B" w:rsidP="00434D39">
            <w:pPr>
              <w:spacing w:after="0"/>
              <w:jc w:val="left"/>
              <w:textAlignment w:val="baseline"/>
              <w:rPr>
                <w:rFonts w:ascii="Aptos Narrow" w:hAnsi="Aptos Narrow" w:cs="Segoe UI"/>
                <w:b/>
                <w:bCs/>
                <w:color w:val="000000"/>
                <w:szCs w:val="22"/>
                <w:lang w:val="es-ES" w:eastAsia="es-ES"/>
              </w:rPr>
            </w:pPr>
            <w:r>
              <w:rPr>
                <w:rFonts w:ascii="Aptos Narrow" w:hAnsi="Aptos Narrow" w:cs="Segoe UI"/>
                <w:b/>
                <w:bCs/>
                <w:color w:val="000000"/>
                <w:szCs w:val="22"/>
                <w:lang w:val="es-ES" w:eastAsia="es-ES"/>
              </w:rPr>
              <w:t xml:space="preserve">    Total</w:t>
            </w:r>
          </w:p>
        </w:tc>
        <w:tc>
          <w:tcPr>
            <w:tcW w:w="1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bottom"/>
          </w:tcPr>
          <w:p w14:paraId="315B510E" w14:textId="77777777" w:rsidR="00FA443B" w:rsidRPr="00434D39" w:rsidRDefault="00FA443B" w:rsidP="00434D39">
            <w:pPr>
              <w:spacing w:after="0"/>
              <w:jc w:val="left"/>
              <w:textAlignment w:val="baseline"/>
              <w:rPr>
                <w:rFonts w:ascii="Aptos Narrow" w:hAnsi="Aptos Narrow" w:cs="Segoe UI"/>
                <w:color w:val="000000"/>
                <w:szCs w:val="22"/>
                <w:lang w:val="es-ES" w:eastAsia="es-ES"/>
              </w:rPr>
            </w:pPr>
          </w:p>
        </w:tc>
        <w:tc>
          <w:tcPr>
            <w:tcW w:w="1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bottom"/>
          </w:tcPr>
          <w:p w14:paraId="17415A4F" w14:textId="77777777" w:rsidR="00FA443B" w:rsidRPr="00434D39" w:rsidRDefault="00FA443B" w:rsidP="00434D39">
            <w:pPr>
              <w:spacing w:after="0"/>
              <w:jc w:val="left"/>
              <w:textAlignment w:val="baseline"/>
              <w:rPr>
                <w:rFonts w:ascii="Aptos Narrow" w:hAnsi="Aptos Narrow" w:cs="Segoe UI"/>
                <w:color w:val="000000"/>
                <w:szCs w:val="22"/>
                <w:lang w:val="es-ES" w:eastAsia="es-ES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bottom"/>
          </w:tcPr>
          <w:p w14:paraId="41324278" w14:textId="77777777" w:rsidR="00FA443B" w:rsidRPr="00434D39" w:rsidRDefault="00FA443B" w:rsidP="00434D39">
            <w:pPr>
              <w:spacing w:after="0"/>
              <w:jc w:val="left"/>
              <w:textAlignment w:val="baseline"/>
              <w:rPr>
                <w:rFonts w:ascii="Aptos Narrow" w:hAnsi="Aptos Narrow" w:cs="Segoe UI"/>
                <w:color w:val="000000"/>
                <w:szCs w:val="22"/>
                <w:lang w:val="es-ES" w:eastAsia="es-ES"/>
              </w:rPr>
            </w:pP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bottom"/>
          </w:tcPr>
          <w:p w14:paraId="30A1CE41" w14:textId="44E0FC4A" w:rsidR="2FA70836" w:rsidRDefault="00290230" w:rsidP="2FA70836">
            <w:pPr>
              <w:spacing w:after="0"/>
            </w:pPr>
            <w:r>
              <w:rPr>
                <w:rFonts w:ascii="Aptos Narrow" w:eastAsia="Aptos Narrow" w:hAnsi="Aptos Narrow" w:cs="Aptos Narrow"/>
                <w:color w:val="000000" w:themeColor="text1"/>
                <w:szCs w:val="22"/>
              </w:rPr>
              <w:t>405</w:t>
            </w:r>
            <w:r w:rsidR="2FA70836" w:rsidRPr="2FA70836">
              <w:rPr>
                <w:rFonts w:ascii="Aptos Narrow" w:eastAsia="Aptos Narrow" w:hAnsi="Aptos Narrow" w:cs="Aptos Narrow"/>
                <w:color w:val="000000" w:themeColor="text1"/>
                <w:szCs w:val="22"/>
              </w:rPr>
              <w:t>,00 €</w:t>
            </w:r>
          </w:p>
        </w:tc>
      </w:tr>
    </w:tbl>
    <w:p w14:paraId="0E0DAD55" w14:textId="790AD62D" w:rsidR="4277AA6A" w:rsidRDefault="4277AA6A">
      <w:r>
        <w:br w:type="page"/>
      </w:r>
    </w:p>
    <w:p w14:paraId="6F17E446" w14:textId="57C87E39" w:rsidR="449663B7" w:rsidRDefault="449663B7" w:rsidP="449663B7">
      <w:pPr>
        <w:pStyle w:val="Text1"/>
        <w:rPr>
          <w:szCs w:val="22"/>
          <w:lang w:val="es-ES"/>
        </w:rPr>
      </w:pPr>
    </w:p>
    <w:p w14:paraId="6A06A9B5" w14:textId="3C897FEF" w:rsidR="0008249D" w:rsidRDefault="00925A8A" w:rsidP="00925A8A">
      <w:pPr>
        <w:pStyle w:val="Heading1"/>
        <w:rPr>
          <w:lang w:val="es-ES"/>
        </w:rPr>
      </w:pPr>
      <w:bookmarkStart w:id="12" w:name="_Toc164702875"/>
      <w:r w:rsidRPr="4277AA6A">
        <w:rPr>
          <w:lang w:val="es-ES"/>
        </w:rPr>
        <w:t>Presupuesto total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25A8A" w14:paraId="21D65B8A" w14:textId="77777777" w:rsidTr="57C1B81A">
        <w:tc>
          <w:tcPr>
            <w:tcW w:w="4148" w:type="dxa"/>
            <w:shd w:val="clear" w:color="auto" w:fill="BFBFBF" w:themeFill="background1" w:themeFillShade="BF"/>
          </w:tcPr>
          <w:p w14:paraId="3F5CCD73" w14:textId="0DC56508" w:rsidR="00925A8A" w:rsidRDefault="00C479BA" w:rsidP="00925A8A">
            <w:pPr>
              <w:pStyle w:val="Text1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  <w:r w:rsidR="00925A8A">
              <w:rPr>
                <w:lang w:val="es-ES"/>
              </w:rPr>
              <w:t xml:space="preserve"> </w:t>
            </w:r>
          </w:p>
        </w:tc>
        <w:tc>
          <w:tcPr>
            <w:tcW w:w="4148" w:type="dxa"/>
            <w:shd w:val="clear" w:color="auto" w:fill="BFBFBF" w:themeFill="background1" w:themeFillShade="BF"/>
          </w:tcPr>
          <w:p w14:paraId="66428ADE" w14:textId="567891EA" w:rsidR="00925A8A" w:rsidRDefault="00925A8A" w:rsidP="00925A8A">
            <w:pPr>
              <w:pStyle w:val="Text1"/>
              <w:rPr>
                <w:lang w:val="es-ES"/>
              </w:rPr>
            </w:pPr>
            <w:r>
              <w:rPr>
                <w:lang w:val="es-ES"/>
              </w:rPr>
              <w:t>Precio</w:t>
            </w:r>
          </w:p>
        </w:tc>
      </w:tr>
      <w:tr w:rsidR="00237EEE" w14:paraId="0B623F3E" w14:textId="77777777">
        <w:tc>
          <w:tcPr>
            <w:tcW w:w="4148" w:type="dxa"/>
          </w:tcPr>
          <w:p w14:paraId="37827E65" w14:textId="07E783E9" w:rsidR="00237EEE" w:rsidRDefault="00237EEE" w:rsidP="00237EEE">
            <w:pPr>
              <w:pStyle w:val="Text1"/>
              <w:numPr>
                <w:ilvl w:val="0"/>
                <w:numId w:val="39"/>
              </w:numPr>
              <w:rPr>
                <w:lang w:val="es-ES"/>
              </w:rPr>
            </w:pPr>
            <w:r>
              <w:rPr>
                <w:lang w:val="es-ES"/>
              </w:rPr>
              <w:t>Desarrollo software</w:t>
            </w:r>
          </w:p>
        </w:tc>
        <w:tc>
          <w:tcPr>
            <w:tcW w:w="4148" w:type="dxa"/>
            <w:vAlign w:val="bottom"/>
          </w:tcPr>
          <w:p w14:paraId="2437CA8D" w14:textId="112E4D3C" w:rsidR="00237EEE" w:rsidRPr="00CF019B" w:rsidRDefault="00237EEE" w:rsidP="00237EEE">
            <w:pPr>
              <w:spacing w:after="0"/>
              <w:rPr>
                <w:rFonts w:ascii="Aptos Narrow" w:eastAsia="Aptos Narrow" w:hAnsi="Aptos Narrow" w:cs="Aptos Narrow"/>
                <w:color w:val="000000" w:themeColor="text1"/>
                <w:szCs w:val="22"/>
              </w:rPr>
            </w:pPr>
            <w:r w:rsidRPr="00CF019B">
              <w:rPr>
                <w:rFonts w:ascii="Aptos Narrow" w:eastAsia="Aptos Narrow" w:hAnsi="Aptos Narrow" w:cs="Aptos Narrow"/>
                <w:color w:val="000000" w:themeColor="text1"/>
                <w:szCs w:val="22"/>
              </w:rPr>
              <w:t>177,340.00 €</w:t>
            </w:r>
          </w:p>
        </w:tc>
      </w:tr>
      <w:tr w:rsidR="00237EEE" w14:paraId="3B58DC36" w14:textId="77777777" w:rsidTr="57C1B81A">
        <w:tc>
          <w:tcPr>
            <w:tcW w:w="4148" w:type="dxa"/>
            <w:shd w:val="clear" w:color="auto" w:fill="D9D9D9" w:themeFill="background1" w:themeFillShade="D9"/>
          </w:tcPr>
          <w:p w14:paraId="5320F3F5" w14:textId="08EA0587" w:rsidR="00237EEE" w:rsidRDefault="00237EEE" w:rsidP="00237EEE">
            <w:pPr>
              <w:pStyle w:val="Text1"/>
              <w:numPr>
                <w:ilvl w:val="0"/>
                <w:numId w:val="39"/>
              </w:numPr>
              <w:rPr>
                <w:lang w:val="es-ES"/>
              </w:rPr>
            </w:pPr>
            <w:r>
              <w:rPr>
                <w:lang w:val="es-ES"/>
              </w:rPr>
              <w:t>Hardware</w:t>
            </w:r>
          </w:p>
        </w:tc>
        <w:tc>
          <w:tcPr>
            <w:tcW w:w="4148" w:type="dxa"/>
            <w:shd w:val="clear" w:color="auto" w:fill="D9D9D9" w:themeFill="background1" w:themeFillShade="D9"/>
          </w:tcPr>
          <w:p w14:paraId="039E9DDB" w14:textId="003C041C" w:rsidR="00237EEE" w:rsidRDefault="00237EEE" w:rsidP="00237EEE">
            <w:pPr>
              <w:spacing w:after="0"/>
            </w:pPr>
            <w:r w:rsidRPr="57C1B81A">
              <w:rPr>
                <w:rFonts w:ascii="Aptos Narrow" w:eastAsia="Aptos Narrow" w:hAnsi="Aptos Narrow" w:cs="Aptos Narrow"/>
                <w:color w:val="000000" w:themeColor="text1"/>
                <w:szCs w:val="22"/>
              </w:rPr>
              <w:t>23.932,50 €</w:t>
            </w:r>
          </w:p>
        </w:tc>
      </w:tr>
      <w:tr w:rsidR="00237EEE" w14:paraId="73186155" w14:textId="77777777" w:rsidTr="57C1B81A">
        <w:trPr>
          <w:trHeight w:val="300"/>
        </w:trPr>
        <w:tc>
          <w:tcPr>
            <w:tcW w:w="4148" w:type="dxa"/>
          </w:tcPr>
          <w:p w14:paraId="5B04E3E6" w14:textId="346C1C42" w:rsidR="00237EEE" w:rsidRDefault="00237EEE" w:rsidP="00237EEE">
            <w:pPr>
              <w:pStyle w:val="Text1"/>
              <w:numPr>
                <w:ilvl w:val="0"/>
                <w:numId w:val="39"/>
              </w:numPr>
              <w:rPr>
                <w:lang w:val="es-ES"/>
              </w:rPr>
            </w:pPr>
            <w:r>
              <w:rPr>
                <w:lang w:val="es-ES"/>
              </w:rPr>
              <w:t>Servicios</w:t>
            </w:r>
          </w:p>
        </w:tc>
        <w:tc>
          <w:tcPr>
            <w:tcW w:w="4148" w:type="dxa"/>
          </w:tcPr>
          <w:p w14:paraId="7F39FB6C" w14:textId="3B3C9EF9" w:rsidR="00237EEE" w:rsidRDefault="00237EEE" w:rsidP="00237EEE">
            <w:pPr>
              <w:spacing w:after="0"/>
            </w:pPr>
            <w:r>
              <w:rPr>
                <w:rFonts w:ascii="Aptos Narrow" w:eastAsia="Aptos Narrow" w:hAnsi="Aptos Narrow" w:cs="Aptos Narrow"/>
                <w:color w:val="000000" w:themeColor="text1"/>
                <w:szCs w:val="22"/>
              </w:rPr>
              <w:t>405</w:t>
            </w:r>
            <w:r w:rsidRPr="2FA70836">
              <w:rPr>
                <w:rFonts w:ascii="Aptos Narrow" w:eastAsia="Aptos Narrow" w:hAnsi="Aptos Narrow" w:cs="Aptos Narrow"/>
                <w:color w:val="000000" w:themeColor="text1"/>
                <w:szCs w:val="22"/>
              </w:rPr>
              <w:t>,00 €</w:t>
            </w:r>
          </w:p>
        </w:tc>
      </w:tr>
      <w:tr w:rsidR="00237EEE" w14:paraId="40652004" w14:textId="77777777" w:rsidTr="57C1B81A">
        <w:tc>
          <w:tcPr>
            <w:tcW w:w="8296" w:type="dxa"/>
            <w:gridSpan w:val="2"/>
            <w:shd w:val="clear" w:color="auto" w:fill="D9D9D9" w:themeFill="background1" w:themeFillShade="D9"/>
          </w:tcPr>
          <w:p w14:paraId="7F8F8819" w14:textId="77777777" w:rsidR="00237EEE" w:rsidRDefault="00237EEE" w:rsidP="00237EEE">
            <w:pPr>
              <w:pStyle w:val="Text1"/>
              <w:rPr>
                <w:lang w:val="es-ES"/>
              </w:rPr>
            </w:pPr>
          </w:p>
        </w:tc>
      </w:tr>
      <w:tr w:rsidR="00237EEE" w14:paraId="09C2B7C6" w14:textId="77777777" w:rsidTr="57C1B81A">
        <w:tc>
          <w:tcPr>
            <w:tcW w:w="4148" w:type="dxa"/>
          </w:tcPr>
          <w:p w14:paraId="1A25A22E" w14:textId="40778574" w:rsidR="00237EEE" w:rsidRDefault="00237EEE" w:rsidP="00237EEE">
            <w:pPr>
              <w:pStyle w:val="Text1"/>
              <w:rPr>
                <w:lang w:val="es-ES"/>
              </w:rPr>
            </w:pPr>
            <w:r>
              <w:rPr>
                <w:lang w:val="es-ES"/>
              </w:rPr>
              <w:t>Total capítulos</w:t>
            </w:r>
          </w:p>
        </w:tc>
        <w:tc>
          <w:tcPr>
            <w:tcW w:w="4148" w:type="dxa"/>
          </w:tcPr>
          <w:p w14:paraId="74740F67" w14:textId="52EC3BB4" w:rsidR="00237EEE" w:rsidRDefault="000F20D7" w:rsidP="00237EEE">
            <w:pPr>
              <w:spacing w:after="0"/>
            </w:pPr>
            <w:r>
              <w:rPr>
                <w:rFonts w:ascii="Aptos Narrow" w:eastAsia="Aptos Narrow" w:hAnsi="Aptos Narrow" w:cs="Aptos Narrow"/>
                <w:color w:val="000000" w:themeColor="text1"/>
                <w:szCs w:val="22"/>
              </w:rPr>
              <w:t>201.677,5</w:t>
            </w:r>
            <w:r w:rsidR="00237EEE" w:rsidRPr="57C1B81A">
              <w:rPr>
                <w:rFonts w:ascii="Aptos Narrow" w:eastAsia="Aptos Narrow" w:hAnsi="Aptos Narrow" w:cs="Aptos Narrow"/>
                <w:color w:val="000000" w:themeColor="text1"/>
                <w:szCs w:val="22"/>
              </w:rPr>
              <w:t xml:space="preserve"> €</w:t>
            </w:r>
          </w:p>
        </w:tc>
      </w:tr>
      <w:tr w:rsidR="00237EEE" w14:paraId="62FF02A8" w14:textId="77777777" w:rsidTr="57C1B81A">
        <w:tc>
          <w:tcPr>
            <w:tcW w:w="8296" w:type="dxa"/>
            <w:gridSpan w:val="2"/>
            <w:shd w:val="clear" w:color="auto" w:fill="D9D9D9" w:themeFill="background1" w:themeFillShade="D9"/>
          </w:tcPr>
          <w:p w14:paraId="076C5B80" w14:textId="77777777" w:rsidR="00237EEE" w:rsidRDefault="00237EEE" w:rsidP="00237EEE">
            <w:pPr>
              <w:pStyle w:val="Text1"/>
              <w:rPr>
                <w:lang w:val="es-ES"/>
              </w:rPr>
            </w:pPr>
          </w:p>
        </w:tc>
      </w:tr>
      <w:tr w:rsidR="00237EEE" w14:paraId="2CD0BC43" w14:textId="77777777" w:rsidTr="57C1B81A">
        <w:tc>
          <w:tcPr>
            <w:tcW w:w="8296" w:type="dxa"/>
            <w:gridSpan w:val="2"/>
          </w:tcPr>
          <w:p w14:paraId="2DF50BC1" w14:textId="63E51778" w:rsidR="00237EEE" w:rsidRDefault="00237EEE" w:rsidP="00237EEE">
            <w:pPr>
              <w:pStyle w:val="Text1"/>
              <w:jc w:val="center"/>
              <w:rPr>
                <w:lang w:val="es-ES"/>
              </w:rPr>
            </w:pPr>
            <w:r>
              <w:rPr>
                <w:lang w:val="es-ES"/>
              </w:rPr>
              <w:t>Gastos generales</w:t>
            </w:r>
          </w:p>
        </w:tc>
      </w:tr>
      <w:tr w:rsidR="00237EEE" w14:paraId="165A18AC" w14:textId="77777777" w:rsidTr="57C1B81A">
        <w:tc>
          <w:tcPr>
            <w:tcW w:w="4148" w:type="dxa"/>
            <w:shd w:val="clear" w:color="auto" w:fill="D9D9D9" w:themeFill="background1" w:themeFillShade="D9"/>
          </w:tcPr>
          <w:p w14:paraId="170D6A8D" w14:textId="7F53D085" w:rsidR="00237EEE" w:rsidRPr="00FC273F" w:rsidRDefault="00237EEE" w:rsidP="00237EEE">
            <w:pPr>
              <w:pStyle w:val="Default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12% PEM </w:t>
            </w:r>
          </w:p>
        </w:tc>
        <w:tc>
          <w:tcPr>
            <w:tcW w:w="4148" w:type="dxa"/>
            <w:shd w:val="clear" w:color="auto" w:fill="D9D9D9" w:themeFill="background1" w:themeFillShade="D9"/>
          </w:tcPr>
          <w:p w14:paraId="32C1F103" w14:textId="26973DB1" w:rsidR="00237EEE" w:rsidRDefault="00237EEE" w:rsidP="00237EEE">
            <w:pPr>
              <w:spacing w:after="0"/>
            </w:pPr>
            <w:r w:rsidRPr="57C1B81A">
              <w:rPr>
                <w:rFonts w:ascii="Aptos Narrow" w:eastAsia="Aptos Narrow" w:hAnsi="Aptos Narrow" w:cs="Aptos Narrow"/>
                <w:color w:val="000000" w:themeColor="text1"/>
                <w:szCs w:val="22"/>
              </w:rPr>
              <w:t>2</w:t>
            </w:r>
            <w:r w:rsidR="00A00A0F">
              <w:rPr>
                <w:rFonts w:ascii="Aptos Narrow" w:eastAsia="Aptos Narrow" w:hAnsi="Aptos Narrow" w:cs="Aptos Narrow"/>
                <w:color w:val="000000" w:themeColor="text1"/>
                <w:szCs w:val="22"/>
              </w:rPr>
              <w:t>4</w:t>
            </w:r>
            <w:r w:rsidR="003E0770">
              <w:rPr>
                <w:rFonts w:ascii="Aptos Narrow" w:eastAsia="Aptos Narrow" w:hAnsi="Aptos Narrow" w:cs="Aptos Narrow"/>
                <w:color w:val="000000" w:themeColor="text1"/>
                <w:szCs w:val="22"/>
              </w:rPr>
              <w:t>.</w:t>
            </w:r>
            <w:r w:rsidR="00A00A0F">
              <w:rPr>
                <w:rFonts w:ascii="Aptos Narrow" w:eastAsia="Aptos Narrow" w:hAnsi="Aptos Narrow" w:cs="Aptos Narrow"/>
                <w:color w:val="000000" w:themeColor="text1"/>
                <w:szCs w:val="22"/>
              </w:rPr>
              <w:t>201</w:t>
            </w:r>
            <w:r w:rsidR="003E0770">
              <w:rPr>
                <w:rFonts w:ascii="Aptos Narrow" w:eastAsia="Aptos Narrow" w:hAnsi="Aptos Narrow" w:cs="Aptos Narrow"/>
                <w:color w:val="000000" w:themeColor="text1"/>
                <w:szCs w:val="22"/>
              </w:rPr>
              <w:t>,</w:t>
            </w:r>
            <w:r w:rsidR="00A00A0F">
              <w:rPr>
                <w:rFonts w:ascii="Aptos Narrow" w:eastAsia="Aptos Narrow" w:hAnsi="Aptos Narrow" w:cs="Aptos Narrow"/>
                <w:color w:val="000000" w:themeColor="text1"/>
                <w:szCs w:val="22"/>
              </w:rPr>
              <w:t>3</w:t>
            </w:r>
            <w:r w:rsidRPr="57C1B81A">
              <w:rPr>
                <w:rFonts w:ascii="Aptos Narrow" w:eastAsia="Aptos Narrow" w:hAnsi="Aptos Narrow" w:cs="Aptos Narrow"/>
                <w:color w:val="000000" w:themeColor="text1"/>
                <w:szCs w:val="22"/>
              </w:rPr>
              <w:t xml:space="preserve"> €</w:t>
            </w:r>
          </w:p>
        </w:tc>
      </w:tr>
      <w:tr w:rsidR="00237EEE" w14:paraId="0C0458AD" w14:textId="77777777" w:rsidTr="57C1B81A">
        <w:tc>
          <w:tcPr>
            <w:tcW w:w="8296" w:type="dxa"/>
            <w:gridSpan w:val="2"/>
          </w:tcPr>
          <w:p w14:paraId="36AFA972" w14:textId="77777777" w:rsidR="00237EEE" w:rsidRDefault="00237EEE" w:rsidP="00237EEE">
            <w:pPr>
              <w:pStyle w:val="Text1"/>
              <w:rPr>
                <w:lang w:val="es-ES"/>
              </w:rPr>
            </w:pPr>
          </w:p>
        </w:tc>
      </w:tr>
      <w:tr w:rsidR="00237EEE" w14:paraId="44DAD4D1" w14:textId="77777777" w:rsidTr="57C1B81A">
        <w:tc>
          <w:tcPr>
            <w:tcW w:w="8296" w:type="dxa"/>
            <w:gridSpan w:val="2"/>
            <w:shd w:val="clear" w:color="auto" w:fill="D9D9D9" w:themeFill="background1" w:themeFillShade="D9"/>
          </w:tcPr>
          <w:p w14:paraId="7031E2E8" w14:textId="1F283FE4" w:rsidR="00237EEE" w:rsidRDefault="00237EEE" w:rsidP="00237EEE">
            <w:pPr>
              <w:pStyle w:val="Text1"/>
              <w:jc w:val="center"/>
              <w:rPr>
                <w:lang w:val="es-ES"/>
              </w:rPr>
            </w:pPr>
            <w:proofErr w:type="spellStart"/>
            <w:r>
              <w:rPr>
                <w:szCs w:val="22"/>
              </w:rPr>
              <w:t>Beneficio</w:t>
            </w:r>
            <w:proofErr w:type="spellEnd"/>
            <w:r>
              <w:rPr>
                <w:szCs w:val="22"/>
              </w:rPr>
              <w:t xml:space="preserve"> industrial</w:t>
            </w:r>
          </w:p>
        </w:tc>
      </w:tr>
      <w:tr w:rsidR="00237EEE" w14:paraId="1707B9D2" w14:textId="77777777" w:rsidTr="57C1B81A">
        <w:tc>
          <w:tcPr>
            <w:tcW w:w="4148" w:type="dxa"/>
          </w:tcPr>
          <w:p w14:paraId="3532EA60" w14:textId="0F4458C9" w:rsidR="00237EEE" w:rsidRDefault="00237EEE" w:rsidP="00237EEE">
            <w:pPr>
              <w:pStyle w:val="Text1"/>
              <w:jc w:val="left"/>
              <w:rPr>
                <w:szCs w:val="22"/>
              </w:rPr>
            </w:pPr>
            <w:r>
              <w:rPr>
                <w:szCs w:val="22"/>
              </w:rPr>
              <w:t>6% PEM</w:t>
            </w:r>
          </w:p>
        </w:tc>
        <w:tc>
          <w:tcPr>
            <w:tcW w:w="4148" w:type="dxa"/>
          </w:tcPr>
          <w:p w14:paraId="619C706D" w14:textId="5A6ED73E" w:rsidR="00237EEE" w:rsidRDefault="00237EEE" w:rsidP="00237EEE">
            <w:pPr>
              <w:spacing w:after="0"/>
            </w:pPr>
            <w:r w:rsidRPr="57C1B81A">
              <w:rPr>
                <w:rFonts w:ascii="Aptos Narrow" w:eastAsia="Aptos Narrow" w:hAnsi="Aptos Narrow" w:cs="Aptos Narrow"/>
                <w:color w:val="000000" w:themeColor="text1"/>
                <w:szCs w:val="22"/>
              </w:rPr>
              <w:t>1</w:t>
            </w:r>
            <w:r w:rsidR="003E0770">
              <w:rPr>
                <w:rFonts w:ascii="Aptos Narrow" w:eastAsia="Aptos Narrow" w:hAnsi="Aptos Narrow" w:cs="Aptos Narrow"/>
                <w:color w:val="000000" w:themeColor="text1"/>
                <w:szCs w:val="22"/>
              </w:rPr>
              <w:t>2.100,65</w:t>
            </w:r>
            <w:r w:rsidRPr="57C1B81A">
              <w:rPr>
                <w:rFonts w:ascii="Aptos Narrow" w:eastAsia="Aptos Narrow" w:hAnsi="Aptos Narrow" w:cs="Aptos Narrow"/>
                <w:color w:val="000000" w:themeColor="text1"/>
                <w:szCs w:val="22"/>
              </w:rPr>
              <w:t xml:space="preserve"> €</w:t>
            </w:r>
          </w:p>
        </w:tc>
      </w:tr>
      <w:tr w:rsidR="00237EEE" w14:paraId="66E09E2C" w14:textId="77777777" w:rsidTr="57C1B81A">
        <w:tc>
          <w:tcPr>
            <w:tcW w:w="4148" w:type="dxa"/>
            <w:shd w:val="clear" w:color="auto" w:fill="D9D9D9" w:themeFill="background1" w:themeFillShade="D9"/>
          </w:tcPr>
          <w:p w14:paraId="20C04B2A" w14:textId="77777777" w:rsidR="00237EEE" w:rsidRDefault="00237EEE" w:rsidP="00237EEE">
            <w:pPr>
              <w:pStyle w:val="Text1"/>
              <w:jc w:val="left"/>
              <w:rPr>
                <w:szCs w:val="22"/>
              </w:rPr>
            </w:pPr>
          </w:p>
        </w:tc>
        <w:tc>
          <w:tcPr>
            <w:tcW w:w="4148" w:type="dxa"/>
            <w:shd w:val="clear" w:color="auto" w:fill="D9D9D9" w:themeFill="background1" w:themeFillShade="D9"/>
          </w:tcPr>
          <w:p w14:paraId="0C1042D5" w14:textId="77777777" w:rsidR="00237EEE" w:rsidRDefault="00237EEE" w:rsidP="00237EEE">
            <w:pPr>
              <w:pStyle w:val="Text1"/>
              <w:jc w:val="left"/>
              <w:rPr>
                <w:szCs w:val="22"/>
              </w:rPr>
            </w:pPr>
          </w:p>
        </w:tc>
      </w:tr>
      <w:tr w:rsidR="00237EEE" w14:paraId="5AC1E221" w14:textId="77777777" w:rsidTr="57C1B81A">
        <w:tc>
          <w:tcPr>
            <w:tcW w:w="4148" w:type="dxa"/>
          </w:tcPr>
          <w:p w14:paraId="2BB3D692" w14:textId="5E3BBF24" w:rsidR="00237EEE" w:rsidRDefault="00237EEE" w:rsidP="00237EEE">
            <w:pPr>
              <w:pStyle w:val="Text1"/>
              <w:jc w:val="left"/>
              <w:rPr>
                <w:szCs w:val="22"/>
              </w:rPr>
            </w:pPr>
            <w:r>
              <w:rPr>
                <w:szCs w:val="22"/>
              </w:rPr>
              <w:t>TOTAL</w:t>
            </w:r>
          </w:p>
        </w:tc>
        <w:tc>
          <w:tcPr>
            <w:tcW w:w="4148" w:type="dxa"/>
          </w:tcPr>
          <w:p w14:paraId="4908B7FB" w14:textId="633C4683" w:rsidR="00237EEE" w:rsidRDefault="00237EEE" w:rsidP="00237EEE">
            <w:pPr>
              <w:spacing w:after="0"/>
            </w:pPr>
            <w:r w:rsidRPr="57C1B81A">
              <w:rPr>
                <w:rFonts w:ascii="Aptos Narrow" w:eastAsia="Aptos Narrow" w:hAnsi="Aptos Narrow" w:cs="Aptos Narrow"/>
                <w:color w:val="000000" w:themeColor="text1"/>
                <w:szCs w:val="22"/>
              </w:rPr>
              <w:t>2</w:t>
            </w:r>
            <w:r w:rsidR="000B5B55">
              <w:rPr>
                <w:rFonts w:ascii="Aptos Narrow" w:eastAsia="Aptos Narrow" w:hAnsi="Aptos Narrow" w:cs="Aptos Narrow"/>
                <w:color w:val="000000" w:themeColor="text1"/>
                <w:szCs w:val="22"/>
              </w:rPr>
              <w:t>37.979,45</w:t>
            </w:r>
            <w:r w:rsidRPr="57C1B81A">
              <w:rPr>
                <w:rFonts w:ascii="Aptos Narrow" w:eastAsia="Aptos Narrow" w:hAnsi="Aptos Narrow" w:cs="Aptos Narrow"/>
                <w:color w:val="000000" w:themeColor="text1"/>
                <w:szCs w:val="22"/>
              </w:rPr>
              <w:t xml:space="preserve"> €</w:t>
            </w:r>
          </w:p>
        </w:tc>
      </w:tr>
      <w:tr w:rsidR="00237EEE" w14:paraId="5CFD92B4" w14:textId="77777777" w:rsidTr="57C1B81A">
        <w:tc>
          <w:tcPr>
            <w:tcW w:w="8296" w:type="dxa"/>
            <w:gridSpan w:val="2"/>
            <w:shd w:val="clear" w:color="auto" w:fill="D9D9D9" w:themeFill="background1" w:themeFillShade="D9"/>
          </w:tcPr>
          <w:p w14:paraId="07979361" w14:textId="77777777" w:rsidR="00237EEE" w:rsidRDefault="00237EEE" w:rsidP="00237EEE">
            <w:pPr>
              <w:pStyle w:val="Text1"/>
              <w:jc w:val="left"/>
              <w:rPr>
                <w:szCs w:val="22"/>
              </w:rPr>
            </w:pPr>
          </w:p>
        </w:tc>
      </w:tr>
      <w:tr w:rsidR="00237EEE" w14:paraId="431B95A9" w14:textId="77777777" w:rsidTr="57C1B81A">
        <w:tc>
          <w:tcPr>
            <w:tcW w:w="8296" w:type="dxa"/>
            <w:gridSpan w:val="2"/>
          </w:tcPr>
          <w:p w14:paraId="32069F57" w14:textId="6A661116" w:rsidR="00237EEE" w:rsidRPr="00F67A27" w:rsidRDefault="00237EEE" w:rsidP="00237EEE">
            <w:pPr>
              <w:pStyle w:val="Text1"/>
              <w:jc w:val="center"/>
            </w:pPr>
            <w:r>
              <w:t>IVA</w:t>
            </w:r>
          </w:p>
        </w:tc>
      </w:tr>
      <w:tr w:rsidR="00237EEE" w14:paraId="69EE2DF5" w14:textId="77777777" w:rsidTr="57C1B81A">
        <w:tc>
          <w:tcPr>
            <w:tcW w:w="4148" w:type="dxa"/>
            <w:shd w:val="clear" w:color="auto" w:fill="D9D9D9" w:themeFill="background1" w:themeFillShade="D9"/>
          </w:tcPr>
          <w:p w14:paraId="521EEE17" w14:textId="3DA5802D" w:rsidR="00237EEE" w:rsidRPr="00F67A27" w:rsidRDefault="00237EEE" w:rsidP="00237EEE">
            <w:pPr>
              <w:pStyle w:val="Text1"/>
              <w:jc w:val="left"/>
            </w:pPr>
            <w:r>
              <w:t>21% Total</w:t>
            </w:r>
          </w:p>
        </w:tc>
        <w:tc>
          <w:tcPr>
            <w:tcW w:w="4148" w:type="dxa"/>
            <w:shd w:val="clear" w:color="auto" w:fill="D9D9D9" w:themeFill="background1" w:themeFillShade="D9"/>
          </w:tcPr>
          <w:p w14:paraId="049AE82D" w14:textId="4645AB75" w:rsidR="00237EEE" w:rsidRDefault="00216905" w:rsidP="00237EEE">
            <w:pPr>
              <w:spacing w:after="0"/>
            </w:pPr>
            <w:r>
              <w:rPr>
                <w:rFonts w:ascii="Aptos Narrow" w:eastAsia="Aptos Narrow" w:hAnsi="Aptos Narrow" w:cs="Aptos Narrow"/>
                <w:color w:val="000000" w:themeColor="text1"/>
                <w:szCs w:val="22"/>
              </w:rPr>
              <w:t>49.975,68</w:t>
            </w:r>
            <w:r w:rsidR="00237EEE" w:rsidRPr="57C1B81A">
              <w:rPr>
                <w:rFonts w:ascii="Aptos Narrow" w:eastAsia="Aptos Narrow" w:hAnsi="Aptos Narrow" w:cs="Aptos Narrow"/>
                <w:color w:val="000000" w:themeColor="text1"/>
                <w:szCs w:val="22"/>
              </w:rPr>
              <w:t xml:space="preserve"> €</w:t>
            </w:r>
          </w:p>
        </w:tc>
      </w:tr>
      <w:tr w:rsidR="00237EEE" w14:paraId="47A75200" w14:textId="77777777" w:rsidTr="57C1B81A">
        <w:tc>
          <w:tcPr>
            <w:tcW w:w="8296" w:type="dxa"/>
            <w:gridSpan w:val="2"/>
          </w:tcPr>
          <w:p w14:paraId="4BB7077E" w14:textId="77777777" w:rsidR="00237EEE" w:rsidRDefault="00237EEE" w:rsidP="00237EEE">
            <w:pPr>
              <w:pStyle w:val="Text1"/>
              <w:jc w:val="left"/>
              <w:rPr>
                <w:szCs w:val="22"/>
              </w:rPr>
            </w:pPr>
          </w:p>
        </w:tc>
      </w:tr>
      <w:tr w:rsidR="00237EEE" w14:paraId="51C7C405" w14:textId="77777777" w:rsidTr="57C1B81A">
        <w:tc>
          <w:tcPr>
            <w:tcW w:w="4148" w:type="dxa"/>
            <w:shd w:val="clear" w:color="auto" w:fill="D9D9D9" w:themeFill="background1" w:themeFillShade="D9"/>
          </w:tcPr>
          <w:p w14:paraId="7052E38F" w14:textId="12CCF71E" w:rsidR="00237EEE" w:rsidRDefault="00237EEE" w:rsidP="00237EEE">
            <w:pPr>
              <w:pStyle w:val="Text1"/>
              <w:jc w:val="left"/>
              <w:rPr>
                <w:szCs w:val="22"/>
              </w:rPr>
            </w:pPr>
            <w:proofErr w:type="spellStart"/>
            <w:r>
              <w:rPr>
                <w:szCs w:val="22"/>
              </w:rPr>
              <w:t>Presupuesto</w:t>
            </w:r>
            <w:proofErr w:type="spellEnd"/>
            <w:r>
              <w:rPr>
                <w:szCs w:val="22"/>
              </w:rPr>
              <w:t xml:space="preserve"> Total</w:t>
            </w:r>
          </w:p>
        </w:tc>
        <w:tc>
          <w:tcPr>
            <w:tcW w:w="4148" w:type="dxa"/>
            <w:shd w:val="clear" w:color="auto" w:fill="D9D9D9" w:themeFill="background1" w:themeFillShade="D9"/>
          </w:tcPr>
          <w:p w14:paraId="18F7A84B" w14:textId="009D9D45" w:rsidR="00237EEE" w:rsidRDefault="00821663" w:rsidP="00237EEE">
            <w:pPr>
              <w:spacing w:after="0"/>
            </w:pPr>
            <w:r>
              <w:rPr>
                <w:rFonts w:ascii="Aptos Narrow" w:eastAsia="Aptos Narrow" w:hAnsi="Aptos Narrow" w:cs="Aptos Narrow"/>
                <w:color w:val="000000" w:themeColor="text1"/>
                <w:szCs w:val="22"/>
              </w:rPr>
              <w:t>287.955,13</w:t>
            </w:r>
            <w:r w:rsidR="00237EEE" w:rsidRPr="57C1B81A">
              <w:rPr>
                <w:rFonts w:ascii="Aptos Narrow" w:eastAsia="Aptos Narrow" w:hAnsi="Aptos Narrow" w:cs="Aptos Narrow"/>
                <w:color w:val="000000" w:themeColor="text1"/>
                <w:szCs w:val="22"/>
              </w:rPr>
              <w:t xml:space="preserve"> €</w:t>
            </w:r>
          </w:p>
        </w:tc>
      </w:tr>
    </w:tbl>
    <w:p w14:paraId="3E327708" w14:textId="77777777" w:rsidR="00925A8A" w:rsidRDefault="00925A8A" w:rsidP="00925A8A">
      <w:pPr>
        <w:pStyle w:val="Text1"/>
        <w:rPr>
          <w:lang w:val="es-ES"/>
        </w:rPr>
      </w:pPr>
    </w:p>
    <w:p w14:paraId="62C6F1AE" w14:textId="77777777" w:rsidR="00565822" w:rsidRDefault="00565822" w:rsidP="00925A8A">
      <w:pPr>
        <w:pStyle w:val="Text1"/>
        <w:rPr>
          <w:lang w:val="es-ES"/>
        </w:rPr>
      </w:pPr>
    </w:p>
    <w:p w14:paraId="1A592ECB" w14:textId="77777777" w:rsidR="00565822" w:rsidRDefault="00565822" w:rsidP="00925A8A">
      <w:pPr>
        <w:pStyle w:val="Text1"/>
        <w:rPr>
          <w:lang w:val="es-ES"/>
        </w:rPr>
      </w:pPr>
    </w:p>
    <w:p w14:paraId="71571FF4" w14:textId="77777777" w:rsidR="00565822" w:rsidRDefault="00565822" w:rsidP="00925A8A">
      <w:pPr>
        <w:pStyle w:val="Text1"/>
        <w:rPr>
          <w:lang w:val="es-ES"/>
        </w:rPr>
      </w:pPr>
    </w:p>
    <w:p w14:paraId="5622C5ED" w14:textId="77777777" w:rsidR="00565822" w:rsidRDefault="00565822" w:rsidP="00925A8A">
      <w:pPr>
        <w:pStyle w:val="Text1"/>
        <w:rPr>
          <w:lang w:val="es-ES"/>
        </w:rPr>
      </w:pPr>
    </w:p>
    <w:p w14:paraId="4EA28F9A" w14:textId="77777777" w:rsidR="00565822" w:rsidRDefault="00565822" w:rsidP="00925A8A">
      <w:pPr>
        <w:pStyle w:val="Text1"/>
        <w:rPr>
          <w:lang w:val="es-ES"/>
        </w:rPr>
      </w:pPr>
    </w:p>
    <w:p w14:paraId="50F765E4" w14:textId="77777777" w:rsidR="00565822" w:rsidRDefault="00565822" w:rsidP="00925A8A">
      <w:pPr>
        <w:pStyle w:val="Text1"/>
        <w:rPr>
          <w:lang w:val="es-ES"/>
        </w:rPr>
      </w:pPr>
    </w:p>
    <w:p w14:paraId="33C01020" w14:textId="77777777" w:rsidR="00565822" w:rsidRDefault="00565822" w:rsidP="00925A8A">
      <w:pPr>
        <w:pStyle w:val="Text1"/>
        <w:rPr>
          <w:lang w:val="es-ES"/>
        </w:rPr>
      </w:pPr>
    </w:p>
    <w:p w14:paraId="1E3C5E80" w14:textId="77777777" w:rsidR="00565822" w:rsidRDefault="00565822" w:rsidP="00925A8A">
      <w:pPr>
        <w:pStyle w:val="Text1"/>
        <w:rPr>
          <w:lang w:val="es-ES"/>
        </w:rPr>
      </w:pPr>
    </w:p>
    <w:p w14:paraId="1DEE1372" w14:textId="77777777" w:rsidR="00565822" w:rsidRDefault="00565822" w:rsidP="00925A8A">
      <w:pPr>
        <w:pStyle w:val="Text1"/>
        <w:rPr>
          <w:lang w:val="es-ES"/>
        </w:rPr>
      </w:pPr>
    </w:p>
    <w:p w14:paraId="08C4373A" w14:textId="77777777" w:rsidR="00565822" w:rsidRDefault="00565822" w:rsidP="00925A8A">
      <w:pPr>
        <w:pStyle w:val="Text1"/>
        <w:rPr>
          <w:lang w:val="es-ES"/>
        </w:rPr>
      </w:pPr>
    </w:p>
    <w:p w14:paraId="0E287FEF" w14:textId="77777777" w:rsidR="00565822" w:rsidRPr="00925A8A" w:rsidRDefault="00565822" w:rsidP="00925A8A">
      <w:pPr>
        <w:pStyle w:val="Text1"/>
        <w:rPr>
          <w:lang w:val="es-ES"/>
        </w:rPr>
      </w:pPr>
    </w:p>
    <w:p w14:paraId="6515BBC4" w14:textId="3387E7E8" w:rsidR="000316D6" w:rsidRPr="00730302" w:rsidRDefault="000316D6" w:rsidP="00420209">
      <w:pPr>
        <w:pStyle w:val="Heading1"/>
        <w:numPr>
          <w:ilvl w:val="0"/>
          <w:numId w:val="0"/>
        </w:numPr>
        <w:rPr>
          <w:lang w:val="es-ES"/>
        </w:rPr>
      </w:pPr>
      <w:bookmarkStart w:id="13" w:name="_Toc164702876"/>
      <w:r w:rsidRPr="00730302">
        <w:rPr>
          <w:lang w:val="es-ES"/>
        </w:rPr>
        <w:t>Ap</w:t>
      </w:r>
      <w:r w:rsidR="00350AA1" w:rsidRPr="00730302">
        <w:rPr>
          <w:lang w:val="es-ES"/>
        </w:rPr>
        <w:t xml:space="preserve">éndice </w:t>
      </w:r>
      <w:r w:rsidRPr="00730302">
        <w:rPr>
          <w:lang w:val="es-ES"/>
        </w:rPr>
        <w:t>1: Referenc</w:t>
      </w:r>
      <w:r w:rsidR="00350AA1" w:rsidRPr="00730302">
        <w:rPr>
          <w:lang w:val="es-ES"/>
        </w:rPr>
        <w:t xml:space="preserve">ias y </w:t>
      </w:r>
      <w:r w:rsidR="00D657BC">
        <w:rPr>
          <w:lang w:val="es-ES"/>
        </w:rPr>
        <w:t>d</w:t>
      </w:r>
      <w:r w:rsidR="00D657BC" w:rsidRPr="00730302">
        <w:rPr>
          <w:lang w:val="es-ES"/>
        </w:rPr>
        <w:t xml:space="preserve">ocumentos </w:t>
      </w:r>
      <w:bookmarkEnd w:id="6"/>
      <w:bookmarkEnd w:id="7"/>
      <w:r w:rsidR="00D657BC">
        <w:rPr>
          <w:lang w:val="es-ES"/>
        </w:rPr>
        <w:t>r</w:t>
      </w:r>
      <w:r w:rsidR="00D657BC" w:rsidRPr="00730302">
        <w:rPr>
          <w:lang w:val="es-ES"/>
        </w:rPr>
        <w:t>elacionados</w:t>
      </w:r>
      <w:bookmarkEnd w:id="13"/>
    </w:p>
    <w:p w14:paraId="0DD1341C" w14:textId="560ADAF6" w:rsidR="000316D6" w:rsidRPr="00730302" w:rsidRDefault="000316D6" w:rsidP="000316D6">
      <w:pPr>
        <w:pStyle w:val="infoblue"/>
        <w:ind w:left="0"/>
        <w:jc w:val="both"/>
        <w:rPr>
          <w:rFonts w:ascii="Calibri" w:hAnsi="Calibri"/>
          <w:color w:val="1B6FB5"/>
          <w:lang w:val="es-ES"/>
        </w:rPr>
      </w:pPr>
    </w:p>
    <w:tbl>
      <w:tblPr>
        <w:tblW w:w="4937" w:type="pct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454"/>
        <w:gridCol w:w="3828"/>
        <w:gridCol w:w="3909"/>
      </w:tblGrid>
      <w:tr w:rsidR="00EF67B3" w:rsidRPr="00730302" w14:paraId="4939DF16" w14:textId="77777777" w:rsidTr="00730302">
        <w:tc>
          <w:tcPr>
            <w:tcW w:w="277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hideMark/>
          </w:tcPr>
          <w:p w14:paraId="2DC8CAD9" w14:textId="77777777" w:rsidR="00EF67B3" w:rsidRPr="00730302" w:rsidRDefault="00EF67B3" w:rsidP="004C35D1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val="es-ES" w:eastAsia="ar-SA"/>
              </w:rPr>
            </w:pPr>
            <w:r w:rsidRPr="00730302">
              <w:rPr>
                <w:rFonts w:ascii="Calibri" w:hAnsi="Calibri"/>
                <w:b/>
                <w:color w:val="000000"/>
                <w:lang w:val="es-ES"/>
              </w:rPr>
              <w:t>ID</w:t>
            </w:r>
          </w:p>
        </w:tc>
        <w:tc>
          <w:tcPr>
            <w:tcW w:w="2337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hideMark/>
          </w:tcPr>
          <w:p w14:paraId="0B1AB4E9" w14:textId="2E541433" w:rsidR="00EF67B3" w:rsidRPr="00730302" w:rsidRDefault="00730302" w:rsidP="004C35D1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val="es-ES" w:eastAsia="ar-SA"/>
              </w:rPr>
            </w:pPr>
            <w:r w:rsidRPr="00730302">
              <w:rPr>
                <w:rFonts w:ascii="Calibri" w:hAnsi="Calibri"/>
                <w:b/>
                <w:color w:val="000000"/>
                <w:lang w:val="es-ES"/>
              </w:rPr>
              <w:t>Referencia o Documento Relacionado</w:t>
            </w:r>
          </w:p>
        </w:tc>
        <w:tc>
          <w:tcPr>
            <w:tcW w:w="238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</w:tcPr>
          <w:p w14:paraId="1A9B0C77" w14:textId="2CEDCEB9" w:rsidR="00EF67B3" w:rsidRPr="00730302" w:rsidRDefault="00730302" w:rsidP="00730302">
            <w:pPr>
              <w:suppressAutoHyphens/>
              <w:spacing w:before="60" w:after="60"/>
              <w:rPr>
                <w:rFonts w:ascii="Calibri" w:hAnsi="Calibri"/>
                <w:b/>
                <w:color w:val="000000"/>
                <w:lang w:val="es-ES"/>
              </w:rPr>
            </w:pPr>
            <w:r w:rsidRPr="00730302">
              <w:rPr>
                <w:rFonts w:ascii="Calibri" w:hAnsi="Calibri"/>
                <w:b/>
                <w:color w:val="000000"/>
                <w:lang w:val="es-ES"/>
              </w:rPr>
              <w:t xml:space="preserve">Recurso o </w:t>
            </w:r>
            <w:r w:rsidR="00EF67B3" w:rsidRPr="00730302">
              <w:rPr>
                <w:rFonts w:ascii="Calibri" w:hAnsi="Calibri"/>
                <w:b/>
                <w:color w:val="000000"/>
                <w:lang w:val="es-ES"/>
              </w:rPr>
              <w:t>Link/</w:t>
            </w:r>
            <w:r w:rsidRPr="00730302">
              <w:rPr>
                <w:rFonts w:ascii="Calibri" w:hAnsi="Calibri"/>
                <w:b/>
                <w:color w:val="000000"/>
                <w:lang w:val="es-ES"/>
              </w:rPr>
              <w:t>Ubicación</w:t>
            </w:r>
          </w:p>
        </w:tc>
      </w:tr>
      <w:tr w:rsidR="00EF67B3" w:rsidRPr="00730302" w14:paraId="49888C3A" w14:textId="77777777" w:rsidTr="00730302">
        <w:tc>
          <w:tcPr>
            <w:tcW w:w="277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C302F20" w14:textId="77777777" w:rsidR="00EF67B3" w:rsidRPr="00730302" w:rsidRDefault="00006C40" w:rsidP="004C35D1">
            <w:pPr>
              <w:suppressAutoHyphens/>
              <w:spacing w:before="60" w:after="60"/>
              <w:jc w:val="left"/>
              <w:rPr>
                <w:rFonts w:ascii="Calibri" w:hAnsi="Calibri" w:cs="CG Times (W1)"/>
                <w:color w:val="000000"/>
                <w:kern w:val="2"/>
                <w:sz w:val="20"/>
                <w:lang w:val="es-ES" w:eastAsia="ar-SA"/>
              </w:rPr>
            </w:pPr>
            <w:r w:rsidRPr="00730302">
              <w:rPr>
                <w:rFonts w:ascii="Calibri" w:hAnsi="Calibri" w:cs="CG Times (W1)"/>
                <w:color w:val="000000"/>
                <w:kern w:val="2"/>
                <w:sz w:val="20"/>
                <w:lang w:val="es-ES" w:eastAsia="ar-SA"/>
              </w:rPr>
              <w:t>1</w:t>
            </w:r>
          </w:p>
        </w:tc>
        <w:tc>
          <w:tcPr>
            <w:tcW w:w="2337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F8CBA2F" w14:textId="27073096" w:rsidR="00006C40" w:rsidRPr="00730302" w:rsidRDefault="00006C40" w:rsidP="00006C40">
            <w:pPr>
              <w:suppressAutoHyphens/>
              <w:spacing w:before="60" w:after="60"/>
              <w:jc w:val="left"/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</w:pPr>
            <w:r w:rsidRPr="00730302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&lt;</w:t>
            </w:r>
            <w:r w:rsidR="00730302" w:rsidRPr="00730302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Ejemplo de un document</w:t>
            </w:r>
            <w:r w:rsidR="003B7613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o</w:t>
            </w:r>
            <w:r w:rsidR="00730302" w:rsidRPr="00730302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 xml:space="preserve"> relacionado</w:t>
            </w:r>
            <w:r w:rsidRPr="00730302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&gt;</w:t>
            </w:r>
          </w:p>
          <w:p w14:paraId="04CF9BEF" w14:textId="56D1D79E" w:rsidR="00EF67B3" w:rsidRPr="00FA681D" w:rsidRDefault="00006C40" w:rsidP="00FA681D">
            <w:pPr>
              <w:jc w:val="left"/>
              <w:rPr>
                <w:rFonts w:ascii="Calibri" w:hAnsi="Calibri" w:cs="CG Times (W1)"/>
                <w:color w:val="002060"/>
                <w:kern w:val="2"/>
                <w:sz w:val="20"/>
                <w:u w:val="single"/>
                <w:lang w:val="es-ES" w:eastAsia="ar-SA"/>
              </w:rPr>
            </w:pPr>
            <w:r w:rsidRPr="00FA681D">
              <w:rPr>
                <w:rFonts w:cstheme="minorHAnsi"/>
                <w:color w:val="005828"/>
                <w:sz w:val="20"/>
                <w:lang w:val="es-ES"/>
              </w:rPr>
              <w:t>04.</w:t>
            </w:r>
            <w:r w:rsidR="005705DC" w:rsidRPr="00FA681D">
              <w:rPr>
                <w:rFonts w:cstheme="minorHAnsi"/>
                <w:color w:val="005828"/>
                <w:sz w:val="20"/>
                <w:lang w:val="es-ES"/>
              </w:rPr>
              <w:t>Manual del Proyecto</w:t>
            </w:r>
            <w:r w:rsidR="00E25FB8" w:rsidRPr="00FA681D">
              <w:rPr>
                <w:rFonts w:cstheme="minorHAnsi"/>
                <w:color w:val="005828"/>
                <w:sz w:val="20"/>
                <w:lang w:val="es-ES"/>
              </w:rPr>
              <w:t>.XYZ.11-11-</w:t>
            </w:r>
            <w:r w:rsidR="005705DC" w:rsidRPr="00FA681D">
              <w:rPr>
                <w:rFonts w:cstheme="minorHAnsi"/>
                <w:color w:val="005828"/>
                <w:sz w:val="20"/>
                <w:lang w:val="es-ES"/>
              </w:rPr>
              <w:t>2021</w:t>
            </w:r>
            <w:r w:rsidRPr="00FA681D">
              <w:rPr>
                <w:rFonts w:cstheme="minorHAnsi"/>
                <w:color w:val="005828"/>
                <w:sz w:val="20"/>
                <w:lang w:val="es-ES"/>
              </w:rPr>
              <w:t>.V.1.0.docx</w:t>
            </w:r>
          </w:p>
        </w:tc>
        <w:tc>
          <w:tcPr>
            <w:tcW w:w="238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B9DC0DF" w14:textId="1A8455B7" w:rsidR="00006C40" w:rsidRPr="00730302" w:rsidRDefault="00006C40" w:rsidP="00006C40">
            <w:pPr>
              <w:suppressAutoHyphens/>
              <w:spacing w:before="60" w:after="60"/>
              <w:jc w:val="left"/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</w:pPr>
            <w:r w:rsidRPr="00730302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&lt;</w:t>
            </w:r>
            <w:r w:rsidR="00730302" w:rsidRPr="00730302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Ejemplo de una locali</w:t>
            </w:r>
            <w:r w:rsidR="003B7613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z</w:t>
            </w:r>
            <w:r w:rsidR="00730302" w:rsidRPr="00730302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ación /ubicación</w:t>
            </w:r>
            <w:r w:rsidRPr="00730302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&gt;</w:t>
            </w:r>
          </w:p>
          <w:p w14:paraId="5DFCE275" w14:textId="61D90347" w:rsidR="00EF67B3" w:rsidRPr="00730302" w:rsidRDefault="00006C40" w:rsidP="00006C40">
            <w:pPr>
              <w:suppressAutoHyphens/>
              <w:spacing w:before="60" w:after="60"/>
              <w:jc w:val="left"/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</w:pPr>
            <w:r w:rsidRPr="00730302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&lt;U:\METHODS\</w:t>
            </w:r>
            <w:proofErr w:type="spellStart"/>
            <w:r w:rsidR="00627111" w:rsidRPr="00730302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ProjectX</w:t>
            </w:r>
            <w:proofErr w:type="spellEnd"/>
            <w:r w:rsidRPr="00730302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\</w:t>
            </w:r>
            <w:proofErr w:type="spellStart"/>
            <w:r w:rsidRPr="00730302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Documents</w:t>
            </w:r>
            <w:proofErr w:type="spellEnd"/>
            <w:r w:rsidRPr="00730302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\&gt;</w:t>
            </w:r>
          </w:p>
        </w:tc>
      </w:tr>
      <w:tr w:rsidR="00953CC4" w:rsidRPr="00B11B31" w14:paraId="06FB94C6" w14:textId="77777777" w:rsidTr="00730302">
        <w:tc>
          <w:tcPr>
            <w:tcW w:w="277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678723A" w14:textId="77777777" w:rsidR="00953CC4" w:rsidRPr="00730302" w:rsidRDefault="00953CC4" w:rsidP="004C35D1">
            <w:pPr>
              <w:suppressAutoHyphens/>
              <w:spacing w:before="60" w:after="60"/>
              <w:jc w:val="left"/>
              <w:rPr>
                <w:rFonts w:ascii="Calibri" w:hAnsi="Calibri" w:cs="CG Times (W1)"/>
                <w:color w:val="000000"/>
                <w:kern w:val="2"/>
                <w:sz w:val="20"/>
                <w:lang w:val="es-ES" w:eastAsia="ar-SA"/>
              </w:rPr>
            </w:pPr>
            <w:r w:rsidRPr="00730302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2</w:t>
            </w:r>
          </w:p>
        </w:tc>
        <w:tc>
          <w:tcPr>
            <w:tcW w:w="2337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C2D6CA" w14:textId="66B40497" w:rsidR="00953CC4" w:rsidRPr="00FA681D" w:rsidRDefault="008217BF" w:rsidP="00FA681D">
            <w:pPr>
              <w:jc w:val="left"/>
              <w:rPr>
                <w:rFonts w:cstheme="minorHAnsi"/>
                <w:color w:val="005828"/>
                <w:sz w:val="20"/>
                <w:lang w:val="fr-BE"/>
              </w:rPr>
            </w:pPr>
            <w:r w:rsidRPr="00FA681D">
              <w:rPr>
                <w:rFonts w:cstheme="minorHAnsi"/>
                <w:color w:val="005828"/>
                <w:sz w:val="20"/>
                <w:lang w:val="fr-BE"/>
              </w:rPr>
              <w:t>08.</w:t>
            </w:r>
            <w:r w:rsidR="005705DC" w:rsidRPr="00FA681D">
              <w:rPr>
                <w:rFonts w:cstheme="minorHAnsi"/>
                <w:color w:val="005828"/>
                <w:sz w:val="20"/>
                <w:lang w:val="fr-BE"/>
              </w:rPr>
              <w:t>Plan de Gestion de Calidad</w:t>
            </w:r>
            <w:r w:rsidR="00953CC4" w:rsidRPr="00FA681D">
              <w:rPr>
                <w:rFonts w:cstheme="minorHAnsi"/>
                <w:color w:val="005828"/>
                <w:sz w:val="20"/>
                <w:lang w:val="fr-BE"/>
              </w:rPr>
              <w:t>.XYZ.11-11-</w:t>
            </w:r>
            <w:r w:rsidR="005705DC" w:rsidRPr="00FA681D">
              <w:rPr>
                <w:rFonts w:cstheme="minorHAnsi"/>
                <w:color w:val="005828"/>
                <w:sz w:val="20"/>
                <w:lang w:val="fr-BE"/>
              </w:rPr>
              <w:t>20</w:t>
            </w:r>
            <w:r w:rsidR="005705DC">
              <w:rPr>
                <w:rFonts w:cstheme="minorHAnsi"/>
                <w:color w:val="005828"/>
                <w:sz w:val="20"/>
                <w:lang w:val="fr-BE"/>
              </w:rPr>
              <w:t>21</w:t>
            </w:r>
            <w:r w:rsidR="00953CC4" w:rsidRPr="00FA681D">
              <w:rPr>
                <w:rFonts w:cstheme="minorHAnsi"/>
                <w:color w:val="005828"/>
                <w:sz w:val="20"/>
                <w:lang w:val="fr-BE"/>
              </w:rPr>
              <w:t>.V.1.0.docx</w:t>
            </w:r>
          </w:p>
        </w:tc>
        <w:tc>
          <w:tcPr>
            <w:tcW w:w="238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EB6D44E" w14:textId="5D5FA4AA" w:rsidR="00953CC4" w:rsidRPr="00730302" w:rsidRDefault="003D3162" w:rsidP="00A50926">
            <w:pPr>
              <w:suppressAutoHyphens/>
              <w:spacing w:before="60" w:after="60"/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</w:pPr>
            <w:r w:rsidRPr="00730302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&lt;</w:t>
            </w:r>
            <w:r w:rsidR="00730302" w:rsidRPr="00730302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Introduzca la ubicación del artefacto del proyecto</w:t>
            </w:r>
            <w:r w:rsidRPr="00730302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.&gt;</w:t>
            </w:r>
          </w:p>
        </w:tc>
      </w:tr>
      <w:tr w:rsidR="00EF67B3" w:rsidRPr="00B11B31" w14:paraId="655464C7" w14:textId="77777777" w:rsidTr="00730302">
        <w:tc>
          <w:tcPr>
            <w:tcW w:w="277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871AA3" w14:textId="77777777" w:rsidR="00EF67B3" w:rsidRPr="00730302" w:rsidRDefault="00953CC4" w:rsidP="004C35D1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  <w:r w:rsidRPr="00730302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3</w:t>
            </w:r>
          </w:p>
        </w:tc>
        <w:tc>
          <w:tcPr>
            <w:tcW w:w="2337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15CD95" w14:textId="669613BD" w:rsidR="00EF67B3" w:rsidRPr="00FA681D" w:rsidRDefault="008217BF" w:rsidP="00FA681D">
            <w:pPr>
              <w:jc w:val="left"/>
              <w:rPr>
                <w:rFonts w:cstheme="minorHAnsi"/>
                <w:color w:val="005828"/>
                <w:sz w:val="20"/>
                <w:lang w:val="es-ES"/>
              </w:rPr>
            </w:pPr>
            <w:r w:rsidRPr="00FA681D">
              <w:rPr>
                <w:rFonts w:cstheme="minorHAnsi"/>
                <w:color w:val="005828"/>
                <w:sz w:val="20"/>
                <w:lang w:val="es-ES"/>
              </w:rPr>
              <w:t>09.</w:t>
            </w:r>
            <w:r w:rsidR="005705DC" w:rsidRPr="00FA681D">
              <w:rPr>
                <w:rFonts w:cstheme="minorHAnsi"/>
                <w:color w:val="005828"/>
                <w:sz w:val="20"/>
                <w:lang w:val="es-ES"/>
              </w:rPr>
              <w:t>Plan de Gestión de la Comunicación</w:t>
            </w:r>
            <w:r w:rsidR="00E25FB8" w:rsidRPr="00FA681D">
              <w:rPr>
                <w:rFonts w:cstheme="minorHAnsi"/>
                <w:color w:val="005828"/>
                <w:sz w:val="20"/>
                <w:lang w:val="es-ES"/>
              </w:rPr>
              <w:t>.XYZ.11-11-</w:t>
            </w:r>
            <w:r w:rsidR="005705DC" w:rsidRPr="00FA681D">
              <w:rPr>
                <w:rFonts w:cstheme="minorHAnsi"/>
                <w:color w:val="005828"/>
                <w:sz w:val="20"/>
                <w:lang w:val="es-ES"/>
              </w:rPr>
              <w:t>2021</w:t>
            </w:r>
            <w:r w:rsidR="00E25FB8" w:rsidRPr="00FA681D">
              <w:rPr>
                <w:rFonts w:cstheme="minorHAnsi"/>
                <w:color w:val="005828"/>
                <w:sz w:val="20"/>
                <w:lang w:val="es-ES"/>
              </w:rPr>
              <w:t>.V.1.0.docx</w:t>
            </w:r>
          </w:p>
        </w:tc>
        <w:tc>
          <w:tcPr>
            <w:tcW w:w="238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D7CBC65" w14:textId="393D00D9" w:rsidR="00EF67B3" w:rsidRPr="00730302" w:rsidRDefault="003D3162" w:rsidP="00006C40">
            <w:pPr>
              <w:suppressAutoHyphens/>
              <w:spacing w:before="60" w:after="60"/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</w:pPr>
            <w:r w:rsidRPr="00730302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&lt;</w:t>
            </w:r>
            <w:r w:rsidR="00730302" w:rsidRPr="00730302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Introduzca la ubicación del artefacto del proyecto</w:t>
            </w:r>
            <w:r w:rsidRPr="00730302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.&gt;</w:t>
            </w:r>
          </w:p>
        </w:tc>
      </w:tr>
      <w:tr w:rsidR="003527F6" w:rsidRPr="00B11B31" w14:paraId="1B352796" w14:textId="77777777" w:rsidTr="00730302">
        <w:tc>
          <w:tcPr>
            <w:tcW w:w="277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AB0A52" w14:textId="77777777" w:rsidR="003527F6" w:rsidRPr="00730302" w:rsidRDefault="003527F6" w:rsidP="004C35D1">
            <w:pPr>
              <w:suppressAutoHyphens/>
              <w:spacing w:before="60" w:after="60"/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</w:pPr>
            <w:r w:rsidRPr="00730302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4</w:t>
            </w:r>
          </w:p>
        </w:tc>
        <w:tc>
          <w:tcPr>
            <w:tcW w:w="2337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9B7D86F" w14:textId="1C7B7006" w:rsidR="003527F6" w:rsidRPr="00FA681D" w:rsidRDefault="003527F6" w:rsidP="00FA681D">
            <w:pPr>
              <w:jc w:val="left"/>
              <w:rPr>
                <w:rFonts w:cstheme="minorHAnsi"/>
                <w:color w:val="005828"/>
                <w:sz w:val="20"/>
                <w:lang w:val="es-ES"/>
              </w:rPr>
            </w:pPr>
            <w:r w:rsidRPr="00FA681D">
              <w:rPr>
                <w:rFonts w:cstheme="minorHAnsi"/>
                <w:color w:val="005828"/>
                <w:sz w:val="20"/>
                <w:lang w:val="es-ES"/>
              </w:rPr>
              <w:t>10</w:t>
            </w:r>
            <w:r w:rsidR="003E6FFB" w:rsidRPr="00FA681D">
              <w:rPr>
                <w:rFonts w:cstheme="minorHAnsi"/>
                <w:color w:val="005828"/>
                <w:sz w:val="20"/>
                <w:lang w:val="es-ES"/>
              </w:rPr>
              <w:t>.</w:t>
            </w:r>
            <w:r w:rsidR="005705DC" w:rsidRPr="00FA681D">
              <w:rPr>
                <w:rFonts w:cstheme="minorHAnsi"/>
                <w:color w:val="005828"/>
                <w:sz w:val="20"/>
                <w:lang w:val="es-ES"/>
              </w:rPr>
              <w:t>Plan de Aceptación de Entregables</w:t>
            </w:r>
            <w:r w:rsidRPr="00FA681D">
              <w:rPr>
                <w:rFonts w:cstheme="minorHAnsi"/>
                <w:color w:val="005828"/>
                <w:sz w:val="20"/>
                <w:lang w:val="es-ES"/>
              </w:rPr>
              <w:t>.V.1.0.docx</w:t>
            </w:r>
          </w:p>
        </w:tc>
        <w:tc>
          <w:tcPr>
            <w:tcW w:w="238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CF702DA" w14:textId="74565EAB" w:rsidR="003527F6" w:rsidRPr="00730302" w:rsidRDefault="003527F6" w:rsidP="0060777D">
            <w:pPr>
              <w:suppressAutoHyphens/>
              <w:spacing w:before="60" w:after="60"/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</w:pPr>
            <w:r w:rsidRPr="00730302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&lt;</w:t>
            </w:r>
            <w:r w:rsidR="00730302" w:rsidRPr="00730302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Introduzca la ubicación del artefacto del proyecto</w:t>
            </w:r>
            <w:r w:rsidRPr="00730302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.&gt;</w:t>
            </w:r>
          </w:p>
        </w:tc>
      </w:tr>
      <w:tr w:rsidR="003527F6" w:rsidRPr="00B11B31" w14:paraId="6622118C" w14:textId="77777777" w:rsidTr="00730302">
        <w:tc>
          <w:tcPr>
            <w:tcW w:w="277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13C566B" w14:textId="77777777" w:rsidR="003527F6" w:rsidRPr="00730302" w:rsidRDefault="003527F6" w:rsidP="00EA5D79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  <w:r w:rsidRPr="00730302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5</w:t>
            </w:r>
          </w:p>
        </w:tc>
        <w:tc>
          <w:tcPr>
            <w:tcW w:w="2337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CC3829" w14:textId="6933513F" w:rsidR="003527F6" w:rsidRPr="00FA681D" w:rsidRDefault="003527F6" w:rsidP="005705DC">
            <w:pPr>
              <w:suppressAutoHyphens/>
              <w:spacing w:before="60" w:after="60"/>
              <w:jc w:val="left"/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</w:pPr>
            <w:proofErr w:type="spellStart"/>
            <w:r w:rsidRPr="00FA681D">
              <w:rPr>
                <w:rFonts w:cstheme="minorHAnsi"/>
                <w:color w:val="005828"/>
                <w:sz w:val="20"/>
                <w:lang w:val="es-ES"/>
              </w:rPr>
              <w:t>XX.</w:t>
            </w:r>
            <w:r w:rsidR="005705DC" w:rsidRPr="00FA681D">
              <w:rPr>
                <w:rFonts w:cstheme="minorHAnsi"/>
                <w:color w:val="005828"/>
                <w:sz w:val="20"/>
                <w:lang w:val="es-ES"/>
              </w:rPr>
              <w:t>Lista</w:t>
            </w:r>
            <w:proofErr w:type="spellEnd"/>
            <w:r w:rsidR="005705DC" w:rsidRPr="00FA681D">
              <w:rPr>
                <w:rFonts w:cstheme="minorHAnsi"/>
                <w:color w:val="005828"/>
                <w:sz w:val="20"/>
                <w:lang w:val="es-ES"/>
              </w:rPr>
              <w:t xml:space="preserve"> de Aceptación de Entregables</w:t>
            </w:r>
            <w:r w:rsidRPr="00FA681D">
              <w:rPr>
                <w:rFonts w:cstheme="minorHAnsi"/>
                <w:color w:val="005828"/>
                <w:sz w:val="20"/>
                <w:lang w:val="es-ES"/>
              </w:rPr>
              <w:t>.XYZ.11-11-</w:t>
            </w:r>
            <w:r w:rsidR="005705DC" w:rsidRPr="00FA681D">
              <w:rPr>
                <w:rFonts w:cstheme="minorHAnsi"/>
                <w:color w:val="005828"/>
                <w:sz w:val="20"/>
                <w:lang w:val="es-ES"/>
              </w:rPr>
              <w:t>2021</w:t>
            </w:r>
            <w:r w:rsidRPr="00FA681D">
              <w:rPr>
                <w:rFonts w:cstheme="minorHAnsi"/>
                <w:color w:val="005828"/>
                <w:sz w:val="20"/>
                <w:lang w:val="es-ES"/>
              </w:rPr>
              <w:t>.V.1.0.docx</w:t>
            </w:r>
          </w:p>
        </w:tc>
        <w:tc>
          <w:tcPr>
            <w:tcW w:w="238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F936F4F" w14:textId="307ABE28" w:rsidR="003527F6" w:rsidRPr="00730302" w:rsidRDefault="003527F6" w:rsidP="0060777D">
            <w:pPr>
              <w:suppressAutoHyphens/>
              <w:spacing w:before="60" w:after="60"/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</w:pPr>
            <w:r w:rsidRPr="00730302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&lt;</w:t>
            </w:r>
            <w:r w:rsidR="00730302" w:rsidRPr="00730302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Introduzca la ubicación del artefacto del proyecto</w:t>
            </w:r>
            <w:r w:rsidRPr="00730302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.&gt;</w:t>
            </w:r>
          </w:p>
        </w:tc>
      </w:tr>
      <w:tr w:rsidR="003527F6" w:rsidRPr="00B11B31" w14:paraId="2F430A5E" w14:textId="77777777" w:rsidTr="00730302">
        <w:tc>
          <w:tcPr>
            <w:tcW w:w="277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4081E9F" w14:textId="77777777" w:rsidR="003527F6" w:rsidRPr="00730302" w:rsidRDefault="003527F6" w:rsidP="00EA5D79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  <w:r w:rsidRPr="00730302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6</w:t>
            </w:r>
          </w:p>
        </w:tc>
        <w:tc>
          <w:tcPr>
            <w:tcW w:w="2337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68B8FC9" w14:textId="13079E25" w:rsidR="003527F6" w:rsidRPr="00730302" w:rsidRDefault="00730302" w:rsidP="0060777D">
            <w:pPr>
              <w:suppressAutoHyphens/>
              <w:spacing w:before="60" w:after="60"/>
              <w:jc w:val="left"/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</w:pPr>
            <w:r w:rsidRPr="00730302">
              <w:rPr>
                <w:rFonts w:ascii="Calibri" w:hAnsi="Calibri" w:cs="CG Times (W1)"/>
                <w:kern w:val="2"/>
                <w:sz w:val="20"/>
                <w:lang w:val="es-ES" w:eastAsia="ar-SA"/>
              </w:rPr>
              <w:t>Carpeta del Proyecto</w:t>
            </w:r>
          </w:p>
        </w:tc>
        <w:tc>
          <w:tcPr>
            <w:tcW w:w="238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317B337" w14:textId="6FDDDDEB" w:rsidR="003527F6" w:rsidRPr="00730302" w:rsidRDefault="003527F6" w:rsidP="00730302">
            <w:pPr>
              <w:suppressAutoHyphens/>
              <w:spacing w:before="60" w:after="60"/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</w:pPr>
            <w:r w:rsidRPr="00730302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&lt;</w:t>
            </w:r>
            <w:r w:rsidR="00730302" w:rsidRPr="00730302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Introduzca la ubicación de la carpeta del proyecto</w:t>
            </w:r>
            <w:r w:rsidRPr="00730302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.&gt;</w:t>
            </w:r>
          </w:p>
        </w:tc>
      </w:tr>
      <w:tr w:rsidR="003527F6" w:rsidRPr="00A43E34" w14:paraId="5AAE0A59" w14:textId="77777777" w:rsidTr="00730302">
        <w:tc>
          <w:tcPr>
            <w:tcW w:w="277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F17344" w14:textId="77777777" w:rsidR="003527F6" w:rsidRPr="00730302" w:rsidRDefault="003527F6" w:rsidP="00EA5D79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  <w:r w:rsidRPr="00730302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7</w:t>
            </w:r>
          </w:p>
        </w:tc>
        <w:tc>
          <w:tcPr>
            <w:tcW w:w="2337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D455E58" w14:textId="45AE7F32" w:rsidR="003527F6" w:rsidRPr="00B63596" w:rsidRDefault="003527F6" w:rsidP="0060777D">
            <w:pPr>
              <w:suppressAutoHyphens/>
              <w:spacing w:before="60" w:after="60"/>
              <w:jc w:val="left"/>
              <w:rPr>
                <w:rFonts w:ascii="Calibri" w:hAnsi="Calibri" w:cs="CG Times (W1)"/>
                <w:color w:val="002060"/>
                <w:kern w:val="2"/>
                <w:u w:val="single"/>
                <w:lang w:val="en-US" w:eastAsia="ar-SA"/>
              </w:rPr>
            </w:pPr>
          </w:p>
        </w:tc>
        <w:tc>
          <w:tcPr>
            <w:tcW w:w="238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8D33BE7" w14:textId="03940442" w:rsidR="003527F6" w:rsidRPr="00730302" w:rsidRDefault="003527F6" w:rsidP="0060777D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</w:tr>
      <w:tr w:rsidR="003527F6" w:rsidRPr="00730302" w14:paraId="5C6DFDD5" w14:textId="77777777" w:rsidTr="00730302">
        <w:tc>
          <w:tcPr>
            <w:tcW w:w="277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1CFD4DE" w14:textId="77777777" w:rsidR="003527F6" w:rsidRPr="00730302" w:rsidRDefault="003527F6" w:rsidP="004C35D1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  <w:r w:rsidRPr="00730302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8</w:t>
            </w:r>
          </w:p>
        </w:tc>
        <w:tc>
          <w:tcPr>
            <w:tcW w:w="2337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D262EFF" w14:textId="77777777" w:rsidR="003527F6" w:rsidRPr="00730302" w:rsidRDefault="003527F6" w:rsidP="00EA5D79">
            <w:pPr>
              <w:suppressAutoHyphens/>
              <w:spacing w:before="60" w:after="60"/>
              <w:jc w:val="left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  <w:tc>
          <w:tcPr>
            <w:tcW w:w="238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E5F17C" w14:textId="77777777" w:rsidR="003527F6" w:rsidRPr="00730302" w:rsidRDefault="003527F6" w:rsidP="00EA5D79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</w:tr>
    </w:tbl>
    <w:p w14:paraId="02AFC1C7" w14:textId="77777777" w:rsidR="000316D6" w:rsidRPr="00730302" w:rsidRDefault="000316D6" w:rsidP="000316D6">
      <w:pPr>
        <w:rPr>
          <w:rFonts w:ascii="Calibri" w:hAnsi="Calibri"/>
          <w:i/>
          <w:color w:val="1F497D" w:themeColor="text2"/>
          <w:sz w:val="20"/>
          <w:lang w:val="es-ES"/>
        </w:rPr>
      </w:pPr>
    </w:p>
    <w:p w14:paraId="2BA9AA43" w14:textId="77777777" w:rsidR="00B97689" w:rsidRPr="00730302" w:rsidRDefault="00B97689" w:rsidP="00B97689">
      <w:pPr>
        <w:rPr>
          <w:rFonts w:ascii="Calibri" w:hAnsi="Calibri"/>
          <w:b/>
          <w:szCs w:val="22"/>
          <w:lang w:val="es-ES"/>
        </w:rPr>
      </w:pPr>
    </w:p>
    <w:bookmarkEnd w:id="8"/>
    <w:p w14:paraId="26F5A44F" w14:textId="77777777" w:rsidR="00C56DF0" w:rsidRPr="00730302" w:rsidRDefault="00C56DF0" w:rsidP="00B67DFA">
      <w:pPr>
        <w:pStyle w:val="Text1"/>
        <w:rPr>
          <w:rFonts w:cstheme="minorHAnsi"/>
          <w:lang w:val="es-ES"/>
        </w:rPr>
      </w:pPr>
    </w:p>
    <w:sectPr w:rsidR="00C56DF0" w:rsidRPr="00730302" w:rsidSect="007728A9">
      <w:pgSz w:w="11906" w:h="16838"/>
      <w:pgMar w:top="1440" w:right="1800" w:bottom="1440" w:left="1800" w:header="720" w:footer="4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62C72D" w14:textId="77777777" w:rsidR="007728A9" w:rsidRDefault="007728A9">
      <w:r>
        <w:separator/>
      </w:r>
    </w:p>
  </w:endnote>
  <w:endnote w:type="continuationSeparator" w:id="0">
    <w:p w14:paraId="73247B24" w14:textId="77777777" w:rsidR="007728A9" w:rsidRDefault="007728A9">
      <w:r>
        <w:continuationSeparator/>
      </w:r>
    </w:p>
  </w:endnote>
  <w:endnote w:type="continuationNotice" w:id="1">
    <w:p w14:paraId="4657A9FE" w14:textId="77777777" w:rsidR="007728A9" w:rsidRDefault="007728A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43F293" w14:textId="532F0067" w:rsidR="00F046DA" w:rsidRPr="009F27F5" w:rsidRDefault="00F046DA" w:rsidP="00872009">
    <w:pPr>
      <w:pStyle w:val="FooterLine"/>
      <w:tabs>
        <w:tab w:val="left" w:pos="3969"/>
        <w:tab w:val="left" w:pos="4111"/>
        <w:tab w:val="left" w:pos="4253"/>
      </w:tabs>
      <w:rPr>
        <w:rFonts w:ascii="Calibri" w:hAnsi="Calibri"/>
        <w:i/>
        <w:color w:val="808080" w:themeColor="background1" w:themeShade="80"/>
        <w:szCs w:val="16"/>
        <w:lang w:val="es-ES"/>
      </w:rPr>
    </w:pPr>
    <w:r w:rsidRPr="009F27F5">
      <w:rPr>
        <w:rFonts w:asciiTheme="minorHAnsi" w:hAnsiTheme="minorHAnsi" w:cstheme="minorHAnsi"/>
        <w:color w:val="000000" w:themeColor="text1"/>
        <w:szCs w:val="16"/>
        <w:lang w:val="es-ES"/>
      </w:rPr>
      <w:t xml:space="preserve">Fecha: </w:t>
    </w:r>
    <w:sdt>
      <w:sdtPr>
        <w:rPr>
          <w:rFonts w:asciiTheme="minorHAnsi" w:hAnsiTheme="minorHAnsi" w:cstheme="minorHAnsi"/>
          <w:bCs/>
          <w:color w:val="984806"/>
          <w:szCs w:val="16"/>
          <w:lang w:val="es-ES"/>
        </w:rPr>
        <w:alias w:val="Issue Date"/>
        <w:id w:val="-830517390"/>
        <w:dataBinding w:prefixMappings="xmlns:ns0='http://schemas.microsoft.com/office/2006/coverPageProps' " w:xpath="/ns0:CoverPageProperties[1]/ns0:PublishDate[1]" w:storeItemID="{55AF091B-3C7A-41E3-B477-F2FDAA23CFDA}"/>
        <w:date w:fullDate="2024-04-17T00:00:00Z">
          <w:dateFormat w:val="dd/MM/yyyy"/>
          <w:lid w:val="en-GB"/>
          <w:storeMappedDataAs w:val="dateTime"/>
          <w:calendar w:val="gregorian"/>
        </w:date>
      </w:sdtPr>
      <w:sdtEndPr/>
      <w:sdtContent>
        <w:r w:rsidR="00420209">
          <w:rPr>
            <w:rFonts w:asciiTheme="minorHAnsi" w:hAnsiTheme="minorHAnsi" w:cstheme="minorHAnsi"/>
            <w:bCs/>
            <w:color w:val="984806"/>
            <w:szCs w:val="16"/>
            <w:lang w:val="en-GB"/>
          </w:rPr>
          <w:t>17/04/2024</w:t>
        </w:r>
      </w:sdtContent>
    </w:sdt>
    <w:r w:rsidRPr="009F27F5">
      <w:rPr>
        <w:rFonts w:asciiTheme="minorHAnsi" w:hAnsiTheme="minorHAnsi" w:cstheme="minorHAnsi"/>
        <w:bCs/>
        <w:lang w:val="es-ES"/>
      </w:rPr>
      <w:t xml:space="preserve">                                            </w:t>
    </w:r>
    <w:r w:rsidRPr="009F27F5">
      <w:rPr>
        <w:rStyle w:val="PageNumber"/>
        <w:rFonts w:ascii="Calibri" w:hAnsi="Calibri"/>
        <w:sz w:val="20"/>
        <w:lang w:val="es-ES"/>
      </w:rPr>
      <w:t xml:space="preserve">                                     </w:t>
    </w:r>
    <w:r w:rsidRPr="005F2E4C">
      <w:rPr>
        <w:rStyle w:val="PageNumber"/>
        <w:rFonts w:ascii="Calibri" w:hAnsi="Calibri"/>
        <w:szCs w:val="16"/>
      </w:rPr>
      <w:fldChar w:fldCharType="begin"/>
    </w:r>
    <w:r w:rsidRPr="009F27F5">
      <w:rPr>
        <w:rStyle w:val="PageNumber"/>
        <w:rFonts w:ascii="Calibri" w:hAnsi="Calibri"/>
        <w:szCs w:val="16"/>
        <w:lang w:val="es-ES"/>
      </w:rPr>
      <w:instrText xml:space="preserve"> PAGE </w:instrText>
    </w:r>
    <w:r w:rsidRPr="005F2E4C">
      <w:rPr>
        <w:rStyle w:val="PageNumber"/>
        <w:rFonts w:ascii="Calibri" w:hAnsi="Calibri"/>
        <w:szCs w:val="16"/>
      </w:rPr>
      <w:fldChar w:fldCharType="separate"/>
    </w:r>
    <w:r w:rsidR="007A25FB">
      <w:rPr>
        <w:rStyle w:val="PageNumber"/>
        <w:rFonts w:ascii="Calibri" w:hAnsi="Calibri"/>
        <w:noProof/>
        <w:szCs w:val="16"/>
        <w:lang w:val="es-ES"/>
      </w:rPr>
      <w:t>12</w:t>
    </w:r>
    <w:r w:rsidRPr="005F2E4C">
      <w:rPr>
        <w:rStyle w:val="PageNumber"/>
        <w:rFonts w:ascii="Calibri" w:hAnsi="Calibri"/>
        <w:szCs w:val="16"/>
      </w:rPr>
      <w:fldChar w:fldCharType="end"/>
    </w:r>
    <w:r w:rsidRPr="009F27F5">
      <w:rPr>
        <w:rStyle w:val="PageNumber"/>
        <w:rFonts w:ascii="Calibri" w:hAnsi="Calibri"/>
        <w:szCs w:val="16"/>
        <w:lang w:val="es-ES"/>
      </w:rPr>
      <w:t xml:space="preserve"> / </w:t>
    </w:r>
    <w:r w:rsidRPr="005F2E4C">
      <w:rPr>
        <w:rStyle w:val="PageNumber"/>
        <w:rFonts w:ascii="Calibri" w:hAnsi="Calibri"/>
        <w:snapToGrid w:val="0"/>
        <w:szCs w:val="16"/>
      </w:rPr>
      <w:fldChar w:fldCharType="begin"/>
    </w:r>
    <w:r w:rsidRPr="009F27F5">
      <w:rPr>
        <w:rStyle w:val="PageNumber"/>
        <w:rFonts w:ascii="Calibri" w:hAnsi="Calibri"/>
        <w:snapToGrid w:val="0"/>
        <w:szCs w:val="16"/>
        <w:lang w:val="es-ES"/>
      </w:rPr>
      <w:instrText xml:space="preserve"> NUMPAGES </w:instrText>
    </w:r>
    <w:r w:rsidRPr="005F2E4C">
      <w:rPr>
        <w:rStyle w:val="PageNumber"/>
        <w:rFonts w:ascii="Calibri" w:hAnsi="Calibri"/>
        <w:snapToGrid w:val="0"/>
        <w:szCs w:val="16"/>
      </w:rPr>
      <w:fldChar w:fldCharType="separate"/>
    </w:r>
    <w:r w:rsidR="007A25FB">
      <w:rPr>
        <w:rStyle w:val="PageNumber"/>
        <w:rFonts w:ascii="Calibri" w:hAnsi="Calibri"/>
        <w:noProof/>
        <w:snapToGrid w:val="0"/>
        <w:szCs w:val="16"/>
        <w:lang w:val="es-ES"/>
      </w:rPr>
      <w:t>13</w:t>
    </w:r>
    <w:r w:rsidRPr="005F2E4C">
      <w:rPr>
        <w:rStyle w:val="PageNumber"/>
        <w:rFonts w:ascii="Calibri" w:hAnsi="Calibri"/>
        <w:snapToGrid w:val="0"/>
        <w:szCs w:val="16"/>
      </w:rPr>
      <w:fldChar w:fldCharType="end"/>
    </w:r>
    <w:r>
      <w:rPr>
        <w:rStyle w:val="PageNumber"/>
        <w:rFonts w:ascii="Calibri" w:hAnsi="Calibri"/>
        <w:snapToGrid w:val="0"/>
        <w:szCs w:val="16"/>
      </w:rPr>
      <w:t xml:space="preserve">                                                     </w:t>
    </w:r>
    <w:r w:rsidRPr="009F27F5">
      <w:rPr>
        <w:rFonts w:asciiTheme="minorHAnsi" w:hAnsiTheme="minorHAnsi" w:cstheme="minorHAnsi"/>
        <w:bCs/>
        <w:lang w:val="es-ES"/>
      </w:rPr>
      <w:t xml:space="preserve">  </w:t>
    </w:r>
    <w:r w:rsidRPr="009F27F5">
      <w:rPr>
        <w:rFonts w:asciiTheme="minorHAnsi" w:hAnsiTheme="minorHAnsi" w:cstheme="minorHAnsi"/>
        <w:szCs w:val="16"/>
        <w:lang w:val="es-ES"/>
      </w:rPr>
      <w:t>Versión Doc.</w:t>
    </w:r>
    <w:r w:rsidRPr="009F27F5">
      <w:rPr>
        <w:rFonts w:asciiTheme="minorHAnsi" w:hAnsiTheme="minorHAnsi" w:cstheme="minorHAnsi"/>
        <w:color w:val="000000" w:themeColor="text1"/>
        <w:szCs w:val="16"/>
        <w:lang w:val="es-ES"/>
      </w:rPr>
      <w:t>:</w:t>
    </w:r>
    <w:r w:rsidRPr="009F27F5">
      <w:rPr>
        <w:rFonts w:asciiTheme="minorHAnsi" w:eastAsia="PMingLiU" w:hAnsiTheme="minorHAnsi" w:cstheme="minorHAnsi"/>
        <w:color w:val="1B6FB5"/>
        <w:szCs w:val="16"/>
        <w:lang w:val="es-ES"/>
      </w:rPr>
      <w:t xml:space="preserve"> </w:t>
    </w:r>
    <w:sdt>
      <w:sdtPr>
        <w:rPr>
          <w:rFonts w:asciiTheme="minorHAnsi" w:eastAsia="PMingLiU" w:hAnsiTheme="minorHAnsi" w:cstheme="minorHAnsi"/>
          <w:color w:val="984806"/>
          <w:szCs w:val="16"/>
          <w:lang w:val="fr-BE"/>
        </w:rPr>
        <w:alias w:val="Status"/>
        <w:tag w:val=""/>
        <w:id w:val="-307397182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8651DB">
          <w:rPr>
            <w:rFonts w:asciiTheme="minorHAnsi" w:eastAsia="PMingLiU" w:hAnsiTheme="minorHAnsi" w:cstheme="minorHAnsi"/>
            <w:color w:val="984806"/>
            <w:szCs w:val="16"/>
            <w:lang w:val="fr-BE"/>
          </w:rPr>
          <w:t>1.0</w:t>
        </w:r>
      </w:sdtContent>
    </w:sdt>
    <w:r w:rsidRPr="009F27F5">
      <w:rPr>
        <w:rFonts w:asciiTheme="minorHAnsi" w:eastAsia="PMingLiU" w:hAnsiTheme="minorHAnsi" w:cstheme="minorHAnsi"/>
        <w:color w:val="1B6FB5"/>
        <w:szCs w:val="16"/>
        <w:lang w:val="es-ES"/>
      </w:rPr>
      <w:t xml:space="preserve">  </w:t>
    </w:r>
    <w:r w:rsidRPr="009F27F5">
      <w:rPr>
        <w:rStyle w:val="PageNumber"/>
        <w:rFonts w:ascii="Calibri" w:hAnsi="Calibri"/>
        <w:lang w:val="es-ES"/>
      </w:rPr>
      <w:t xml:space="preserve"> </w:t>
    </w:r>
    <w:r w:rsidRPr="009F27F5">
      <w:rPr>
        <w:rStyle w:val="PageNumber"/>
        <w:rFonts w:ascii="Calibri" w:hAnsi="Calibri"/>
        <w:lang w:val="es-ES"/>
      </w:rPr>
      <w:tab/>
    </w:r>
    <w:r w:rsidRPr="009F27F5">
      <w:rPr>
        <w:rStyle w:val="PageNumber"/>
        <w:rFonts w:ascii="Calibri" w:hAnsi="Calibri"/>
        <w:sz w:val="20"/>
        <w:lang w:val="es-ES"/>
      </w:rPr>
      <w:t xml:space="preserve">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010DE8" w14:textId="77777777" w:rsidR="007728A9" w:rsidRDefault="007728A9">
      <w:r>
        <w:separator/>
      </w:r>
    </w:p>
  </w:footnote>
  <w:footnote w:type="continuationSeparator" w:id="0">
    <w:p w14:paraId="352B4EEB" w14:textId="77777777" w:rsidR="007728A9" w:rsidRDefault="007728A9">
      <w:r>
        <w:continuationSeparator/>
      </w:r>
    </w:p>
  </w:footnote>
  <w:footnote w:type="continuationNotice" w:id="1">
    <w:p w14:paraId="08F4C54A" w14:textId="77777777" w:rsidR="007728A9" w:rsidRDefault="007728A9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F8E541" w14:textId="3003FC63" w:rsidR="00F046DA" w:rsidRPr="00A50926" w:rsidRDefault="00DE0C92" w:rsidP="00A50926">
    <w:pPr>
      <w:pStyle w:val="Header"/>
      <w:jc w:val="right"/>
      <w:rPr>
        <w:lang w:val="es-ES"/>
      </w:rPr>
    </w:pPr>
    <w:sdt>
      <w:sdtPr>
        <w:rPr>
          <w:rFonts w:eastAsia="PMingLiU" w:cstheme="minorHAnsi"/>
          <w:color w:val="984806"/>
          <w:sz w:val="18"/>
          <w:szCs w:val="18"/>
          <w:lang w:val="es-ES"/>
        </w:rPr>
        <w:alias w:val="Subject"/>
        <w:id w:val="-2020767023"/>
        <w:placeholder>
          <w:docPart w:val="CFCC46494A6A482884FB221FD8062D1F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roofErr w:type="spellStart"/>
        <w:r w:rsidR="009E7072">
          <w:rPr>
            <w:rFonts w:eastAsia="PMingLiU" w:cstheme="minorHAnsi"/>
            <w:color w:val="984806"/>
            <w:sz w:val="18"/>
            <w:szCs w:val="18"/>
            <w:lang w:val="es-ES"/>
          </w:rPr>
          <w:t>Park&amp;Go</w:t>
        </w:r>
        <w:proofErr w:type="spellEnd"/>
      </w:sdtContent>
    </w:sdt>
    <w:r w:rsidR="00F046DA" w:rsidRPr="00055086">
      <w:rPr>
        <w:rFonts w:ascii="Calibri" w:eastAsia="Calibri" w:hAnsi="Calibri"/>
        <w:b/>
        <w:noProof/>
        <w:sz w:val="18"/>
        <w:szCs w:val="18"/>
        <w:lang w:val="es-ES" w:eastAsia="en-GB"/>
      </w:rPr>
      <w:t xml:space="preserve"> </w:t>
    </w:r>
    <w:r w:rsidR="008651DB">
      <w:rPr>
        <w:rFonts w:eastAsia="PMingLiU" w:cstheme="minorHAnsi"/>
        <w:sz w:val="18"/>
        <w:szCs w:val="18"/>
        <w:lang w:val="es-ES"/>
      </w:rPr>
      <w:t>Presupuesto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nsyEWepfOfnaVc" int2:id="874esWsg">
      <int2:state int2:value="Rejected" int2:type="AugLoop_Text_Critique"/>
    </int2:textHash>
    <int2:textHash int2:hashCode="dUoI3fi8sc8i8x" int2:id="DWTyJLv7">
      <int2:state int2:value="Rejected" int2:type="AugLoop_Text_Critique"/>
    </int2:textHash>
    <int2:textHash int2:hashCode="WJv5fef+tTijki" int2:id="J9OJJ6ml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0"/>
    <w:multiLevelType w:val="singleLevel"/>
    <w:tmpl w:val="C99AA0A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00715D3B"/>
    <w:multiLevelType w:val="hybridMultilevel"/>
    <w:tmpl w:val="FFFFFFFF"/>
    <w:lvl w:ilvl="0" w:tplc="E4AAF5F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8D8AB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3257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DAD7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2899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78E4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BEB1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569B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5654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145D2"/>
    <w:multiLevelType w:val="hybridMultilevel"/>
    <w:tmpl w:val="821498A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FF9EE4"/>
    <w:multiLevelType w:val="hybridMultilevel"/>
    <w:tmpl w:val="FFFFFFFF"/>
    <w:lvl w:ilvl="0" w:tplc="2B468AC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80AA8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162A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EAC7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24E1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160F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D616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EAB7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DAAF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B7115"/>
    <w:multiLevelType w:val="multilevel"/>
    <w:tmpl w:val="024EB6A2"/>
    <w:lvl w:ilvl="0">
      <w:start w:val="1"/>
      <w:numFmt w:val="decimal"/>
      <w:pStyle w:val="ListNumber3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3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3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3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20B7201"/>
    <w:multiLevelType w:val="multilevel"/>
    <w:tmpl w:val="714CF256"/>
    <w:lvl w:ilvl="0">
      <w:start w:val="1"/>
      <w:numFmt w:val="decimal"/>
      <w:pStyle w:val="ListNumber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1262685D"/>
    <w:multiLevelType w:val="singleLevel"/>
    <w:tmpl w:val="14A429F4"/>
    <w:lvl w:ilvl="0">
      <w:start w:val="1"/>
      <w:numFmt w:val="bullet"/>
      <w:pStyle w:val="ListBullet4"/>
      <w:lvlText w:val=""/>
      <w:lvlJc w:val="left"/>
      <w:pPr>
        <w:tabs>
          <w:tab w:val="num" w:pos="3163"/>
        </w:tabs>
        <w:ind w:left="3163" w:hanging="283"/>
      </w:pPr>
      <w:rPr>
        <w:rFonts w:ascii="Symbol" w:hAnsi="Symbol"/>
      </w:rPr>
    </w:lvl>
  </w:abstractNum>
  <w:abstractNum w:abstractNumId="7" w15:restartNumberingAfterBreak="0">
    <w:nsid w:val="143D0A16"/>
    <w:multiLevelType w:val="singleLevel"/>
    <w:tmpl w:val="18469F0C"/>
    <w:lvl w:ilvl="0">
      <w:start w:val="1"/>
      <w:numFmt w:val="bullet"/>
      <w:pStyle w:val="ListBullet3"/>
      <w:lvlText w:val=""/>
      <w:lvlJc w:val="left"/>
      <w:pPr>
        <w:tabs>
          <w:tab w:val="num" w:pos="2199"/>
        </w:tabs>
        <w:ind w:left="2199" w:hanging="283"/>
      </w:pPr>
      <w:rPr>
        <w:rFonts w:ascii="Symbol" w:hAnsi="Symbol"/>
      </w:rPr>
    </w:lvl>
  </w:abstractNum>
  <w:abstractNum w:abstractNumId="8" w15:restartNumberingAfterBreak="0">
    <w:nsid w:val="1638FE1D"/>
    <w:multiLevelType w:val="hybridMultilevel"/>
    <w:tmpl w:val="FFFFFFFF"/>
    <w:lvl w:ilvl="0" w:tplc="809A161C">
      <w:numFmt w:val="none"/>
      <w:lvlText w:val=""/>
      <w:lvlJc w:val="left"/>
      <w:pPr>
        <w:tabs>
          <w:tab w:val="num" w:pos="360"/>
        </w:tabs>
      </w:pPr>
    </w:lvl>
    <w:lvl w:ilvl="1" w:tplc="7B4CB9D2">
      <w:start w:val="1"/>
      <w:numFmt w:val="lowerLetter"/>
      <w:lvlText w:val="%2."/>
      <w:lvlJc w:val="left"/>
      <w:pPr>
        <w:ind w:left="1440" w:hanging="360"/>
      </w:pPr>
    </w:lvl>
    <w:lvl w:ilvl="2" w:tplc="3CC2629E">
      <w:start w:val="1"/>
      <w:numFmt w:val="lowerRoman"/>
      <w:lvlText w:val="%3."/>
      <w:lvlJc w:val="right"/>
      <w:pPr>
        <w:ind w:left="2160" w:hanging="180"/>
      </w:pPr>
    </w:lvl>
    <w:lvl w:ilvl="3" w:tplc="B2F4E908">
      <w:start w:val="1"/>
      <w:numFmt w:val="decimal"/>
      <w:lvlText w:val="%4."/>
      <w:lvlJc w:val="left"/>
      <w:pPr>
        <w:ind w:left="2880" w:hanging="360"/>
      </w:pPr>
    </w:lvl>
    <w:lvl w:ilvl="4" w:tplc="9F865F72">
      <w:start w:val="1"/>
      <w:numFmt w:val="lowerLetter"/>
      <w:lvlText w:val="%5."/>
      <w:lvlJc w:val="left"/>
      <w:pPr>
        <w:ind w:left="3600" w:hanging="360"/>
      </w:pPr>
    </w:lvl>
    <w:lvl w:ilvl="5" w:tplc="EC38D260">
      <w:start w:val="1"/>
      <w:numFmt w:val="lowerRoman"/>
      <w:lvlText w:val="%6."/>
      <w:lvlJc w:val="right"/>
      <w:pPr>
        <w:ind w:left="4320" w:hanging="180"/>
      </w:pPr>
    </w:lvl>
    <w:lvl w:ilvl="6" w:tplc="669A79AE">
      <w:start w:val="1"/>
      <w:numFmt w:val="decimal"/>
      <w:lvlText w:val="%7."/>
      <w:lvlJc w:val="left"/>
      <w:pPr>
        <w:ind w:left="5040" w:hanging="360"/>
      </w:pPr>
    </w:lvl>
    <w:lvl w:ilvl="7" w:tplc="8DE03CF0">
      <w:start w:val="1"/>
      <w:numFmt w:val="lowerLetter"/>
      <w:lvlText w:val="%8."/>
      <w:lvlJc w:val="left"/>
      <w:pPr>
        <w:ind w:left="5760" w:hanging="360"/>
      </w:pPr>
    </w:lvl>
    <w:lvl w:ilvl="8" w:tplc="569AE11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2F0AC5"/>
    <w:multiLevelType w:val="multilevel"/>
    <w:tmpl w:val="FAC02762"/>
    <w:lvl w:ilvl="0">
      <w:start w:val="1"/>
      <w:numFmt w:val="decimal"/>
      <w:pStyle w:val="ListNumber2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2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2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2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1D8C4C1C"/>
    <w:multiLevelType w:val="hybridMultilevel"/>
    <w:tmpl w:val="527CC9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DC7BE7"/>
    <w:multiLevelType w:val="hybridMultilevel"/>
    <w:tmpl w:val="25D6D72A"/>
    <w:lvl w:ilvl="0" w:tplc="F2DEDDE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DD3599"/>
    <w:multiLevelType w:val="multilevel"/>
    <w:tmpl w:val="C5781CC6"/>
    <w:lvl w:ilvl="0">
      <w:start w:val="1"/>
      <w:numFmt w:val="decimal"/>
      <w:pStyle w:val="References"/>
      <w:lvlText w:val="(%1)"/>
      <w:lvlJc w:val="left"/>
      <w:pPr>
        <w:tabs>
          <w:tab w:val="num" w:pos="709"/>
        </w:tabs>
        <w:ind w:left="709" w:hanging="709"/>
      </w:pPr>
    </w:lvl>
    <w:lvl w:ilvl="1">
      <w:start w:val="1"/>
      <w:numFmt w:val="lowerLetter"/>
      <w:lvlText w:val="(%2)"/>
      <w:lvlJc w:val="left"/>
      <w:pPr>
        <w:tabs>
          <w:tab w:val="num" w:pos="1417"/>
        </w:tabs>
        <w:ind w:left="1417" w:hanging="708"/>
      </w:pPr>
    </w:lvl>
    <w:lvl w:ilvl="2">
      <w:start w:val="1"/>
      <w:numFmt w:val="bullet"/>
      <w:lvlText w:val="–"/>
      <w:lvlJc w:val="left"/>
      <w:pPr>
        <w:tabs>
          <w:tab w:val="num" w:pos="2126"/>
        </w:tabs>
        <w:ind w:left="2126" w:hanging="709"/>
      </w:pPr>
      <w:rPr>
        <w:rFonts w:ascii="Times New Roman" w:hAnsi="Times New Roman"/>
      </w:rPr>
    </w:lvl>
    <w:lvl w:ilvl="3">
      <w:start w:val="1"/>
      <w:numFmt w:val="bullet"/>
      <w:lvlText w:val=""/>
      <w:lvlJc w:val="left"/>
      <w:pPr>
        <w:tabs>
          <w:tab w:val="num" w:pos="2835"/>
        </w:tabs>
        <w:ind w:left="2835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4225E59"/>
    <w:multiLevelType w:val="singleLevel"/>
    <w:tmpl w:val="A54AAC82"/>
    <w:lvl w:ilvl="0">
      <w:start w:val="1"/>
      <w:numFmt w:val="bullet"/>
      <w:pStyle w:val="ListDash4"/>
      <w:lvlText w:val="–"/>
      <w:lvlJc w:val="left"/>
      <w:pPr>
        <w:tabs>
          <w:tab w:val="num" w:pos="3163"/>
        </w:tabs>
        <w:ind w:left="3163" w:hanging="283"/>
      </w:pPr>
      <w:rPr>
        <w:rFonts w:ascii="Times New Roman" w:hAnsi="Times New Roman"/>
      </w:rPr>
    </w:lvl>
  </w:abstractNum>
  <w:abstractNum w:abstractNumId="14" w15:restartNumberingAfterBreak="0">
    <w:nsid w:val="280C4711"/>
    <w:multiLevelType w:val="hybridMultilevel"/>
    <w:tmpl w:val="FFFFFFFF"/>
    <w:lvl w:ilvl="0" w:tplc="453A4F5C">
      <w:numFmt w:val="none"/>
      <w:lvlText w:val=""/>
      <w:lvlJc w:val="left"/>
      <w:pPr>
        <w:tabs>
          <w:tab w:val="num" w:pos="360"/>
        </w:tabs>
      </w:pPr>
    </w:lvl>
    <w:lvl w:ilvl="1" w:tplc="CC8A46CC">
      <w:start w:val="1"/>
      <w:numFmt w:val="lowerLetter"/>
      <w:lvlText w:val="%2."/>
      <w:lvlJc w:val="left"/>
      <w:pPr>
        <w:ind w:left="1440" w:hanging="360"/>
      </w:pPr>
    </w:lvl>
    <w:lvl w:ilvl="2" w:tplc="8986736E">
      <w:start w:val="1"/>
      <w:numFmt w:val="lowerRoman"/>
      <w:lvlText w:val="%3."/>
      <w:lvlJc w:val="right"/>
      <w:pPr>
        <w:ind w:left="2160" w:hanging="180"/>
      </w:pPr>
    </w:lvl>
    <w:lvl w:ilvl="3" w:tplc="B13A6FF0">
      <w:start w:val="1"/>
      <w:numFmt w:val="decimal"/>
      <w:lvlText w:val="%4."/>
      <w:lvlJc w:val="left"/>
      <w:pPr>
        <w:ind w:left="2880" w:hanging="360"/>
      </w:pPr>
    </w:lvl>
    <w:lvl w:ilvl="4" w:tplc="DD58F484">
      <w:start w:val="1"/>
      <w:numFmt w:val="lowerLetter"/>
      <w:lvlText w:val="%5."/>
      <w:lvlJc w:val="left"/>
      <w:pPr>
        <w:ind w:left="3600" w:hanging="360"/>
      </w:pPr>
    </w:lvl>
    <w:lvl w:ilvl="5" w:tplc="1C729CEA">
      <w:start w:val="1"/>
      <w:numFmt w:val="lowerRoman"/>
      <w:lvlText w:val="%6."/>
      <w:lvlJc w:val="right"/>
      <w:pPr>
        <w:ind w:left="4320" w:hanging="180"/>
      </w:pPr>
    </w:lvl>
    <w:lvl w:ilvl="6" w:tplc="32B83390">
      <w:start w:val="1"/>
      <w:numFmt w:val="decimal"/>
      <w:lvlText w:val="%7."/>
      <w:lvlJc w:val="left"/>
      <w:pPr>
        <w:ind w:left="5040" w:hanging="360"/>
      </w:pPr>
    </w:lvl>
    <w:lvl w:ilvl="7" w:tplc="89702ED4">
      <w:start w:val="1"/>
      <w:numFmt w:val="lowerLetter"/>
      <w:lvlText w:val="%8."/>
      <w:lvlJc w:val="left"/>
      <w:pPr>
        <w:ind w:left="5760" w:hanging="360"/>
      </w:pPr>
    </w:lvl>
    <w:lvl w:ilvl="8" w:tplc="D4FA1FB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98153A"/>
    <w:multiLevelType w:val="multilevel"/>
    <w:tmpl w:val="BCB60518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497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9E11E3D"/>
    <w:multiLevelType w:val="hybridMultilevel"/>
    <w:tmpl w:val="FFFFFFFF"/>
    <w:lvl w:ilvl="0" w:tplc="12883294">
      <w:numFmt w:val="none"/>
      <w:lvlText w:val=""/>
      <w:lvlJc w:val="left"/>
      <w:pPr>
        <w:tabs>
          <w:tab w:val="num" w:pos="360"/>
        </w:tabs>
      </w:pPr>
    </w:lvl>
    <w:lvl w:ilvl="1" w:tplc="A4F61DE2">
      <w:start w:val="1"/>
      <w:numFmt w:val="lowerLetter"/>
      <w:lvlText w:val="%2."/>
      <w:lvlJc w:val="left"/>
      <w:pPr>
        <w:ind w:left="1440" w:hanging="360"/>
      </w:pPr>
    </w:lvl>
    <w:lvl w:ilvl="2" w:tplc="B2D4DBFE">
      <w:start w:val="1"/>
      <w:numFmt w:val="lowerRoman"/>
      <w:lvlText w:val="%3."/>
      <w:lvlJc w:val="right"/>
      <w:pPr>
        <w:ind w:left="2160" w:hanging="180"/>
      </w:pPr>
    </w:lvl>
    <w:lvl w:ilvl="3" w:tplc="1E2027CC">
      <w:start w:val="1"/>
      <w:numFmt w:val="decimal"/>
      <w:lvlText w:val="%4."/>
      <w:lvlJc w:val="left"/>
      <w:pPr>
        <w:ind w:left="2880" w:hanging="360"/>
      </w:pPr>
    </w:lvl>
    <w:lvl w:ilvl="4" w:tplc="1F90453A">
      <w:start w:val="1"/>
      <w:numFmt w:val="lowerLetter"/>
      <w:lvlText w:val="%5."/>
      <w:lvlJc w:val="left"/>
      <w:pPr>
        <w:ind w:left="3600" w:hanging="360"/>
      </w:pPr>
    </w:lvl>
    <w:lvl w:ilvl="5" w:tplc="1F0EDD2E">
      <w:start w:val="1"/>
      <w:numFmt w:val="lowerRoman"/>
      <w:lvlText w:val="%6."/>
      <w:lvlJc w:val="right"/>
      <w:pPr>
        <w:ind w:left="4320" w:hanging="180"/>
      </w:pPr>
    </w:lvl>
    <w:lvl w:ilvl="6" w:tplc="B238B90C">
      <w:start w:val="1"/>
      <w:numFmt w:val="decimal"/>
      <w:lvlText w:val="%7."/>
      <w:lvlJc w:val="left"/>
      <w:pPr>
        <w:ind w:left="5040" w:hanging="360"/>
      </w:pPr>
    </w:lvl>
    <w:lvl w:ilvl="7" w:tplc="8632CAB6">
      <w:start w:val="1"/>
      <w:numFmt w:val="lowerLetter"/>
      <w:lvlText w:val="%8."/>
      <w:lvlJc w:val="left"/>
      <w:pPr>
        <w:ind w:left="5760" w:hanging="360"/>
      </w:pPr>
    </w:lvl>
    <w:lvl w:ilvl="8" w:tplc="428659E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C6EE16"/>
    <w:multiLevelType w:val="hybridMultilevel"/>
    <w:tmpl w:val="FFFFFFFF"/>
    <w:lvl w:ilvl="0" w:tplc="0E8C73F8">
      <w:numFmt w:val="none"/>
      <w:lvlText w:val=""/>
      <w:lvlJc w:val="left"/>
      <w:pPr>
        <w:tabs>
          <w:tab w:val="num" w:pos="360"/>
        </w:tabs>
      </w:pPr>
    </w:lvl>
    <w:lvl w:ilvl="1" w:tplc="7EE22B3C">
      <w:start w:val="1"/>
      <w:numFmt w:val="lowerLetter"/>
      <w:lvlText w:val="%2."/>
      <w:lvlJc w:val="left"/>
      <w:pPr>
        <w:ind w:left="1440" w:hanging="360"/>
      </w:pPr>
    </w:lvl>
    <w:lvl w:ilvl="2" w:tplc="E3A86716">
      <w:start w:val="1"/>
      <w:numFmt w:val="lowerRoman"/>
      <w:lvlText w:val="%3."/>
      <w:lvlJc w:val="right"/>
      <w:pPr>
        <w:ind w:left="2160" w:hanging="180"/>
      </w:pPr>
    </w:lvl>
    <w:lvl w:ilvl="3" w:tplc="34982BE0">
      <w:start w:val="1"/>
      <w:numFmt w:val="decimal"/>
      <w:lvlText w:val="%4."/>
      <w:lvlJc w:val="left"/>
      <w:pPr>
        <w:ind w:left="2880" w:hanging="360"/>
      </w:pPr>
    </w:lvl>
    <w:lvl w:ilvl="4" w:tplc="BCE42940">
      <w:start w:val="1"/>
      <w:numFmt w:val="lowerLetter"/>
      <w:lvlText w:val="%5."/>
      <w:lvlJc w:val="left"/>
      <w:pPr>
        <w:ind w:left="3600" w:hanging="360"/>
      </w:pPr>
    </w:lvl>
    <w:lvl w:ilvl="5" w:tplc="F22C1AF2">
      <w:start w:val="1"/>
      <w:numFmt w:val="lowerRoman"/>
      <w:lvlText w:val="%6."/>
      <w:lvlJc w:val="right"/>
      <w:pPr>
        <w:ind w:left="4320" w:hanging="180"/>
      </w:pPr>
    </w:lvl>
    <w:lvl w:ilvl="6" w:tplc="24448C52">
      <w:start w:val="1"/>
      <w:numFmt w:val="decimal"/>
      <w:lvlText w:val="%7."/>
      <w:lvlJc w:val="left"/>
      <w:pPr>
        <w:ind w:left="5040" w:hanging="360"/>
      </w:pPr>
    </w:lvl>
    <w:lvl w:ilvl="7" w:tplc="8646B622">
      <w:start w:val="1"/>
      <w:numFmt w:val="lowerLetter"/>
      <w:lvlText w:val="%8."/>
      <w:lvlJc w:val="left"/>
      <w:pPr>
        <w:ind w:left="5760" w:hanging="360"/>
      </w:pPr>
    </w:lvl>
    <w:lvl w:ilvl="8" w:tplc="DA8A72E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8D5AD3"/>
    <w:multiLevelType w:val="singleLevel"/>
    <w:tmpl w:val="697C5A48"/>
    <w:lvl w:ilvl="0">
      <w:start w:val="1"/>
      <w:numFmt w:val="bullet"/>
      <w:pStyle w:val="ListBullet2"/>
      <w:lvlText w:val=""/>
      <w:lvlJc w:val="left"/>
      <w:pPr>
        <w:tabs>
          <w:tab w:val="num" w:pos="1360"/>
        </w:tabs>
        <w:ind w:left="1360" w:hanging="283"/>
      </w:pPr>
      <w:rPr>
        <w:rFonts w:ascii="Symbol" w:hAnsi="Symbol"/>
      </w:rPr>
    </w:lvl>
  </w:abstractNum>
  <w:abstractNum w:abstractNumId="19" w15:restartNumberingAfterBreak="0">
    <w:nsid w:val="2FABB6EB"/>
    <w:multiLevelType w:val="hybridMultilevel"/>
    <w:tmpl w:val="FFFFFFFF"/>
    <w:lvl w:ilvl="0" w:tplc="D03297B2">
      <w:numFmt w:val="none"/>
      <w:lvlText w:val=""/>
      <w:lvlJc w:val="left"/>
      <w:pPr>
        <w:tabs>
          <w:tab w:val="num" w:pos="360"/>
        </w:tabs>
      </w:pPr>
    </w:lvl>
    <w:lvl w:ilvl="1" w:tplc="EEBEB396">
      <w:start w:val="1"/>
      <w:numFmt w:val="lowerLetter"/>
      <w:lvlText w:val="%2."/>
      <w:lvlJc w:val="left"/>
      <w:pPr>
        <w:ind w:left="1440" w:hanging="360"/>
      </w:pPr>
    </w:lvl>
    <w:lvl w:ilvl="2" w:tplc="05BA000E">
      <w:start w:val="1"/>
      <w:numFmt w:val="lowerRoman"/>
      <w:lvlText w:val="%3."/>
      <w:lvlJc w:val="right"/>
      <w:pPr>
        <w:ind w:left="2160" w:hanging="180"/>
      </w:pPr>
    </w:lvl>
    <w:lvl w:ilvl="3" w:tplc="915C1EDE">
      <w:start w:val="1"/>
      <w:numFmt w:val="decimal"/>
      <w:lvlText w:val="%4."/>
      <w:lvlJc w:val="left"/>
      <w:pPr>
        <w:ind w:left="2880" w:hanging="360"/>
      </w:pPr>
    </w:lvl>
    <w:lvl w:ilvl="4" w:tplc="701A0F5C">
      <w:start w:val="1"/>
      <w:numFmt w:val="lowerLetter"/>
      <w:lvlText w:val="%5."/>
      <w:lvlJc w:val="left"/>
      <w:pPr>
        <w:ind w:left="3600" w:hanging="360"/>
      </w:pPr>
    </w:lvl>
    <w:lvl w:ilvl="5" w:tplc="B6264EF4">
      <w:start w:val="1"/>
      <w:numFmt w:val="lowerRoman"/>
      <w:lvlText w:val="%6."/>
      <w:lvlJc w:val="right"/>
      <w:pPr>
        <w:ind w:left="4320" w:hanging="180"/>
      </w:pPr>
    </w:lvl>
    <w:lvl w:ilvl="6" w:tplc="602E5DBE">
      <w:start w:val="1"/>
      <w:numFmt w:val="decimal"/>
      <w:lvlText w:val="%7."/>
      <w:lvlJc w:val="left"/>
      <w:pPr>
        <w:ind w:left="5040" w:hanging="360"/>
      </w:pPr>
    </w:lvl>
    <w:lvl w:ilvl="7" w:tplc="9C3C54A4">
      <w:start w:val="1"/>
      <w:numFmt w:val="lowerLetter"/>
      <w:lvlText w:val="%8."/>
      <w:lvlJc w:val="left"/>
      <w:pPr>
        <w:ind w:left="5760" w:hanging="360"/>
      </w:pPr>
    </w:lvl>
    <w:lvl w:ilvl="8" w:tplc="9F18DD4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EE9822"/>
    <w:multiLevelType w:val="hybridMultilevel"/>
    <w:tmpl w:val="FFFFFFFF"/>
    <w:lvl w:ilvl="0" w:tplc="CBB67E18">
      <w:numFmt w:val="none"/>
      <w:lvlText w:val=""/>
      <w:lvlJc w:val="left"/>
      <w:pPr>
        <w:tabs>
          <w:tab w:val="num" w:pos="360"/>
        </w:tabs>
      </w:pPr>
    </w:lvl>
    <w:lvl w:ilvl="1" w:tplc="00B2EF82">
      <w:start w:val="1"/>
      <w:numFmt w:val="lowerLetter"/>
      <w:lvlText w:val="%2."/>
      <w:lvlJc w:val="left"/>
      <w:pPr>
        <w:ind w:left="1440" w:hanging="360"/>
      </w:pPr>
    </w:lvl>
    <w:lvl w:ilvl="2" w:tplc="16B0B840">
      <w:start w:val="1"/>
      <w:numFmt w:val="lowerRoman"/>
      <w:lvlText w:val="%3."/>
      <w:lvlJc w:val="right"/>
      <w:pPr>
        <w:ind w:left="2160" w:hanging="180"/>
      </w:pPr>
    </w:lvl>
    <w:lvl w:ilvl="3" w:tplc="ECF03716">
      <w:start w:val="1"/>
      <w:numFmt w:val="decimal"/>
      <w:lvlText w:val="%4."/>
      <w:lvlJc w:val="left"/>
      <w:pPr>
        <w:ind w:left="2880" w:hanging="360"/>
      </w:pPr>
    </w:lvl>
    <w:lvl w:ilvl="4" w:tplc="D894694E">
      <w:start w:val="1"/>
      <w:numFmt w:val="lowerLetter"/>
      <w:lvlText w:val="%5."/>
      <w:lvlJc w:val="left"/>
      <w:pPr>
        <w:ind w:left="3600" w:hanging="360"/>
      </w:pPr>
    </w:lvl>
    <w:lvl w:ilvl="5" w:tplc="6D525B60">
      <w:start w:val="1"/>
      <w:numFmt w:val="lowerRoman"/>
      <w:lvlText w:val="%6."/>
      <w:lvlJc w:val="right"/>
      <w:pPr>
        <w:ind w:left="4320" w:hanging="180"/>
      </w:pPr>
    </w:lvl>
    <w:lvl w:ilvl="6" w:tplc="FE0A4EB6">
      <w:start w:val="1"/>
      <w:numFmt w:val="decimal"/>
      <w:lvlText w:val="%7."/>
      <w:lvlJc w:val="left"/>
      <w:pPr>
        <w:ind w:left="5040" w:hanging="360"/>
      </w:pPr>
    </w:lvl>
    <w:lvl w:ilvl="7" w:tplc="19B47140">
      <w:start w:val="1"/>
      <w:numFmt w:val="lowerLetter"/>
      <w:lvlText w:val="%8."/>
      <w:lvlJc w:val="left"/>
      <w:pPr>
        <w:ind w:left="5760" w:hanging="360"/>
      </w:pPr>
    </w:lvl>
    <w:lvl w:ilvl="8" w:tplc="3A2861E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7730C4"/>
    <w:multiLevelType w:val="singleLevel"/>
    <w:tmpl w:val="474CA21A"/>
    <w:lvl w:ilvl="0">
      <w:start w:val="1"/>
      <w:numFmt w:val="bullet"/>
      <w:pStyle w:val="ListBullet1"/>
      <w:lvlText w:val=""/>
      <w:lvlJc w:val="left"/>
      <w:pPr>
        <w:tabs>
          <w:tab w:val="num" w:pos="765"/>
        </w:tabs>
        <w:ind w:left="765" w:hanging="283"/>
      </w:pPr>
      <w:rPr>
        <w:rFonts w:ascii="Symbol" w:hAnsi="Symbol"/>
      </w:rPr>
    </w:lvl>
  </w:abstractNum>
  <w:abstractNum w:abstractNumId="22" w15:restartNumberingAfterBreak="0">
    <w:nsid w:val="3F1CC141"/>
    <w:multiLevelType w:val="hybridMultilevel"/>
    <w:tmpl w:val="FFFFFFFF"/>
    <w:lvl w:ilvl="0" w:tplc="3DE8626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E4C92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C048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22D5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AC09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E8AF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0C25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7027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4014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3D4B35"/>
    <w:multiLevelType w:val="hybridMultilevel"/>
    <w:tmpl w:val="0DDE6E6C"/>
    <w:lvl w:ilvl="0" w:tplc="7D44F622">
      <w:start w:val="1"/>
      <w:numFmt w:val="bullet"/>
      <w:pStyle w:val="PM2-Bullet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0FEC44C"/>
    <w:multiLevelType w:val="hybridMultilevel"/>
    <w:tmpl w:val="FFFFFFFF"/>
    <w:lvl w:ilvl="0" w:tplc="70585D0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E06EE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0826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260E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C44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5824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C48A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927D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EEE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9E662A"/>
    <w:multiLevelType w:val="multilevel"/>
    <w:tmpl w:val="1DCA4396"/>
    <w:lvl w:ilvl="0">
      <w:start w:val="1"/>
      <w:numFmt w:val="decimal"/>
      <w:pStyle w:val="ListNumber1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1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1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1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4775B31B"/>
    <w:multiLevelType w:val="hybridMultilevel"/>
    <w:tmpl w:val="FFFFFFFF"/>
    <w:lvl w:ilvl="0" w:tplc="0E564022">
      <w:numFmt w:val="none"/>
      <w:lvlText w:val=""/>
      <w:lvlJc w:val="left"/>
      <w:pPr>
        <w:tabs>
          <w:tab w:val="num" w:pos="360"/>
        </w:tabs>
      </w:pPr>
    </w:lvl>
    <w:lvl w:ilvl="1" w:tplc="B43AB2AA">
      <w:start w:val="1"/>
      <w:numFmt w:val="lowerLetter"/>
      <w:lvlText w:val="%2."/>
      <w:lvlJc w:val="left"/>
      <w:pPr>
        <w:ind w:left="1440" w:hanging="360"/>
      </w:pPr>
    </w:lvl>
    <w:lvl w:ilvl="2" w:tplc="CACEDB96">
      <w:start w:val="1"/>
      <w:numFmt w:val="lowerRoman"/>
      <w:lvlText w:val="%3."/>
      <w:lvlJc w:val="right"/>
      <w:pPr>
        <w:ind w:left="2160" w:hanging="180"/>
      </w:pPr>
    </w:lvl>
    <w:lvl w:ilvl="3" w:tplc="C690F800">
      <w:start w:val="1"/>
      <w:numFmt w:val="decimal"/>
      <w:lvlText w:val="%4."/>
      <w:lvlJc w:val="left"/>
      <w:pPr>
        <w:ind w:left="2880" w:hanging="360"/>
      </w:pPr>
    </w:lvl>
    <w:lvl w:ilvl="4" w:tplc="D54A3014">
      <w:start w:val="1"/>
      <w:numFmt w:val="lowerLetter"/>
      <w:lvlText w:val="%5."/>
      <w:lvlJc w:val="left"/>
      <w:pPr>
        <w:ind w:left="3600" w:hanging="360"/>
      </w:pPr>
    </w:lvl>
    <w:lvl w:ilvl="5" w:tplc="DA36FE4C">
      <w:start w:val="1"/>
      <w:numFmt w:val="lowerRoman"/>
      <w:lvlText w:val="%6."/>
      <w:lvlJc w:val="right"/>
      <w:pPr>
        <w:ind w:left="4320" w:hanging="180"/>
      </w:pPr>
    </w:lvl>
    <w:lvl w:ilvl="6" w:tplc="40383010">
      <w:start w:val="1"/>
      <w:numFmt w:val="decimal"/>
      <w:lvlText w:val="%7."/>
      <w:lvlJc w:val="left"/>
      <w:pPr>
        <w:ind w:left="5040" w:hanging="360"/>
      </w:pPr>
    </w:lvl>
    <w:lvl w:ilvl="7" w:tplc="1C900DDC">
      <w:start w:val="1"/>
      <w:numFmt w:val="lowerLetter"/>
      <w:lvlText w:val="%8."/>
      <w:lvlJc w:val="left"/>
      <w:pPr>
        <w:ind w:left="5760" w:hanging="360"/>
      </w:pPr>
    </w:lvl>
    <w:lvl w:ilvl="8" w:tplc="29561DBC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F75B04"/>
    <w:multiLevelType w:val="hybridMultilevel"/>
    <w:tmpl w:val="EF6EEE94"/>
    <w:lvl w:ilvl="0" w:tplc="3BC0BB4C">
      <w:start w:val="1"/>
      <w:numFmt w:val="decimal"/>
      <w:pStyle w:val="PM2-NumberedList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BD0BEC"/>
    <w:multiLevelType w:val="singleLevel"/>
    <w:tmpl w:val="ADAC358A"/>
    <w:lvl w:ilvl="0">
      <w:start w:val="1"/>
      <w:numFmt w:val="bullet"/>
      <w:pStyle w:val="List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/>
      </w:rPr>
    </w:lvl>
  </w:abstractNum>
  <w:abstractNum w:abstractNumId="29" w15:restartNumberingAfterBreak="0">
    <w:nsid w:val="5EE81BC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0" w15:restartNumberingAfterBreak="0">
    <w:nsid w:val="662B5C67"/>
    <w:multiLevelType w:val="singleLevel"/>
    <w:tmpl w:val="8F10F890"/>
    <w:lvl w:ilvl="0">
      <w:start w:val="1"/>
      <w:numFmt w:val="bullet"/>
      <w:pStyle w:val="ListDash"/>
      <w:lvlText w:val="–"/>
      <w:lvlJc w:val="left"/>
      <w:pPr>
        <w:tabs>
          <w:tab w:val="num" w:pos="283"/>
        </w:tabs>
        <w:ind w:left="283" w:hanging="283"/>
      </w:pPr>
      <w:rPr>
        <w:rFonts w:ascii="Times New Roman" w:hAnsi="Times New Roman"/>
      </w:rPr>
    </w:lvl>
  </w:abstractNum>
  <w:abstractNum w:abstractNumId="31" w15:restartNumberingAfterBreak="0">
    <w:nsid w:val="668A10F7"/>
    <w:multiLevelType w:val="singleLevel"/>
    <w:tmpl w:val="53AE953A"/>
    <w:lvl w:ilvl="0">
      <w:start w:val="1"/>
      <w:numFmt w:val="bullet"/>
      <w:pStyle w:val="ListDash2"/>
      <w:lvlText w:val="–"/>
      <w:lvlJc w:val="left"/>
      <w:pPr>
        <w:tabs>
          <w:tab w:val="num" w:pos="1360"/>
        </w:tabs>
        <w:ind w:left="1360" w:hanging="283"/>
      </w:pPr>
      <w:rPr>
        <w:rFonts w:ascii="Times New Roman" w:hAnsi="Times New Roman"/>
      </w:rPr>
    </w:lvl>
  </w:abstractNum>
  <w:abstractNum w:abstractNumId="32" w15:restartNumberingAfterBreak="0">
    <w:nsid w:val="67671EEF"/>
    <w:multiLevelType w:val="singleLevel"/>
    <w:tmpl w:val="61CAE77E"/>
    <w:lvl w:ilvl="0">
      <w:start w:val="1"/>
      <w:numFmt w:val="bullet"/>
      <w:pStyle w:val="ListDash1"/>
      <w:lvlText w:val="–"/>
      <w:lvlJc w:val="left"/>
      <w:pPr>
        <w:tabs>
          <w:tab w:val="num" w:pos="765"/>
        </w:tabs>
        <w:ind w:left="765" w:hanging="283"/>
      </w:pPr>
      <w:rPr>
        <w:rFonts w:ascii="Times New Roman" w:hAnsi="Times New Roman"/>
      </w:rPr>
    </w:lvl>
  </w:abstractNum>
  <w:abstractNum w:abstractNumId="33" w15:restartNumberingAfterBreak="0">
    <w:nsid w:val="6977472E"/>
    <w:multiLevelType w:val="multilevel"/>
    <w:tmpl w:val="764CBF3A"/>
    <w:lvl w:ilvl="0">
      <w:start w:val="1"/>
      <w:numFmt w:val="decimal"/>
      <w:pStyle w:val="ListNumber4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4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4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4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6E5C21E3"/>
    <w:multiLevelType w:val="singleLevel"/>
    <w:tmpl w:val="01CA2472"/>
    <w:lvl w:ilvl="0">
      <w:start w:val="1"/>
      <w:numFmt w:val="bullet"/>
      <w:pStyle w:val="ListDash3"/>
      <w:lvlText w:val="–"/>
      <w:lvlJc w:val="left"/>
      <w:pPr>
        <w:tabs>
          <w:tab w:val="num" w:pos="2199"/>
        </w:tabs>
        <w:ind w:left="2199" w:hanging="283"/>
      </w:pPr>
      <w:rPr>
        <w:rFonts w:ascii="Times New Roman" w:hAnsi="Times New Roman"/>
      </w:rPr>
    </w:lvl>
  </w:abstractNum>
  <w:abstractNum w:abstractNumId="35" w15:restartNumberingAfterBreak="0">
    <w:nsid w:val="6F70821F"/>
    <w:multiLevelType w:val="hybridMultilevel"/>
    <w:tmpl w:val="FFFFFFFF"/>
    <w:lvl w:ilvl="0" w:tplc="43743C3E">
      <w:numFmt w:val="none"/>
      <w:lvlText w:val=""/>
      <w:lvlJc w:val="left"/>
      <w:pPr>
        <w:tabs>
          <w:tab w:val="num" w:pos="360"/>
        </w:tabs>
      </w:pPr>
    </w:lvl>
    <w:lvl w:ilvl="1" w:tplc="816210A8">
      <w:start w:val="1"/>
      <w:numFmt w:val="lowerLetter"/>
      <w:lvlText w:val="%2."/>
      <w:lvlJc w:val="left"/>
      <w:pPr>
        <w:ind w:left="1440" w:hanging="360"/>
      </w:pPr>
    </w:lvl>
    <w:lvl w:ilvl="2" w:tplc="7368DAA8">
      <w:start w:val="1"/>
      <w:numFmt w:val="lowerRoman"/>
      <w:lvlText w:val="%3."/>
      <w:lvlJc w:val="right"/>
      <w:pPr>
        <w:ind w:left="2160" w:hanging="180"/>
      </w:pPr>
    </w:lvl>
    <w:lvl w:ilvl="3" w:tplc="10A02F78">
      <w:start w:val="1"/>
      <w:numFmt w:val="decimal"/>
      <w:lvlText w:val="%4."/>
      <w:lvlJc w:val="left"/>
      <w:pPr>
        <w:ind w:left="2880" w:hanging="360"/>
      </w:pPr>
    </w:lvl>
    <w:lvl w:ilvl="4" w:tplc="87427376">
      <w:start w:val="1"/>
      <w:numFmt w:val="lowerLetter"/>
      <w:lvlText w:val="%5."/>
      <w:lvlJc w:val="left"/>
      <w:pPr>
        <w:ind w:left="3600" w:hanging="360"/>
      </w:pPr>
    </w:lvl>
    <w:lvl w:ilvl="5" w:tplc="F8406A82">
      <w:start w:val="1"/>
      <w:numFmt w:val="lowerRoman"/>
      <w:lvlText w:val="%6."/>
      <w:lvlJc w:val="right"/>
      <w:pPr>
        <w:ind w:left="4320" w:hanging="180"/>
      </w:pPr>
    </w:lvl>
    <w:lvl w:ilvl="6" w:tplc="9CBE9E72">
      <w:start w:val="1"/>
      <w:numFmt w:val="decimal"/>
      <w:lvlText w:val="%7."/>
      <w:lvlJc w:val="left"/>
      <w:pPr>
        <w:ind w:left="5040" w:hanging="360"/>
      </w:pPr>
    </w:lvl>
    <w:lvl w:ilvl="7" w:tplc="10EC7268">
      <w:start w:val="1"/>
      <w:numFmt w:val="lowerLetter"/>
      <w:lvlText w:val="%8."/>
      <w:lvlJc w:val="left"/>
      <w:pPr>
        <w:ind w:left="5760" w:hanging="360"/>
      </w:pPr>
    </w:lvl>
    <w:lvl w:ilvl="8" w:tplc="906CFFBA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08D0A6"/>
    <w:multiLevelType w:val="hybridMultilevel"/>
    <w:tmpl w:val="FFFFFFFF"/>
    <w:lvl w:ilvl="0" w:tplc="198A1096">
      <w:numFmt w:val="none"/>
      <w:lvlText w:val=""/>
      <w:lvlJc w:val="left"/>
      <w:pPr>
        <w:tabs>
          <w:tab w:val="num" w:pos="360"/>
        </w:tabs>
      </w:pPr>
    </w:lvl>
    <w:lvl w:ilvl="1" w:tplc="C4128D66">
      <w:start w:val="1"/>
      <w:numFmt w:val="lowerLetter"/>
      <w:lvlText w:val="%2."/>
      <w:lvlJc w:val="left"/>
      <w:pPr>
        <w:ind w:left="1440" w:hanging="360"/>
      </w:pPr>
    </w:lvl>
    <w:lvl w:ilvl="2" w:tplc="10BEA200">
      <w:start w:val="1"/>
      <w:numFmt w:val="lowerRoman"/>
      <w:lvlText w:val="%3."/>
      <w:lvlJc w:val="right"/>
      <w:pPr>
        <w:ind w:left="2160" w:hanging="180"/>
      </w:pPr>
    </w:lvl>
    <w:lvl w:ilvl="3" w:tplc="5E26521C">
      <w:start w:val="1"/>
      <w:numFmt w:val="decimal"/>
      <w:lvlText w:val="%4."/>
      <w:lvlJc w:val="left"/>
      <w:pPr>
        <w:ind w:left="2880" w:hanging="360"/>
      </w:pPr>
    </w:lvl>
    <w:lvl w:ilvl="4" w:tplc="4FD62B74">
      <w:start w:val="1"/>
      <w:numFmt w:val="lowerLetter"/>
      <w:lvlText w:val="%5."/>
      <w:lvlJc w:val="left"/>
      <w:pPr>
        <w:ind w:left="3600" w:hanging="360"/>
      </w:pPr>
    </w:lvl>
    <w:lvl w:ilvl="5" w:tplc="8BDCF53E">
      <w:start w:val="1"/>
      <w:numFmt w:val="lowerRoman"/>
      <w:lvlText w:val="%6."/>
      <w:lvlJc w:val="right"/>
      <w:pPr>
        <w:ind w:left="4320" w:hanging="180"/>
      </w:pPr>
    </w:lvl>
    <w:lvl w:ilvl="6" w:tplc="E034D4CA">
      <w:start w:val="1"/>
      <w:numFmt w:val="decimal"/>
      <w:lvlText w:val="%7."/>
      <w:lvlJc w:val="left"/>
      <w:pPr>
        <w:ind w:left="5040" w:hanging="360"/>
      </w:pPr>
    </w:lvl>
    <w:lvl w:ilvl="7" w:tplc="E7BA6598">
      <w:start w:val="1"/>
      <w:numFmt w:val="lowerLetter"/>
      <w:lvlText w:val="%8."/>
      <w:lvlJc w:val="left"/>
      <w:pPr>
        <w:ind w:left="5760" w:hanging="360"/>
      </w:pPr>
    </w:lvl>
    <w:lvl w:ilvl="8" w:tplc="DF30B5CC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B2012C"/>
    <w:multiLevelType w:val="hybridMultilevel"/>
    <w:tmpl w:val="62E8E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StyleStyleHeading212ptJustified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65145E"/>
    <w:multiLevelType w:val="multilevel"/>
    <w:tmpl w:val="4808A91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u w:val="none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875070446">
    <w:abstractNumId w:val="0"/>
  </w:num>
  <w:num w:numId="2" w16cid:durableId="1803306230">
    <w:abstractNumId w:val="28"/>
  </w:num>
  <w:num w:numId="3" w16cid:durableId="1159734761">
    <w:abstractNumId w:val="7"/>
  </w:num>
  <w:num w:numId="4" w16cid:durableId="378866487">
    <w:abstractNumId w:val="6"/>
  </w:num>
  <w:num w:numId="5" w16cid:durableId="1114135926">
    <w:abstractNumId w:val="34"/>
  </w:num>
  <w:num w:numId="6" w16cid:durableId="982777889">
    <w:abstractNumId w:val="13"/>
  </w:num>
  <w:num w:numId="7" w16cid:durableId="795490534">
    <w:abstractNumId w:val="12"/>
  </w:num>
  <w:num w:numId="8" w16cid:durableId="426538345">
    <w:abstractNumId w:val="21"/>
  </w:num>
  <w:num w:numId="9" w16cid:durableId="22825604">
    <w:abstractNumId w:val="18"/>
  </w:num>
  <w:num w:numId="10" w16cid:durableId="1558280092">
    <w:abstractNumId w:val="30"/>
  </w:num>
  <w:num w:numId="11" w16cid:durableId="1482237223">
    <w:abstractNumId w:val="32"/>
  </w:num>
  <w:num w:numId="12" w16cid:durableId="1349135394">
    <w:abstractNumId w:val="31"/>
  </w:num>
  <w:num w:numId="13" w16cid:durableId="791289271">
    <w:abstractNumId w:val="38"/>
  </w:num>
  <w:num w:numId="14" w16cid:durableId="445075484">
    <w:abstractNumId w:val="5"/>
  </w:num>
  <w:num w:numId="15" w16cid:durableId="849947312">
    <w:abstractNumId w:val="25"/>
  </w:num>
  <w:num w:numId="16" w16cid:durableId="1267932665">
    <w:abstractNumId w:val="9"/>
  </w:num>
  <w:num w:numId="17" w16cid:durableId="691299053">
    <w:abstractNumId w:val="4"/>
  </w:num>
  <w:num w:numId="18" w16cid:durableId="1545750430">
    <w:abstractNumId w:val="33"/>
  </w:num>
  <w:num w:numId="19" w16cid:durableId="452333122">
    <w:abstractNumId w:val="37"/>
  </w:num>
  <w:num w:numId="20" w16cid:durableId="2009626549">
    <w:abstractNumId w:val="23"/>
  </w:num>
  <w:num w:numId="21" w16cid:durableId="1141924761">
    <w:abstractNumId w:val="27"/>
  </w:num>
  <w:num w:numId="22" w16cid:durableId="1651211416">
    <w:abstractNumId w:val="15"/>
  </w:num>
  <w:num w:numId="23" w16cid:durableId="1024404595">
    <w:abstractNumId w:val="35"/>
  </w:num>
  <w:num w:numId="24" w16cid:durableId="1488089303">
    <w:abstractNumId w:val="20"/>
  </w:num>
  <w:num w:numId="25" w16cid:durableId="1897665138">
    <w:abstractNumId w:val="36"/>
  </w:num>
  <w:num w:numId="26" w16cid:durableId="288707982">
    <w:abstractNumId w:val="17"/>
  </w:num>
  <w:num w:numId="27" w16cid:durableId="840588762">
    <w:abstractNumId w:val="8"/>
  </w:num>
  <w:num w:numId="28" w16cid:durableId="1973905702">
    <w:abstractNumId w:val="19"/>
  </w:num>
  <w:num w:numId="29" w16cid:durableId="1241058856">
    <w:abstractNumId w:val="16"/>
  </w:num>
  <w:num w:numId="30" w16cid:durableId="716052229">
    <w:abstractNumId w:val="14"/>
  </w:num>
  <w:num w:numId="31" w16cid:durableId="79374430">
    <w:abstractNumId w:val="26"/>
  </w:num>
  <w:num w:numId="32" w16cid:durableId="1395592125">
    <w:abstractNumId w:val="24"/>
  </w:num>
  <w:num w:numId="33" w16cid:durableId="323821046">
    <w:abstractNumId w:val="1"/>
  </w:num>
  <w:num w:numId="34" w16cid:durableId="1867907546">
    <w:abstractNumId w:val="22"/>
  </w:num>
  <w:num w:numId="35" w16cid:durableId="1778795348">
    <w:abstractNumId w:val="3"/>
  </w:num>
  <w:num w:numId="36" w16cid:durableId="687025469">
    <w:abstractNumId w:val="29"/>
  </w:num>
  <w:num w:numId="37" w16cid:durableId="656572080">
    <w:abstractNumId w:val="2"/>
  </w:num>
  <w:num w:numId="38" w16cid:durableId="1631128380">
    <w:abstractNumId w:val="11"/>
  </w:num>
  <w:num w:numId="39" w16cid:durableId="32702747">
    <w:abstractNumId w:val="1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LW_DocType" w:val="TECH"/>
  </w:docVars>
  <w:rsids>
    <w:rsidRoot w:val="00934012"/>
    <w:rsid w:val="00000B4C"/>
    <w:rsid w:val="00000E78"/>
    <w:rsid w:val="00003838"/>
    <w:rsid w:val="00003F3A"/>
    <w:rsid w:val="00005376"/>
    <w:rsid w:val="000056CF"/>
    <w:rsid w:val="00006272"/>
    <w:rsid w:val="00006C40"/>
    <w:rsid w:val="00007D6D"/>
    <w:rsid w:val="00010E5F"/>
    <w:rsid w:val="00010E8F"/>
    <w:rsid w:val="00011B46"/>
    <w:rsid w:val="00011D35"/>
    <w:rsid w:val="00014676"/>
    <w:rsid w:val="00014815"/>
    <w:rsid w:val="00015EF5"/>
    <w:rsid w:val="0001784A"/>
    <w:rsid w:val="00020914"/>
    <w:rsid w:val="00020C9D"/>
    <w:rsid w:val="00021992"/>
    <w:rsid w:val="000228C5"/>
    <w:rsid w:val="000246EA"/>
    <w:rsid w:val="00024A14"/>
    <w:rsid w:val="00025961"/>
    <w:rsid w:val="00025DD7"/>
    <w:rsid w:val="00025F16"/>
    <w:rsid w:val="00026118"/>
    <w:rsid w:val="000316D6"/>
    <w:rsid w:val="00031F65"/>
    <w:rsid w:val="000338D4"/>
    <w:rsid w:val="00034C9F"/>
    <w:rsid w:val="00034EFF"/>
    <w:rsid w:val="00034FF8"/>
    <w:rsid w:val="00035348"/>
    <w:rsid w:val="00035689"/>
    <w:rsid w:val="00035F03"/>
    <w:rsid w:val="00036202"/>
    <w:rsid w:val="000366DA"/>
    <w:rsid w:val="000372A0"/>
    <w:rsid w:val="00037B63"/>
    <w:rsid w:val="00037EA8"/>
    <w:rsid w:val="0004125D"/>
    <w:rsid w:val="000429E4"/>
    <w:rsid w:val="000441CC"/>
    <w:rsid w:val="0004444C"/>
    <w:rsid w:val="00044F62"/>
    <w:rsid w:val="000454B5"/>
    <w:rsid w:val="000459CF"/>
    <w:rsid w:val="00046332"/>
    <w:rsid w:val="00046A20"/>
    <w:rsid w:val="00046B38"/>
    <w:rsid w:val="00046DA6"/>
    <w:rsid w:val="000472D0"/>
    <w:rsid w:val="000476B5"/>
    <w:rsid w:val="00047E71"/>
    <w:rsid w:val="0005055E"/>
    <w:rsid w:val="0005075F"/>
    <w:rsid w:val="0005125C"/>
    <w:rsid w:val="00051906"/>
    <w:rsid w:val="00051BA7"/>
    <w:rsid w:val="000526D3"/>
    <w:rsid w:val="00052B7D"/>
    <w:rsid w:val="00053074"/>
    <w:rsid w:val="00053354"/>
    <w:rsid w:val="000538E6"/>
    <w:rsid w:val="00054CEC"/>
    <w:rsid w:val="00054D37"/>
    <w:rsid w:val="00055086"/>
    <w:rsid w:val="00055B20"/>
    <w:rsid w:val="00056167"/>
    <w:rsid w:val="000578FB"/>
    <w:rsid w:val="00057E86"/>
    <w:rsid w:val="00060105"/>
    <w:rsid w:val="00062717"/>
    <w:rsid w:val="00063E92"/>
    <w:rsid w:val="00064CA7"/>
    <w:rsid w:val="000673F3"/>
    <w:rsid w:val="00067810"/>
    <w:rsid w:val="000679E9"/>
    <w:rsid w:val="00067DFF"/>
    <w:rsid w:val="0007061E"/>
    <w:rsid w:val="00072EE3"/>
    <w:rsid w:val="000747E9"/>
    <w:rsid w:val="00074F96"/>
    <w:rsid w:val="00075F00"/>
    <w:rsid w:val="0007651E"/>
    <w:rsid w:val="0007657C"/>
    <w:rsid w:val="00076BA1"/>
    <w:rsid w:val="00077B37"/>
    <w:rsid w:val="00077C95"/>
    <w:rsid w:val="00080229"/>
    <w:rsid w:val="00081960"/>
    <w:rsid w:val="0008249D"/>
    <w:rsid w:val="0008274F"/>
    <w:rsid w:val="000829D4"/>
    <w:rsid w:val="00082B87"/>
    <w:rsid w:val="00083754"/>
    <w:rsid w:val="000850CC"/>
    <w:rsid w:val="0008538D"/>
    <w:rsid w:val="000909D3"/>
    <w:rsid w:val="00091830"/>
    <w:rsid w:val="00092528"/>
    <w:rsid w:val="0009254D"/>
    <w:rsid w:val="00092790"/>
    <w:rsid w:val="0009318E"/>
    <w:rsid w:val="000938A5"/>
    <w:rsid w:val="00095285"/>
    <w:rsid w:val="00095C51"/>
    <w:rsid w:val="000A0540"/>
    <w:rsid w:val="000A0F78"/>
    <w:rsid w:val="000A1725"/>
    <w:rsid w:val="000A29F2"/>
    <w:rsid w:val="000A2C53"/>
    <w:rsid w:val="000A2FB6"/>
    <w:rsid w:val="000A33E0"/>
    <w:rsid w:val="000A50B9"/>
    <w:rsid w:val="000A5353"/>
    <w:rsid w:val="000A60F0"/>
    <w:rsid w:val="000A61F3"/>
    <w:rsid w:val="000A6A0E"/>
    <w:rsid w:val="000A6FA6"/>
    <w:rsid w:val="000A7C24"/>
    <w:rsid w:val="000B083B"/>
    <w:rsid w:val="000B0BFD"/>
    <w:rsid w:val="000B185C"/>
    <w:rsid w:val="000B21EB"/>
    <w:rsid w:val="000B2AA9"/>
    <w:rsid w:val="000B3F0A"/>
    <w:rsid w:val="000B5B55"/>
    <w:rsid w:val="000B62EE"/>
    <w:rsid w:val="000C0CE7"/>
    <w:rsid w:val="000C15EC"/>
    <w:rsid w:val="000C2A13"/>
    <w:rsid w:val="000C5632"/>
    <w:rsid w:val="000C56A0"/>
    <w:rsid w:val="000C58A8"/>
    <w:rsid w:val="000C713C"/>
    <w:rsid w:val="000C75A6"/>
    <w:rsid w:val="000D0F2C"/>
    <w:rsid w:val="000D158E"/>
    <w:rsid w:val="000D2107"/>
    <w:rsid w:val="000D37DD"/>
    <w:rsid w:val="000D4052"/>
    <w:rsid w:val="000D4F23"/>
    <w:rsid w:val="000D641A"/>
    <w:rsid w:val="000D6A25"/>
    <w:rsid w:val="000D6A71"/>
    <w:rsid w:val="000D71B9"/>
    <w:rsid w:val="000D72B2"/>
    <w:rsid w:val="000E02CF"/>
    <w:rsid w:val="000E06F9"/>
    <w:rsid w:val="000E0DDF"/>
    <w:rsid w:val="000E1678"/>
    <w:rsid w:val="000E1C12"/>
    <w:rsid w:val="000E36C0"/>
    <w:rsid w:val="000E4470"/>
    <w:rsid w:val="000E4666"/>
    <w:rsid w:val="000E4CBB"/>
    <w:rsid w:val="000E73CC"/>
    <w:rsid w:val="000E7C72"/>
    <w:rsid w:val="000F02AB"/>
    <w:rsid w:val="000F0C13"/>
    <w:rsid w:val="000F0DED"/>
    <w:rsid w:val="000F1B8F"/>
    <w:rsid w:val="000F20D7"/>
    <w:rsid w:val="000F38EA"/>
    <w:rsid w:val="000F3E34"/>
    <w:rsid w:val="000F4DE7"/>
    <w:rsid w:val="000F61F7"/>
    <w:rsid w:val="000F629E"/>
    <w:rsid w:val="000F769C"/>
    <w:rsid w:val="000F7EFD"/>
    <w:rsid w:val="0010076C"/>
    <w:rsid w:val="001007F9"/>
    <w:rsid w:val="0010276F"/>
    <w:rsid w:val="0010471F"/>
    <w:rsid w:val="00104E07"/>
    <w:rsid w:val="00105131"/>
    <w:rsid w:val="00105A24"/>
    <w:rsid w:val="0010651E"/>
    <w:rsid w:val="001066EC"/>
    <w:rsid w:val="00106D44"/>
    <w:rsid w:val="0010706D"/>
    <w:rsid w:val="001072DA"/>
    <w:rsid w:val="00107BCE"/>
    <w:rsid w:val="00110B1D"/>
    <w:rsid w:val="00110F64"/>
    <w:rsid w:val="001114CA"/>
    <w:rsid w:val="001114CB"/>
    <w:rsid w:val="00115383"/>
    <w:rsid w:val="0011586D"/>
    <w:rsid w:val="00115B1C"/>
    <w:rsid w:val="00116353"/>
    <w:rsid w:val="001169EC"/>
    <w:rsid w:val="00116A3A"/>
    <w:rsid w:val="00117224"/>
    <w:rsid w:val="00117252"/>
    <w:rsid w:val="0011737D"/>
    <w:rsid w:val="00117F46"/>
    <w:rsid w:val="00117FA7"/>
    <w:rsid w:val="001200CA"/>
    <w:rsid w:val="001203A9"/>
    <w:rsid w:val="00120C61"/>
    <w:rsid w:val="0012176D"/>
    <w:rsid w:val="00121E0F"/>
    <w:rsid w:val="001224D3"/>
    <w:rsid w:val="0012317E"/>
    <w:rsid w:val="00123303"/>
    <w:rsid w:val="001234CC"/>
    <w:rsid w:val="001243FD"/>
    <w:rsid w:val="00124B75"/>
    <w:rsid w:val="00125895"/>
    <w:rsid w:val="001262CD"/>
    <w:rsid w:val="001268F2"/>
    <w:rsid w:val="0012783C"/>
    <w:rsid w:val="00127BE7"/>
    <w:rsid w:val="0013010F"/>
    <w:rsid w:val="0013121F"/>
    <w:rsid w:val="001314C0"/>
    <w:rsid w:val="001318AE"/>
    <w:rsid w:val="00132BBF"/>
    <w:rsid w:val="00134508"/>
    <w:rsid w:val="00135D06"/>
    <w:rsid w:val="00136B90"/>
    <w:rsid w:val="00136BAD"/>
    <w:rsid w:val="00136DB9"/>
    <w:rsid w:val="00140769"/>
    <w:rsid w:val="00140BAD"/>
    <w:rsid w:val="00142624"/>
    <w:rsid w:val="00142A76"/>
    <w:rsid w:val="00143AF4"/>
    <w:rsid w:val="001445F8"/>
    <w:rsid w:val="00145197"/>
    <w:rsid w:val="001457D3"/>
    <w:rsid w:val="00145A8B"/>
    <w:rsid w:val="00146133"/>
    <w:rsid w:val="001477B3"/>
    <w:rsid w:val="0015064B"/>
    <w:rsid w:val="00150795"/>
    <w:rsid w:val="00150AAE"/>
    <w:rsid w:val="0015101E"/>
    <w:rsid w:val="00151574"/>
    <w:rsid w:val="00152AED"/>
    <w:rsid w:val="00153035"/>
    <w:rsid w:val="00154E7D"/>
    <w:rsid w:val="001554BD"/>
    <w:rsid w:val="00155759"/>
    <w:rsid w:val="0015775C"/>
    <w:rsid w:val="0015797E"/>
    <w:rsid w:val="0016063C"/>
    <w:rsid w:val="00160FA2"/>
    <w:rsid w:val="00161BE8"/>
    <w:rsid w:val="00161D55"/>
    <w:rsid w:val="00163AA8"/>
    <w:rsid w:val="00163D23"/>
    <w:rsid w:val="0016445B"/>
    <w:rsid w:val="00164D46"/>
    <w:rsid w:val="00165C1D"/>
    <w:rsid w:val="00165C4B"/>
    <w:rsid w:val="00166363"/>
    <w:rsid w:val="001669D8"/>
    <w:rsid w:val="00166AE6"/>
    <w:rsid w:val="00166E18"/>
    <w:rsid w:val="00167700"/>
    <w:rsid w:val="001679F4"/>
    <w:rsid w:val="00170CB4"/>
    <w:rsid w:val="001719F1"/>
    <w:rsid w:val="001721C9"/>
    <w:rsid w:val="00173007"/>
    <w:rsid w:val="001739C0"/>
    <w:rsid w:val="00173F51"/>
    <w:rsid w:val="00174174"/>
    <w:rsid w:val="00175D9D"/>
    <w:rsid w:val="00176001"/>
    <w:rsid w:val="0017639C"/>
    <w:rsid w:val="00176709"/>
    <w:rsid w:val="00176B86"/>
    <w:rsid w:val="00177400"/>
    <w:rsid w:val="0017770B"/>
    <w:rsid w:val="001803D8"/>
    <w:rsid w:val="001808B6"/>
    <w:rsid w:val="0018129C"/>
    <w:rsid w:val="00181758"/>
    <w:rsid w:val="001827C5"/>
    <w:rsid w:val="00183FAB"/>
    <w:rsid w:val="001857ED"/>
    <w:rsid w:val="001864B6"/>
    <w:rsid w:val="00186982"/>
    <w:rsid w:val="001870B5"/>
    <w:rsid w:val="0018711A"/>
    <w:rsid w:val="00187421"/>
    <w:rsid w:val="00191004"/>
    <w:rsid w:val="001920C7"/>
    <w:rsid w:val="0019596B"/>
    <w:rsid w:val="00195AAA"/>
    <w:rsid w:val="001A13DF"/>
    <w:rsid w:val="001A1453"/>
    <w:rsid w:val="001A31C1"/>
    <w:rsid w:val="001A441C"/>
    <w:rsid w:val="001A4661"/>
    <w:rsid w:val="001A4B1B"/>
    <w:rsid w:val="001A510E"/>
    <w:rsid w:val="001A5E0D"/>
    <w:rsid w:val="001A6925"/>
    <w:rsid w:val="001A699B"/>
    <w:rsid w:val="001A6FEE"/>
    <w:rsid w:val="001A71DB"/>
    <w:rsid w:val="001B06BF"/>
    <w:rsid w:val="001B1B6F"/>
    <w:rsid w:val="001B2802"/>
    <w:rsid w:val="001B2922"/>
    <w:rsid w:val="001B383D"/>
    <w:rsid w:val="001B3CDA"/>
    <w:rsid w:val="001B4098"/>
    <w:rsid w:val="001B4E31"/>
    <w:rsid w:val="001B5B08"/>
    <w:rsid w:val="001B6510"/>
    <w:rsid w:val="001B732C"/>
    <w:rsid w:val="001B7EA5"/>
    <w:rsid w:val="001C03C0"/>
    <w:rsid w:val="001C0532"/>
    <w:rsid w:val="001C128A"/>
    <w:rsid w:val="001C16FA"/>
    <w:rsid w:val="001C1ED5"/>
    <w:rsid w:val="001C222D"/>
    <w:rsid w:val="001C276C"/>
    <w:rsid w:val="001C3496"/>
    <w:rsid w:val="001C4238"/>
    <w:rsid w:val="001C4F7C"/>
    <w:rsid w:val="001C5A7F"/>
    <w:rsid w:val="001C5ADA"/>
    <w:rsid w:val="001C722B"/>
    <w:rsid w:val="001C77D7"/>
    <w:rsid w:val="001C7EC3"/>
    <w:rsid w:val="001D254F"/>
    <w:rsid w:val="001D296B"/>
    <w:rsid w:val="001D29FB"/>
    <w:rsid w:val="001D2B15"/>
    <w:rsid w:val="001D2D8C"/>
    <w:rsid w:val="001D2F7A"/>
    <w:rsid w:val="001D3A02"/>
    <w:rsid w:val="001D3C95"/>
    <w:rsid w:val="001D4747"/>
    <w:rsid w:val="001D48E6"/>
    <w:rsid w:val="001D5A1F"/>
    <w:rsid w:val="001D6554"/>
    <w:rsid w:val="001D6C0E"/>
    <w:rsid w:val="001D6E95"/>
    <w:rsid w:val="001D74B3"/>
    <w:rsid w:val="001E038D"/>
    <w:rsid w:val="001E0A3D"/>
    <w:rsid w:val="001E199E"/>
    <w:rsid w:val="001E1A87"/>
    <w:rsid w:val="001E2333"/>
    <w:rsid w:val="001E237B"/>
    <w:rsid w:val="001E4497"/>
    <w:rsid w:val="001E49EA"/>
    <w:rsid w:val="001E573F"/>
    <w:rsid w:val="001E5B63"/>
    <w:rsid w:val="001E5D5D"/>
    <w:rsid w:val="001E664E"/>
    <w:rsid w:val="001E6FF9"/>
    <w:rsid w:val="001E7B11"/>
    <w:rsid w:val="001F015E"/>
    <w:rsid w:val="001F01AA"/>
    <w:rsid w:val="001F02AB"/>
    <w:rsid w:val="001F02E1"/>
    <w:rsid w:val="001F1224"/>
    <w:rsid w:val="001F1385"/>
    <w:rsid w:val="001F1F0E"/>
    <w:rsid w:val="001F4508"/>
    <w:rsid w:val="001F51A8"/>
    <w:rsid w:val="001F62B5"/>
    <w:rsid w:val="001F6DE9"/>
    <w:rsid w:val="001F7A42"/>
    <w:rsid w:val="001F7C19"/>
    <w:rsid w:val="001F7CE2"/>
    <w:rsid w:val="00200A68"/>
    <w:rsid w:val="0020138B"/>
    <w:rsid w:val="00201D03"/>
    <w:rsid w:val="00201FEF"/>
    <w:rsid w:val="00202B14"/>
    <w:rsid w:val="00202B7E"/>
    <w:rsid w:val="002030F0"/>
    <w:rsid w:val="0020446C"/>
    <w:rsid w:val="002050B6"/>
    <w:rsid w:val="002078E7"/>
    <w:rsid w:val="00207B91"/>
    <w:rsid w:val="00212761"/>
    <w:rsid w:val="00212D6B"/>
    <w:rsid w:val="00212F50"/>
    <w:rsid w:val="0021328B"/>
    <w:rsid w:val="00215074"/>
    <w:rsid w:val="00215104"/>
    <w:rsid w:val="0021678D"/>
    <w:rsid w:val="00216905"/>
    <w:rsid w:val="00216CD2"/>
    <w:rsid w:val="0021747F"/>
    <w:rsid w:val="00217B18"/>
    <w:rsid w:val="00220095"/>
    <w:rsid w:val="002200A4"/>
    <w:rsid w:val="00220A3A"/>
    <w:rsid w:val="002213A5"/>
    <w:rsid w:val="002216E5"/>
    <w:rsid w:val="00221994"/>
    <w:rsid w:val="00222A50"/>
    <w:rsid w:val="002239D9"/>
    <w:rsid w:val="00223A9A"/>
    <w:rsid w:val="00224040"/>
    <w:rsid w:val="00224E97"/>
    <w:rsid w:val="0022525B"/>
    <w:rsid w:val="00230322"/>
    <w:rsid w:val="00232321"/>
    <w:rsid w:val="002339D8"/>
    <w:rsid w:val="00233C68"/>
    <w:rsid w:val="00234B7B"/>
    <w:rsid w:val="0023549E"/>
    <w:rsid w:val="00235F9F"/>
    <w:rsid w:val="00236963"/>
    <w:rsid w:val="0023723D"/>
    <w:rsid w:val="002376FD"/>
    <w:rsid w:val="00237EEE"/>
    <w:rsid w:val="00240809"/>
    <w:rsid w:val="00240C38"/>
    <w:rsid w:val="00241ABA"/>
    <w:rsid w:val="00241BA9"/>
    <w:rsid w:val="00242537"/>
    <w:rsid w:val="0024276B"/>
    <w:rsid w:val="00244B80"/>
    <w:rsid w:val="002461C7"/>
    <w:rsid w:val="00247D3E"/>
    <w:rsid w:val="00247FD4"/>
    <w:rsid w:val="00250834"/>
    <w:rsid w:val="00250F7A"/>
    <w:rsid w:val="002510A0"/>
    <w:rsid w:val="002511A4"/>
    <w:rsid w:val="0025167D"/>
    <w:rsid w:val="00253A2B"/>
    <w:rsid w:val="00255202"/>
    <w:rsid w:val="00256DC0"/>
    <w:rsid w:val="00260735"/>
    <w:rsid w:val="00261167"/>
    <w:rsid w:val="002617C7"/>
    <w:rsid w:val="00261AFB"/>
    <w:rsid w:val="0026206E"/>
    <w:rsid w:val="00263A82"/>
    <w:rsid w:val="00263C86"/>
    <w:rsid w:val="00263EF7"/>
    <w:rsid w:val="002642DD"/>
    <w:rsid w:val="00264D87"/>
    <w:rsid w:val="00265FCE"/>
    <w:rsid w:val="00266DB5"/>
    <w:rsid w:val="00266E9B"/>
    <w:rsid w:val="002670F1"/>
    <w:rsid w:val="002674B4"/>
    <w:rsid w:val="002675E9"/>
    <w:rsid w:val="00270FD0"/>
    <w:rsid w:val="00271251"/>
    <w:rsid w:val="0027176C"/>
    <w:rsid w:val="00271AF5"/>
    <w:rsid w:val="00272840"/>
    <w:rsid w:val="00272BA8"/>
    <w:rsid w:val="00272BFF"/>
    <w:rsid w:val="0027400A"/>
    <w:rsid w:val="00274306"/>
    <w:rsid w:val="00274AD1"/>
    <w:rsid w:val="002760CA"/>
    <w:rsid w:val="002813A1"/>
    <w:rsid w:val="0028146F"/>
    <w:rsid w:val="002814C2"/>
    <w:rsid w:val="00281504"/>
    <w:rsid w:val="0028169B"/>
    <w:rsid w:val="002817F6"/>
    <w:rsid w:val="002824E4"/>
    <w:rsid w:val="002827BE"/>
    <w:rsid w:val="00284960"/>
    <w:rsid w:val="00285E70"/>
    <w:rsid w:val="0028603D"/>
    <w:rsid w:val="00286624"/>
    <w:rsid w:val="00286DB7"/>
    <w:rsid w:val="002870D8"/>
    <w:rsid w:val="002875FE"/>
    <w:rsid w:val="00287825"/>
    <w:rsid w:val="00287DDA"/>
    <w:rsid w:val="00287ED8"/>
    <w:rsid w:val="00290230"/>
    <w:rsid w:val="002918A7"/>
    <w:rsid w:val="00291F1C"/>
    <w:rsid w:val="00293A38"/>
    <w:rsid w:val="00293D63"/>
    <w:rsid w:val="00293DBC"/>
    <w:rsid w:val="00294CC4"/>
    <w:rsid w:val="00295AA7"/>
    <w:rsid w:val="00297103"/>
    <w:rsid w:val="002A17F3"/>
    <w:rsid w:val="002A2778"/>
    <w:rsid w:val="002A43B5"/>
    <w:rsid w:val="002A5CCC"/>
    <w:rsid w:val="002A64EC"/>
    <w:rsid w:val="002B20AD"/>
    <w:rsid w:val="002B26F4"/>
    <w:rsid w:val="002B3849"/>
    <w:rsid w:val="002B3FF5"/>
    <w:rsid w:val="002B461B"/>
    <w:rsid w:val="002B48C2"/>
    <w:rsid w:val="002B51CC"/>
    <w:rsid w:val="002B5328"/>
    <w:rsid w:val="002B5DDE"/>
    <w:rsid w:val="002B68C7"/>
    <w:rsid w:val="002B68D5"/>
    <w:rsid w:val="002B716E"/>
    <w:rsid w:val="002B7FB5"/>
    <w:rsid w:val="002C2657"/>
    <w:rsid w:val="002C3796"/>
    <w:rsid w:val="002C37CA"/>
    <w:rsid w:val="002C3AEB"/>
    <w:rsid w:val="002C485A"/>
    <w:rsid w:val="002C5110"/>
    <w:rsid w:val="002C5AAF"/>
    <w:rsid w:val="002C6895"/>
    <w:rsid w:val="002C7710"/>
    <w:rsid w:val="002C7E0B"/>
    <w:rsid w:val="002D1018"/>
    <w:rsid w:val="002D1104"/>
    <w:rsid w:val="002D1651"/>
    <w:rsid w:val="002D2443"/>
    <w:rsid w:val="002D283C"/>
    <w:rsid w:val="002D3575"/>
    <w:rsid w:val="002D428B"/>
    <w:rsid w:val="002D4A62"/>
    <w:rsid w:val="002D4BE3"/>
    <w:rsid w:val="002D7389"/>
    <w:rsid w:val="002D76B8"/>
    <w:rsid w:val="002D7EBB"/>
    <w:rsid w:val="002E118B"/>
    <w:rsid w:val="002E11A2"/>
    <w:rsid w:val="002E1D9D"/>
    <w:rsid w:val="002E2021"/>
    <w:rsid w:val="002E3807"/>
    <w:rsid w:val="002E4011"/>
    <w:rsid w:val="002E4649"/>
    <w:rsid w:val="002E480F"/>
    <w:rsid w:val="002E5610"/>
    <w:rsid w:val="002E6B16"/>
    <w:rsid w:val="002E7476"/>
    <w:rsid w:val="002E7533"/>
    <w:rsid w:val="002E755B"/>
    <w:rsid w:val="002E7872"/>
    <w:rsid w:val="002F1267"/>
    <w:rsid w:val="002F1684"/>
    <w:rsid w:val="002F1B1E"/>
    <w:rsid w:val="002F21E4"/>
    <w:rsid w:val="002F2A4F"/>
    <w:rsid w:val="002F2AED"/>
    <w:rsid w:val="002F35A5"/>
    <w:rsid w:val="002F4105"/>
    <w:rsid w:val="002F480D"/>
    <w:rsid w:val="002F4897"/>
    <w:rsid w:val="002F5A20"/>
    <w:rsid w:val="002F5DB6"/>
    <w:rsid w:val="002F6C69"/>
    <w:rsid w:val="002F7A2B"/>
    <w:rsid w:val="002F7FEC"/>
    <w:rsid w:val="00300BE3"/>
    <w:rsid w:val="00301412"/>
    <w:rsid w:val="00301494"/>
    <w:rsid w:val="00301858"/>
    <w:rsid w:val="00301E47"/>
    <w:rsid w:val="003025F9"/>
    <w:rsid w:val="00302917"/>
    <w:rsid w:val="00303BED"/>
    <w:rsid w:val="003058AA"/>
    <w:rsid w:val="00306205"/>
    <w:rsid w:val="00306D8C"/>
    <w:rsid w:val="00307C1F"/>
    <w:rsid w:val="00312504"/>
    <w:rsid w:val="00312535"/>
    <w:rsid w:val="003130F3"/>
    <w:rsid w:val="00314038"/>
    <w:rsid w:val="00314E97"/>
    <w:rsid w:val="00315034"/>
    <w:rsid w:val="00315AE1"/>
    <w:rsid w:val="0031692E"/>
    <w:rsid w:val="00316C27"/>
    <w:rsid w:val="00321E5F"/>
    <w:rsid w:val="00321F52"/>
    <w:rsid w:val="00322A49"/>
    <w:rsid w:val="00323010"/>
    <w:rsid w:val="00324542"/>
    <w:rsid w:val="00326592"/>
    <w:rsid w:val="00326BD1"/>
    <w:rsid w:val="00327042"/>
    <w:rsid w:val="0032755F"/>
    <w:rsid w:val="003307E3"/>
    <w:rsid w:val="003308A0"/>
    <w:rsid w:val="00330CB7"/>
    <w:rsid w:val="00331E41"/>
    <w:rsid w:val="00332423"/>
    <w:rsid w:val="00332BB7"/>
    <w:rsid w:val="00332F44"/>
    <w:rsid w:val="00333148"/>
    <w:rsid w:val="0033337A"/>
    <w:rsid w:val="00333827"/>
    <w:rsid w:val="00333B03"/>
    <w:rsid w:val="003341AA"/>
    <w:rsid w:val="0033455C"/>
    <w:rsid w:val="003345AD"/>
    <w:rsid w:val="00334D2E"/>
    <w:rsid w:val="00335010"/>
    <w:rsid w:val="003353B3"/>
    <w:rsid w:val="00335C25"/>
    <w:rsid w:val="003431C9"/>
    <w:rsid w:val="00343CCB"/>
    <w:rsid w:val="0034463D"/>
    <w:rsid w:val="0034471C"/>
    <w:rsid w:val="00345B68"/>
    <w:rsid w:val="003460A0"/>
    <w:rsid w:val="003466CC"/>
    <w:rsid w:val="003467B3"/>
    <w:rsid w:val="00347017"/>
    <w:rsid w:val="0035038F"/>
    <w:rsid w:val="00350AA1"/>
    <w:rsid w:val="00350AC7"/>
    <w:rsid w:val="00350EB2"/>
    <w:rsid w:val="00350EDC"/>
    <w:rsid w:val="0035190D"/>
    <w:rsid w:val="003527F6"/>
    <w:rsid w:val="003529B3"/>
    <w:rsid w:val="00353687"/>
    <w:rsid w:val="00353ABD"/>
    <w:rsid w:val="00353E6D"/>
    <w:rsid w:val="003543A2"/>
    <w:rsid w:val="003561CD"/>
    <w:rsid w:val="0035629C"/>
    <w:rsid w:val="003566F6"/>
    <w:rsid w:val="00356861"/>
    <w:rsid w:val="00356D61"/>
    <w:rsid w:val="003574D9"/>
    <w:rsid w:val="00360E81"/>
    <w:rsid w:val="003615C8"/>
    <w:rsid w:val="00362941"/>
    <w:rsid w:val="0036376F"/>
    <w:rsid w:val="00364FE9"/>
    <w:rsid w:val="003652A3"/>
    <w:rsid w:val="00366EAC"/>
    <w:rsid w:val="00366F42"/>
    <w:rsid w:val="00367717"/>
    <w:rsid w:val="00367CC6"/>
    <w:rsid w:val="00367E54"/>
    <w:rsid w:val="00370F72"/>
    <w:rsid w:val="00372B28"/>
    <w:rsid w:val="003744F9"/>
    <w:rsid w:val="00374841"/>
    <w:rsid w:val="00374CDE"/>
    <w:rsid w:val="00375043"/>
    <w:rsid w:val="003759FA"/>
    <w:rsid w:val="00376F13"/>
    <w:rsid w:val="00377282"/>
    <w:rsid w:val="003772BF"/>
    <w:rsid w:val="003778B7"/>
    <w:rsid w:val="00377920"/>
    <w:rsid w:val="00381C70"/>
    <w:rsid w:val="0038289E"/>
    <w:rsid w:val="003829E8"/>
    <w:rsid w:val="00382C25"/>
    <w:rsid w:val="00385C49"/>
    <w:rsid w:val="0038679D"/>
    <w:rsid w:val="003867F1"/>
    <w:rsid w:val="003878D3"/>
    <w:rsid w:val="00387E72"/>
    <w:rsid w:val="00387F91"/>
    <w:rsid w:val="003905E5"/>
    <w:rsid w:val="00391DAF"/>
    <w:rsid w:val="00392C57"/>
    <w:rsid w:val="0039464D"/>
    <w:rsid w:val="003948FA"/>
    <w:rsid w:val="00394F41"/>
    <w:rsid w:val="003972AA"/>
    <w:rsid w:val="0039752E"/>
    <w:rsid w:val="003978A3"/>
    <w:rsid w:val="003A0E8B"/>
    <w:rsid w:val="003A1CD6"/>
    <w:rsid w:val="003A2AF7"/>
    <w:rsid w:val="003A2EFF"/>
    <w:rsid w:val="003A432B"/>
    <w:rsid w:val="003A4499"/>
    <w:rsid w:val="003A49E6"/>
    <w:rsid w:val="003A4A97"/>
    <w:rsid w:val="003A4AF8"/>
    <w:rsid w:val="003A7323"/>
    <w:rsid w:val="003A7F31"/>
    <w:rsid w:val="003B03E5"/>
    <w:rsid w:val="003B11B1"/>
    <w:rsid w:val="003B136B"/>
    <w:rsid w:val="003B14CC"/>
    <w:rsid w:val="003B15F8"/>
    <w:rsid w:val="003B1821"/>
    <w:rsid w:val="003B4939"/>
    <w:rsid w:val="003B59A5"/>
    <w:rsid w:val="003B5A4A"/>
    <w:rsid w:val="003B5B5D"/>
    <w:rsid w:val="003B75FD"/>
    <w:rsid w:val="003B7613"/>
    <w:rsid w:val="003C2689"/>
    <w:rsid w:val="003C3857"/>
    <w:rsid w:val="003C3FE7"/>
    <w:rsid w:val="003C57AD"/>
    <w:rsid w:val="003C5823"/>
    <w:rsid w:val="003C5E17"/>
    <w:rsid w:val="003C5FA4"/>
    <w:rsid w:val="003C6080"/>
    <w:rsid w:val="003C6C9D"/>
    <w:rsid w:val="003C7FF1"/>
    <w:rsid w:val="003D05B1"/>
    <w:rsid w:val="003D15D7"/>
    <w:rsid w:val="003D1CF8"/>
    <w:rsid w:val="003D20D5"/>
    <w:rsid w:val="003D225D"/>
    <w:rsid w:val="003D24F6"/>
    <w:rsid w:val="003D290C"/>
    <w:rsid w:val="003D2B9C"/>
    <w:rsid w:val="003D2C79"/>
    <w:rsid w:val="003D3162"/>
    <w:rsid w:val="003D5412"/>
    <w:rsid w:val="003D7435"/>
    <w:rsid w:val="003D7F15"/>
    <w:rsid w:val="003E0770"/>
    <w:rsid w:val="003E0DC4"/>
    <w:rsid w:val="003E0E07"/>
    <w:rsid w:val="003E1175"/>
    <w:rsid w:val="003E1613"/>
    <w:rsid w:val="003E1F9C"/>
    <w:rsid w:val="003E2597"/>
    <w:rsid w:val="003E2A96"/>
    <w:rsid w:val="003E2CBE"/>
    <w:rsid w:val="003E3716"/>
    <w:rsid w:val="003E6FFB"/>
    <w:rsid w:val="003E71E3"/>
    <w:rsid w:val="003E73CA"/>
    <w:rsid w:val="003E7A37"/>
    <w:rsid w:val="003E7B8D"/>
    <w:rsid w:val="003F055E"/>
    <w:rsid w:val="003F0891"/>
    <w:rsid w:val="003F2F27"/>
    <w:rsid w:val="003F59E1"/>
    <w:rsid w:val="003F60CB"/>
    <w:rsid w:val="003F61C4"/>
    <w:rsid w:val="003F6417"/>
    <w:rsid w:val="003F6C1E"/>
    <w:rsid w:val="00402902"/>
    <w:rsid w:val="00402CCD"/>
    <w:rsid w:val="00403BCF"/>
    <w:rsid w:val="00404092"/>
    <w:rsid w:val="004056A8"/>
    <w:rsid w:val="00405758"/>
    <w:rsid w:val="00405776"/>
    <w:rsid w:val="00405E64"/>
    <w:rsid w:val="00406501"/>
    <w:rsid w:val="00406CF9"/>
    <w:rsid w:val="00407515"/>
    <w:rsid w:val="00407B74"/>
    <w:rsid w:val="004100BF"/>
    <w:rsid w:val="0041045B"/>
    <w:rsid w:val="00410910"/>
    <w:rsid w:val="00410CF7"/>
    <w:rsid w:val="00410E07"/>
    <w:rsid w:val="00410EF3"/>
    <w:rsid w:val="00411DA6"/>
    <w:rsid w:val="00412257"/>
    <w:rsid w:val="00412D70"/>
    <w:rsid w:val="0041320D"/>
    <w:rsid w:val="00414703"/>
    <w:rsid w:val="00414CD2"/>
    <w:rsid w:val="0041721A"/>
    <w:rsid w:val="00417325"/>
    <w:rsid w:val="00417A3E"/>
    <w:rsid w:val="00417C54"/>
    <w:rsid w:val="00420209"/>
    <w:rsid w:val="00420251"/>
    <w:rsid w:val="00420285"/>
    <w:rsid w:val="00422D19"/>
    <w:rsid w:val="00422EBA"/>
    <w:rsid w:val="00423A17"/>
    <w:rsid w:val="0042437C"/>
    <w:rsid w:val="004243E9"/>
    <w:rsid w:val="0042514F"/>
    <w:rsid w:val="00427ED0"/>
    <w:rsid w:val="004304A2"/>
    <w:rsid w:val="004305DD"/>
    <w:rsid w:val="00432FBD"/>
    <w:rsid w:val="00433499"/>
    <w:rsid w:val="00433822"/>
    <w:rsid w:val="0043499C"/>
    <w:rsid w:val="00434D39"/>
    <w:rsid w:val="0043567E"/>
    <w:rsid w:val="004356BB"/>
    <w:rsid w:val="00436045"/>
    <w:rsid w:val="00436437"/>
    <w:rsid w:val="00437682"/>
    <w:rsid w:val="00437A91"/>
    <w:rsid w:val="00437B6B"/>
    <w:rsid w:val="00440B29"/>
    <w:rsid w:val="00440CBB"/>
    <w:rsid w:val="004426FE"/>
    <w:rsid w:val="00442E0C"/>
    <w:rsid w:val="00443519"/>
    <w:rsid w:val="0044378F"/>
    <w:rsid w:val="00443C63"/>
    <w:rsid w:val="00443ED1"/>
    <w:rsid w:val="0044591A"/>
    <w:rsid w:val="00445EA8"/>
    <w:rsid w:val="00446103"/>
    <w:rsid w:val="00447086"/>
    <w:rsid w:val="0044764D"/>
    <w:rsid w:val="00450B4D"/>
    <w:rsid w:val="00451AA7"/>
    <w:rsid w:val="00451F2D"/>
    <w:rsid w:val="00452675"/>
    <w:rsid w:val="00453A28"/>
    <w:rsid w:val="00453BB1"/>
    <w:rsid w:val="00453E2B"/>
    <w:rsid w:val="004548D8"/>
    <w:rsid w:val="00454DCF"/>
    <w:rsid w:val="004559FF"/>
    <w:rsid w:val="00455DBB"/>
    <w:rsid w:val="00456568"/>
    <w:rsid w:val="00457440"/>
    <w:rsid w:val="004578A1"/>
    <w:rsid w:val="00457984"/>
    <w:rsid w:val="00461AF2"/>
    <w:rsid w:val="00461C9E"/>
    <w:rsid w:val="00462372"/>
    <w:rsid w:val="00462BD9"/>
    <w:rsid w:val="00462E9A"/>
    <w:rsid w:val="0046430E"/>
    <w:rsid w:val="00464AE3"/>
    <w:rsid w:val="00465B16"/>
    <w:rsid w:val="00466767"/>
    <w:rsid w:val="004667BC"/>
    <w:rsid w:val="00466E24"/>
    <w:rsid w:val="00466EAA"/>
    <w:rsid w:val="00466F7C"/>
    <w:rsid w:val="0046781B"/>
    <w:rsid w:val="00470D37"/>
    <w:rsid w:val="00470FF0"/>
    <w:rsid w:val="0047111A"/>
    <w:rsid w:val="004717EA"/>
    <w:rsid w:val="004719E0"/>
    <w:rsid w:val="00471D34"/>
    <w:rsid w:val="004723E9"/>
    <w:rsid w:val="00472E43"/>
    <w:rsid w:val="0047324A"/>
    <w:rsid w:val="004734A7"/>
    <w:rsid w:val="004734D7"/>
    <w:rsid w:val="00473951"/>
    <w:rsid w:val="00474165"/>
    <w:rsid w:val="004745BB"/>
    <w:rsid w:val="00474F26"/>
    <w:rsid w:val="004814D9"/>
    <w:rsid w:val="00483163"/>
    <w:rsid w:val="004836D5"/>
    <w:rsid w:val="004860C2"/>
    <w:rsid w:val="004861F2"/>
    <w:rsid w:val="004871B4"/>
    <w:rsid w:val="004878CF"/>
    <w:rsid w:val="004902BC"/>
    <w:rsid w:val="004912CD"/>
    <w:rsid w:val="00491521"/>
    <w:rsid w:val="004922D4"/>
    <w:rsid w:val="004928ED"/>
    <w:rsid w:val="004939CE"/>
    <w:rsid w:val="00494B87"/>
    <w:rsid w:val="00495067"/>
    <w:rsid w:val="0049567C"/>
    <w:rsid w:val="00496B98"/>
    <w:rsid w:val="004A09EE"/>
    <w:rsid w:val="004A0A4F"/>
    <w:rsid w:val="004A0D36"/>
    <w:rsid w:val="004A1625"/>
    <w:rsid w:val="004A1A47"/>
    <w:rsid w:val="004A1E6D"/>
    <w:rsid w:val="004A2F16"/>
    <w:rsid w:val="004A3794"/>
    <w:rsid w:val="004A3A23"/>
    <w:rsid w:val="004A4532"/>
    <w:rsid w:val="004A45A3"/>
    <w:rsid w:val="004A484B"/>
    <w:rsid w:val="004A499E"/>
    <w:rsid w:val="004A4D07"/>
    <w:rsid w:val="004A5759"/>
    <w:rsid w:val="004A59C4"/>
    <w:rsid w:val="004A5DD3"/>
    <w:rsid w:val="004A629C"/>
    <w:rsid w:val="004A6706"/>
    <w:rsid w:val="004A6B72"/>
    <w:rsid w:val="004A7274"/>
    <w:rsid w:val="004A7CE2"/>
    <w:rsid w:val="004B24B3"/>
    <w:rsid w:val="004B2815"/>
    <w:rsid w:val="004B2D58"/>
    <w:rsid w:val="004B357F"/>
    <w:rsid w:val="004B501A"/>
    <w:rsid w:val="004B538B"/>
    <w:rsid w:val="004B62A4"/>
    <w:rsid w:val="004B6615"/>
    <w:rsid w:val="004B71D2"/>
    <w:rsid w:val="004C061C"/>
    <w:rsid w:val="004C13E9"/>
    <w:rsid w:val="004C207A"/>
    <w:rsid w:val="004C2F40"/>
    <w:rsid w:val="004C35D1"/>
    <w:rsid w:val="004C58A3"/>
    <w:rsid w:val="004C5957"/>
    <w:rsid w:val="004C5B07"/>
    <w:rsid w:val="004C6F1E"/>
    <w:rsid w:val="004C705F"/>
    <w:rsid w:val="004D1640"/>
    <w:rsid w:val="004D24A4"/>
    <w:rsid w:val="004D4367"/>
    <w:rsid w:val="004D48E2"/>
    <w:rsid w:val="004D591C"/>
    <w:rsid w:val="004D5A1C"/>
    <w:rsid w:val="004D5DC8"/>
    <w:rsid w:val="004D5F79"/>
    <w:rsid w:val="004D6EF9"/>
    <w:rsid w:val="004E03A7"/>
    <w:rsid w:val="004E0C74"/>
    <w:rsid w:val="004E1AC2"/>
    <w:rsid w:val="004E1C60"/>
    <w:rsid w:val="004E20E2"/>
    <w:rsid w:val="004E387D"/>
    <w:rsid w:val="004E3ACD"/>
    <w:rsid w:val="004E4B56"/>
    <w:rsid w:val="004E4F4A"/>
    <w:rsid w:val="004E5CEB"/>
    <w:rsid w:val="004E68B4"/>
    <w:rsid w:val="004E7542"/>
    <w:rsid w:val="004F1ECA"/>
    <w:rsid w:val="004F2E9D"/>
    <w:rsid w:val="004F4633"/>
    <w:rsid w:val="004F4B8F"/>
    <w:rsid w:val="004F5348"/>
    <w:rsid w:val="004F5886"/>
    <w:rsid w:val="004F63B3"/>
    <w:rsid w:val="004F7338"/>
    <w:rsid w:val="004F76A3"/>
    <w:rsid w:val="00500316"/>
    <w:rsid w:val="0050301C"/>
    <w:rsid w:val="00503955"/>
    <w:rsid w:val="005039FE"/>
    <w:rsid w:val="005040BC"/>
    <w:rsid w:val="005044E8"/>
    <w:rsid w:val="00504689"/>
    <w:rsid w:val="00504A37"/>
    <w:rsid w:val="00505CFA"/>
    <w:rsid w:val="005060D2"/>
    <w:rsid w:val="005069EB"/>
    <w:rsid w:val="0051142E"/>
    <w:rsid w:val="0051153B"/>
    <w:rsid w:val="00511580"/>
    <w:rsid w:val="00512A3D"/>
    <w:rsid w:val="00513652"/>
    <w:rsid w:val="00513BA5"/>
    <w:rsid w:val="0051570A"/>
    <w:rsid w:val="0051667B"/>
    <w:rsid w:val="00516FA7"/>
    <w:rsid w:val="00517094"/>
    <w:rsid w:val="0051741B"/>
    <w:rsid w:val="00517DFF"/>
    <w:rsid w:val="00517E88"/>
    <w:rsid w:val="00520BFB"/>
    <w:rsid w:val="00520F83"/>
    <w:rsid w:val="005221DC"/>
    <w:rsid w:val="00522D6E"/>
    <w:rsid w:val="00523996"/>
    <w:rsid w:val="005253FA"/>
    <w:rsid w:val="0052560E"/>
    <w:rsid w:val="00525E98"/>
    <w:rsid w:val="00526A34"/>
    <w:rsid w:val="005270E8"/>
    <w:rsid w:val="00530437"/>
    <w:rsid w:val="00530789"/>
    <w:rsid w:val="00531D9E"/>
    <w:rsid w:val="005327CC"/>
    <w:rsid w:val="005353EB"/>
    <w:rsid w:val="00537060"/>
    <w:rsid w:val="00540ACC"/>
    <w:rsid w:val="005423A7"/>
    <w:rsid w:val="00542AED"/>
    <w:rsid w:val="0054418E"/>
    <w:rsid w:val="00545BEB"/>
    <w:rsid w:val="00545EFA"/>
    <w:rsid w:val="005500BE"/>
    <w:rsid w:val="00550BC4"/>
    <w:rsid w:val="00551EEB"/>
    <w:rsid w:val="005526FA"/>
    <w:rsid w:val="00552C20"/>
    <w:rsid w:val="00552C2A"/>
    <w:rsid w:val="00552F21"/>
    <w:rsid w:val="005531DC"/>
    <w:rsid w:val="00553F32"/>
    <w:rsid w:val="005547E5"/>
    <w:rsid w:val="00554919"/>
    <w:rsid w:val="00554D67"/>
    <w:rsid w:val="00554DD2"/>
    <w:rsid w:val="00556C2A"/>
    <w:rsid w:val="005570CB"/>
    <w:rsid w:val="00560DA3"/>
    <w:rsid w:val="00561F1B"/>
    <w:rsid w:val="00561FF5"/>
    <w:rsid w:val="005621B9"/>
    <w:rsid w:val="0056323B"/>
    <w:rsid w:val="00563B25"/>
    <w:rsid w:val="00564303"/>
    <w:rsid w:val="00564B04"/>
    <w:rsid w:val="00564DA6"/>
    <w:rsid w:val="00565822"/>
    <w:rsid w:val="00565C59"/>
    <w:rsid w:val="00565C87"/>
    <w:rsid w:val="005664A0"/>
    <w:rsid w:val="00566932"/>
    <w:rsid w:val="005672DD"/>
    <w:rsid w:val="0056747B"/>
    <w:rsid w:val="005705DC"/>
    <w:rsid w:val="00570B4C"/>
    <w:rsid w:val="00571B22"/>
    <w:rsid w:val="00573074"/>
    <w:rsid w:val="005731CC"/>
    <w:rsid w:val="00574AAB"/>
    <w:rsid w:val="0057526C"/>
    <w:rsid w:val="00575AD4"/>
    <w:rsid w:val="00575C47"/>
    <w:rsid w:val="005770FA"/>
    <w:rsid w:val="00577461"/>
    <w:rsid w:val="00580062"/>
    <w:rsid w:val="005821FB"/>
    <w:rsid w:val="00582CC8"/>
    <w:rsid w:val="005830D3"/>
    <w:rsid w:val="0058394D"/>
    <w:rsid w:val="00583A09"/>
    <w:rsid w:val="00583E7C"/>
    <w:rsid w:val="005842BB"/>
    <w:rsid w:val="00585E38"/>
    <w:rsid w:val="00586DAB"/>
    <w:rsid w:val="005906FD"/>
    <w:rsid w:val="00594C9A"/>
    <w:rsid w:val="0059570B"/>
    <w:rsid w:val="00595B2C"/>
    <w:rsid w:val="005964A2"/>
    <w:rsid w:val="00597E44"/>
    <w:rsid w:val="005A1050"/>
    <w:rsid w:val="005A16BD"/>
    <w:rsid w:val="005A3C18"/>
    <w:rsid w:val="005A4C45"/>
    <w:rsid w:val="005A5383"/>
    <w:rsid w:val="005A5A78"/>
    <w:rsid w:val="005A6B4E"/>
    <w:rsid w:val="005A75D4"/>
    <w:rsid w:val="005A78FC"/>
    <w:rsid w:val="005A7B92"/>
    <w:rsid w:val="005B0060"/>
    <w:rsid w:val="005B0833"/>
    <w:rsid w:val="005B153E"/>
    <w:rsid w:val="005B1CC3"/>
    <w:rsid w:val="005B2717"/>
    <w:rsid w:val="005B2734"/>
    <w:rsid w:val="005B2E85"/>
    <w:rsid w:val="005B36BA"/>
    <w:rsid w:val="005B4610"/>
    <w:rsid w:val="005B5653"/>
    <w:rsid w:val="005B651D"/>
    <w:rsid w:val="005B6F30"/>
    <w:rsid w:val="005B757E"/>
    <w:rsid w:val="005B7800"/>
    <w:rsid w:val="005B7BB9"/>
    <w:rsid w:val="005B7D3B"/>
    <w:rsid w:val="005B7D3F"/>
    <w:rsid w:val="005C033B"/>
    <w:rsid w:val="005C0459"/>
    <w:rsid w:val="005C0AAB"/>
    <w:rsid w:val="005C13DC"/>
    <w:rsid w:val="005C14F9"/>
    <w:rsid w:val="005C1FED"/>
    <w:rsid w:val="005C2241"/>
    <w:rsid w:val="005C2A4F"/>
    <w:rsid w:val="005C3187"/>
    <w:rsid w:val="005C5AF0"/>
    <w:rsid w:val="005C5DE4"/>
    <w:rsid w:val="005C615E"/>
    <w:rsid w:val="005C67B0"/>
    <w:rsid w:val="005C68F3"/>
    <w:rsid w:val="005C6C5E"/>
    <w:rsid w:val="005C77C5"/>
    <w:rsid w:val="005D1125"/>
    <w:rsid w:val="005D11D1"/>
    <w:rsid w:val="005D129A"/>
    <w:rsid w:val="005D1E54"/>
    <w:rsid w:val="005D1F6B"/>
    <w:rsid w:val="005D202B"/>
    <w:rsid w:val="005D2BA6"/>
    <w:rsid w:val="005D3225"/>
    <w:rsid w:val="005D437A"/>
    <w:rsid w:val="005D55E2"/>
    <w:rsid w:val="005E18C5"/>
    <w:rsid w:val="005E1EAB"/>
    <w:rsid w:val="005E206B"/>
    <w:rsid w:val="005E2B43"/>
    <w:rsid w:val="005E3622"/>
    <w:rsid w:val="005E4C46"/>
    <w:rsid w:val="005E5B32"/>
    <w:rsid w:val="005E603E"/>
    <w:rsid w:val="005E6397"/>
    <w:rsid w:val="005E6460"/>
    <w:rsid w:val="005E686B"/>
    <w:rsid w:val="005E7303"/>
    <w:rsid w:val="005E7F75"/>
    <w:rsid w:val="005F043D"/>
    <w:rsid w:val="005F06ED"/>
    <w:rsid w:val="005F0C67"/>
    <w:rsid w:val="005F1023"/>
    <w:rsid w:val="005F2679"/>
    <w:rsid w:val="005F2E4C"/>
    <w:rsid w:val="005F51B5"/>
    <w:rsid w:val="005F53CC"/>
    <w:rsid w:val="005F5BAF"/>
    <w:rsid w:val="005F67EE"/>
    <w:rsid w:val="005F6DA7"/>
    <w:rsid w:val="005F6F93"/>
    <w:rsid w:val="005F723C"/>
    <w:rsid w:val="005F7603"/>
    <w:rsid w:val="00600582"/>
    <w:rsid w:val="00600968"/>
    <w:rsid w:val="006021BB"/>
    <w:rsid w:val="00602231"/>
    <w:rsid w:val="00602988"/>
    <w:rsid w:val="00602B56"/>
    <w:rsid w:val="0060302F"/>
    <w:rsid w:val="00603D90"/>
    <w:rsid w:val="00604783"/>
    <w:rsid w:val="00604EBA"/>
    <w:rsid w:val="00605597"/>
    <w:rsid w:val="0060715D"/>
    <w:rsid w:val="006074D8"/>
    <w:rsid w:val="0060777D"/>
    <w:rsid w:val="0060784C"/>
    <w:rsid w:val="006079E7"/>
    <w:rsid w:val="006105D4"/>
    <w:rsid w:val="00610774"/>
    <w:rsid w:val="00610805"/>
    <w:rsid w:val="00610FFF"/>
    <w:rsid w:val="0061185E"/>
    <w:rsid w:val="00611C1E"/>
    <w:rsid w:val="00612D31"/>
    <w:rsid w:val="006133A1"/>
    <w:rsid w:val="00613E30"/>
    <w:rsid w:val="00613E61"/>
    <w:rsid w:val="0061409A"/>
    <w:rsid w:val="00614892"/>
    <w:rsid w:val="00614D85"/>
    <w:rsid w:val="00615CE6"/>
    <w:rsid w:val="006161D1"/>
    <w:rsid w:val="0061632F"/>
    <w:rsid w:val="00616631"/>
    <w:rsid w:val="00616D10"/>
    <w:rsid w:val="006172D0"/>
    <w:rsid w:val="00617FCB"/>
    <w:rsid w:val="006218FB"/>
    <w:rsid w:val="00622E20"/>
    <w:rsid w:val="006230FD"/>
    <w:rsid w:val="006231F6"/>
    <w:rsid w:val="006237C6"/>
    <w:rsid w:val="00623DBC"/>
    <w:rsid w:val="00625431"/>
    <w:rsid w:val="006264E3"/>
    <w:rsid w:val="00627111"/>
    <w:rsid w:val="00627846"/>
    <w:rsid w:val="00627B2F"/>
    <w:rsid w:val="0062BDA7"/>
    <w:rsid w:val="00631340"/>
    <w:rsid w:val="0063174D"/>
    <w:rsid w:val="00631A17"/>
    <w:rsid w:val="00632415"/>
    <w:rsid w:val="00633872"/>
    <w:rsid w:val="00633C28"/>
    <w:rsid w:val="00633C6D"/>
    <w:rsid w:val="00633F4F"/>
    <w:rsid w:val="00634874"/>
    <w:rsid w:val="0063560E"/>
    <w:rsid w:val="0063662B"/>
    <w:rsid w:val="00636A69"/>
    <w:rsid w:val="00637DBE"/>
    <w:rsid w:val="006400AD"/>
    <w:rsid w:val="00640F2B"/>
    <w:rsid w:val="00641206"/>
    <w:rsid w:val="00642A53"/>
    <w:rsid w:val="0064444B"/>
    <w:rsid w:val="0064457E"/>
    <w:rsid w:val="00645142"/>
    <w:rsid w:val="006455D5"/>
    <w:rsid w:val="0064575C"/>
    <w:rsid w:val="00646106"/>
    <w:rsid w:val="0064669A"/>
    <w:rsid w:val="0064798D"/>
    <w:rsid w:val="00647A5C"/>
    <w:rsid w:val="00650EDB"/>
    <w:rsid w:val="006512D6"/>
    <w:rsid w:val="00651500"/>
    <w:rsid w:val="006516A5"/>
    <w:rsid w:val="0065280D"/>
    <w:rsid w:val="00652B48"/>
    <w:rsid w:val="006537AD"/>
    <w:rsid w:val="006549F4"/>
    <w:rsid w:val="00654B2E"/>
    <w:rsid w:val="00654B42"/>
    <w:rsid w:val="0065504B"/>
    <w:rsid w:val="00655F8A"/>
    <w:rsid w:val="0065600A"/>
    <w:rsid w:val="0065725C"/>
    <w:rsid w:val="006575A0"/>
    <w:rsid w:val="00660716"/>
    <w:rsid w:val="00660A72"/>
    <w:rsid w:val="00660D8E"/>
    <w:rsid w:val="00661621"/>
    <w:rsid w:val="00661A89"/>
    <w:rsid w:val="00662CAD"/>
    <w:rsid w:val="006634E4"/>
    <w:rsid w:val="00663A81"/>
    <w:rsid w:val="00663DE0"/>
    <w:rsid w:val="00664A59"/>
    <w:rsid w:val="00664E7D"/>
    <w:rsid w:val="00667702"/>
    <w:rsid w:val="0067002B"/>
    <w:rsid w:val="006704B6"/>
    <w:rsid w:val="006711DC"/>
    <w:rsid w:val="0067186D"/>
    <w:rsid w:val="00672B7C"/>
    <w:rsid w:val="006733E5"/>
    <w:rsid w:val="00673CFB"/>
    <w:rsid w:val="00673DAB"/>
    <w:rsid w:val="0067591D"/>
    <w:rsid w:val="00675974"/>
    <w:rsid w:val="00675FB5"/>
    <w:rsid w:val="0067663B"/>
    <w:rsid w:val="006769D9"/>
    <w:rsid w:val="00676D05"/>
    <w:rsid w:val="00677564"/>
    <w:rsid w:val="00677A51"/>
    <w:rsid w:val="00680026"/>
    <w:rsid w:val="006803DF"/>
    <w:rsid w:val="0068076D"/>
    <w:rsid w:val="00681E6B"/>
    <w:rsid w:val="006829C4"/>
    <w:rsid w:val="00682A3C"/>
    <w:rsid w:val="00684AB1"/>
    <w:rsid w:val="00684ABE"/>
    <w:rsid w:val="006856C3"/>
    <w:rsid w:val="00685A9C"/>
    <w:rsid w:val="006876BD"/>
    <w:rsid w:val="00691698"/>
    <w:rsid w:val="00692496"/>
    <w:rsid w:val="00692A2D"/>
    <w:rsid w:val="00693449"/>
    <w:rsid w:val="00694A2B"/>
    <w:rsid w:val="00694CAD"/>
    <w:rsid w:val="00694D32"/>
    <w:rsid w:val="00695670"/>
    <w:rsid w:val="0069633E"/>
    <w:rsid w:val="00696A04"/>
    <w:rsid w:val="00696FFA"/>
    <w:rsid w:val="0069708A"/>
    <w:rsid w:val="00697313"/>
    <w:rsid w:val="006973FF"/>
    <w:rsid w:val="00697627"/>
    <w:rsid w:val="00697BA8"/>
    <w:rsid w:val="006A0631"/>
    <w:rsid w:val="006A0A92"/>
    <w:rsid w:val="006A1F63"/>
    <w:rsid w:val="006A210F"/>
    <w:rsid w:val="006A2C4F"/>
    <w:rsid w:val="006A2E25"/>
    <w:rsid w:val="006A2FE6"/>
    <w:rsid w:val="006A371A"/>
    <w:rsid w:val="006A3D79"/>
    <w:rsid w:val="006A3E98"/>
    <w:rsid w:val="006A3FB6"/>
    <w:rsid w:val="006A4378"/>
    <w:rsid w:val="006A555B"/>
    <w:rsid w:val="006A5570"/>
    <w:rsid w:val="006A6728"/>
    <w:rsid w:val="006A68EE"/>
    <w:rsid w:val="006A7137"/>
    <w:rsid w:val="006A7A2E"/>
    <w:rsid w:val="006A7A67"/>
    <w:rsid w:val="006B20EB"/>
    <w:rsid w:val="006B283D"/>
    <w:rsid w:val="006B2BE1"/>
    <w:rsid w:val="006B4D87"/>
    <w:rsid w:val="006B5A8A"/>
    <w:rsid w:val="006B6544"/>
    <w:rsid w:val="006B6B86"/>
    <w:rsid w:val="006C04E2"/>
    <w:rsid w:val="006C0FC7"/>
    <w:rsid w:val="006C1506"/>
    <w:rsid w:val="006C311B"/>
    <w:rsid w:val="006C3229"/>
    <w:rsid w:val="006C3782"/>
    <w:rsid w:val="006C4536"/>
    <w:rsid w:val="006C4710"/>
    <w:rsid w:val="006C5A08"/>
    <w:rsid w:val="006C5C1E"/>
    <w:rsid w:val="006C69CA"/>
    <w:rsid w:val="006D0510"/>
    <w:rsid w:val="006D0573"/>
    <w:rsid w:val="006D1F75"/>
    <w:rsid w:val="006D3872"/>
    <w:rsid w:val="006D44AA"/>
    <w:rsid w:val="006D6725"/>
    <w:rsid w:val="006D721A"/>
    <w:rsid w:val="006E1419"/>
    <w:rsid w:val="006E206E"/>
    <w:rsid w:val="006E2360"/>
    <w:rsid w:val="006E2675"/>
    <w:rsid w:val="006E3B39"/>
    <w:rsid w:val="006E3B65"/>
    <w:rsid w:val="006E5072"/>
    <w:rsid w:val="006E5A68"/>
    <w:rsid w:val="006E61EF"/>
    <w:rsid w:val="006E62F2"/>
    <w:rsid w:val="006E667B"/>
    <w:rsid w:val="006E6F92"/>
    <w:rsid w:val="006E725E"/>
    <w:rsid w:val="006F15CF"/>
    <w:rsid w:val="006F20DF"/>
    <w:rsid w:val="006F269E"/>
    <w:rsid w:val="006F2D87"/>
    <w:rsid w:val="006F3C90"/>
    <w:rsid w:val="006F3FD4"/>
    <w:rsid w:val="006F4B0A"/>
    <w:rsid w:val="006F50B2"/>
    <w:rsid w:val="006F5262"/>
    <w:rsid w:val="006F608D"/>
    <w:rsid w:val="006F61C8"/>
    <w:rsid w:val="0070002E"/>
    <w:rsid w:val="007013B5"/>
    <w:rsid w:val="00701E74"/>
    <w:rsid w:val="007028F5"/>
    <w:rsid w:val="00702C4F"/>
    <w:rsid w:val="0070321D"/>
    <w:rsid w:val="007032A9"/>
    <w:rsid w:val="00703641"/>
    <w:rsid w:val="00704C37"/>
    <w:rsid w:val="00706B9A"/>
    <w:rsid w:val="00707DA2"/>
    <w:rsid w:val="00707DCF"/>
    <w:rsid w:val="00710B0E"/>
    <w:rsid w:val="0071160A"/>
    <w:rsid w:val="00712028"/>
    <w:rsid w:val="00712891"/>
    <w:rsid w:val="007137C0"/>
    <w:rsid w:val="00715280"/>
    <w:rsid w:val="007153A9"/>
    <w:rsid w:val="00715511"/>
    <w:rsid w:val="00715952"/>
    <w:rsid w:val="00715C71"/>
    <w:rsid w:val="00715DA9"/>
    <w:rsid w:val="0071622A"/>
    <w:rsid w:val="007167F2"/>
    <w:rsid w:val="00716A24"/>
    <w:rsid w:val="00716B1A"/>
    <w:rsid w:val="00717402"/>
    <w:rsid w:val="00717C94"/>
    <w:rsid w:val="0072197A"/>
    <w:rsid w:val="00722137"/>
    <w:rsid w:val="007223D3"/>
    <w:rsid w:val="007230D6"/>
    <w:rsid w:val="00724B29"/>
    <w:rsid w:val="00724CD6"/>
    <w:rsid w:val="007254E3"/>
    <w:rsid w:val="00725D64"/>
    <w:rsid w:val="007270D4"/>
    <w:rsid w:val="0072729A"/>
    <w:rsid w:val="00730302"/>
    <w:rsid w:val="0073297D"/>
    <w:rsid w:val="00732B14"/>
    <w:rsid w:val="00733233"/>
    <w:rsid w:val="00733759"/>
    <w:rsid w:val="00734214"/>
    <w:rsid w:val="007342DF"/>
    <w:rsid w:val="00734D3A"/>
    <w:rsid w:val="0073671C"/>
    <w:rsid w:val="0074106D"/>
    <w:rsid w:val="00741BFE"/>
    <w:rsid w:val="00742D2E"/>
    <w:rsid w:val="00742F47"/>
    <w:rsid w:val="007442E1"/>
    <w:rsid w:val="007448E3"/>
    <w:rsid w:val="00744B18"/>
    <w:rsid w:val="00744F7D"/>
    <w:rsid w:val="007456F1"/>
    <w:rsid w:val="00746731"/>
    <w:rsid w:val="007476A9"/>
    <w:rsid w:val="007478EA"/>
    <w:rsid w:val="00747FF1"/>
    <w:rsid w:val="00751A9C"/>
    <w:rsid w:val="007525FA"/>
    <w:rsid w:val="00752F78"/>
    <w:rsid w:val="00754E8E"/>
    <w:rsid w:val="007554EA"/>
    <w:rsid w:val="00757BBA"/>
    <w:rsid w:val="007607CE"/>
    <w:rsid w:val="007609C3"/>
    <w:rsid w:val="00760AC1"/>
    <w:rsid w:val="00760FB6"/>
    <w:rsid w:val="007614A3"/>
    <w:rsid w:val="00761CBD"/>
    <w:rsid w:val="00763499"/>
    <w:rsid w:val="007638DF"/>
    <w:rsid w:val="00763B14"/>
    <w:rsid w:val="0076459E"/>
    <w:rsid w:val="0076518E"/>
    <w:rsid w:val="007653C7"/>
    <w:rsid w:val="00767169"/>
    <w:rsid w:val="007702CB"/>
    <w:rsid w:val="0077069D"/>
    <w:rsid w:val="007707A3"/>
    <w:rsid w:val="007719DA"/>
    <w:rsid w:val="007728A9"/>
    <w:rsid w:val="007746FD"/>
    <w:rsid w:val="007748D8"/>
    <w:rsid w:val="0077608B"/>
    <w:rsid w:val="00776784"/>
    <w:rsid w:val="007767FA"/>
    <w:rsid w:val="00777331"/>
    <w:rsid w:val="00777682"/>
    <w:rsid w:val="007776C5"/>
    <w:rsid w:val="00781E91"/>
    <w:rsid w:val="00782552"/>
    <w:rsid w:val="00783751"/>
    <w:rsid w:val="00784590"/>
    <w:rsid w:val="00784F8A"/>
    <w:rsid w:val="00785450"/>
    <w:rsid w:val="00785721"/>
    <w:rsid w:val="00785E26"/>
    <w:rsid w:val="00792CF3"/>
    <w:rsid w:val="00794D39"/>
    <w:rsid w:val="0079501E"/>
    <w:rsid w:val="00795205"/>
    <w:rsid w:val="00795A3C"/>
    <w:rsid w:val="00797701"/>
    <w:rsid w:val="007A0424"/>
    <w:rsid w:val="007A0FE2"/>
    <w:rsid w:val="007A1519"/>
    <w:rsid w:val="007A18C1"/>
    <w:rsid w:val="007A25FB"/>
    <w:rsid w:val="007A31C0"/>
    <w:rsid w:val="007A3D80"/>
    <w:rsid w:val="007A4391"/>
    <w:rsid w:val="007A47D2"/>
    <w:rsid w:val="007A4C27"/>
    <w:rsid w:val="007A5DC0"/>
    <w:rsid w:val="007A5E80"/>
    <w:rsid w:val="007A6439"/>
    <w:rsid w:val="007A728E"/>
    <w:rsid w:val="007A7773"/>
    <w:rsid w:val="007A7816"/>
    <w:rsid w:val="007B0404"/>
    <w:rsid w:val="007B0714"/>
    <w:rsid w:val="007B1610"/>
    <w:rsid w:val="007B2176"/>
    <w:rsid w:val="007B25AB"/>
    <w:rsid w:val="007B2E2F"/>
    <w:rsid w:val="007B33E2"/>
    <w:rsid w:val="007B3808"/>
    <w:rsid w:val="007B38D8"/>
    <w:rsid w:val="007B3B79"/>
    <w:rsid w:val="007B44A4"/>
    <w:rsid w:val="007B44DA"/>
    <w:rsid w:val="007B4540"/>
    <w:rsid w:val="007B4CB7"/>
    <w:rsid w:val="007B5877"/>
    <w:rsid w:val="007B6484"/>
    <w:rsid w:val="007B672A"/>
    <w:rsid w:val="007B72B0"/>
    <w:rsid w:val="007B747E"/>
    <w:rsid w:val="007C01B0"/>
    <w:rsid w:val="007C0B67"/>
    <w:rsid w:val="007C1186"/>
    <w:rsid w:val="007C1EB1"/>
    <w:rsid w:val="007C20E6"/>
    <w:rsid w:val="007C21F5"/>
    <w:rsid w:val="007C2587"/>
    <w:rsid w:val="007C2BDB"/>
    <w:rsid w:val="007C2E0C"/>
    <w:rsid w:val="007C2E5A"/>
    <w:rsid w:val="007C4173"/>
    <w:rsid w:val="007C4389"/>
    <w:rsid w:val="007C4CC5"/>
    <w:rsid w:val="007C5804"/>
    <w:rsid w:val="007C5A51"/>
    <w:rsid w:val="007C63F6"/>
    <w:rsid w:val="007C6C2B"/>
    <w:rsid w:val="007C7E04"/>
    <w:rsid w:val="007C7FD3"/>
    <w:rsid w:val="007D14C5"/>
    <w:rsid w:val="007D1B6E"/>
    <w:rsid w:val="007D2F3C"/>
    <w:rsid w:val="007D315A"/>
    <w:rsid w:val="007D386E"/>
    <w:rsid w:val="007D3D90"/>
    <w:rsid w:val="007D3F77"/>
    <w:rsid w:val="007D4579"/>
    <w:rsid w:val="007D4C4A"/>
    <w:rsid w:val="007D583D"/>
    <w:rsid w:val="007D5A56"/>
    <w:rsid w:val="007D5D67"/>
    <w:rsid w:val="007D5DCE"/>
    <w:rsid w:val="007D6463"/>
    <w:rsid w:val="007D655C"/>
    <w:rsid w:val="007D7026"/>
    <w:rsid w:val="007E01EF"/>
    <w:rsid w:val="007E0E46"/>
    <w:rsid w:val="007E147F"/>
    <w:rsid w:val="007E388C"/>
    <w:rsid w:val="007E4471"/>
    <w:rsid w:val="007E45DD"/>
    <w:rsid w:val="007E4A2B"/>
    <w:rsid w:val="007E4C43"/>
    <w:rsid w:val="007E4F65"/>
    <w:rsid w:val="007E5AF7"/>
    <w:rsid w:val="007E5B9F"/>
    <w:rsid w:val="007E5F31"/>
    <w:rsid w:val="007E7A41"/>
    <w:rsid w:val="007E7B19"/>
    <w:rsid w:val="007E7D44"/>
    <w:rsid w:val="007F0999"/>
    <w:rsid w:val="007F0B16"/>
    <w:rsid w:val="007F110B"/>
    <w:rsid w:val="007F1889"/>
    <w:rsid w:val="007F2B6E"/>
    <w:rsid w:val="007F337D"/>
    <w:rsid w:val="007F354A"/>
    <w:rsid w:val="007F3896"/>
    <w:rsid w:val="007F4BD3"/>
    <w:rsid w:val="007F5D68"/>
    <w:rsid w:val="007F5FDB"/>
    <w:rsid w:val="007F62A4"/>
    <w:rsid w:val="007F656D"/>
    <w:rsid w:val="007F6971"/>
    <w:rsid w:val="007F69B6"/>
    <w:rsid w:val="007F6E54"/>
    <w:rsid w:val="007F7414"/>
    <w:rsid w:val="007F7B06"/>
    <w:rsid w:val="00800965"/>
    <w:rsid w:val="00801964"/>
    <w:rsid w:val="00801FBB"/>
    <w:rsid w:val="00802C6D"/>
    <w:rsid w:val="0080342C"/>
    <w:rsid w:val="00804850"/>
    <w:rsid w:val="00804E3B"/>
    <w:rsid w:val="008053B3"/>
    <w:rsid w:val="008056B4"/>
    <w:rsid w:val="0080778D"/>
    <w:rsid w:val="00807B1F"/>
    <w:rsid w:val="008122F6"/>
    <w:rsid w:val="00813DA8"/>
    <w:rsid w:val="00814BF8"/>
    <w:rsid w:val="00814FA6"/>
    <w:rsid w:val="008151AD"/>
    <w:rsid w:val="008151E9"/>
    <w:rsid w:val="00815438"/>
    <w:rsid w:val="0081684F"/>
    <w:rsid w:val="0081787C"/>
    <w:rsid w:val="00817FBD"/>
    <w:rsid w:val="00821663"/>
    <w:rsid w:val="008217BF"/>
    <w:rsid w:val="00821918"/>
    <w:rsid w:val="008227CA"/>
    <w:rsid w:val="00822C37"/>
    <w:rsid w:val="00825070"/>
    <w:rsid w:val="00825DF5"/>
    <w:rsid w:val="008260B2"/>
    <w:rsid w:val="008260BB"/>
    <w:rsid w:val="008262F8"/>
    <w:rsid w:val="008263F1"/>
    <w:rsid w:val="0082660F"/>
    <w:rsid w:val="00826A85"/>
    <w:rsid w:val="00827D09"/>
    <w:rsid w:val="00830798"/>
    <w:rsid w:val="00830DCD"/>
    <w:rsid w:val="0083108A"/>
    <w:rsid w:val="008317B2"/>
    <w:rsid w:val="00831930"/>
    <w:rsid w:val="00832DD8"/>
    <w:rsid w:val="00833B87"/>
    <w:rsid w:val="00834A59"/>
    <w:rsid w:val="008351F2"/>
    <w:rsid w:val="00836637"/>
    <w:rsid w:val="00837066"/>
    <w:rsid w:val="00840AA8"/>
    <w:rsid w:val="0084195C"/>
    <w:rsid w:val="00842088"/>
    <w:rsid w:val="0084285C"/>
    <w:rsid w:val="0084392D"/>
    <w:rsid w:val="00844EBF"/>
    <w:rsid w:val="00846765"/>
    <w:rsid w:val="00851ABF"/>
    <w:rsid w:val="00851BB0"/>
    <w:rsid w:val="00851E55"/>
    <w:rsid w:val="0085292E"/>
    <w:rsid w:val="008534B0"/>
    <w:rsid w:val="008546DD"/>
    <w:rsid w:val="00854DF6"/>
    <w:rsid w:val="00855667"/>
    <w:rsid w:val="008558DA"/>
    <w:rsid w:val="008561CF"/>
    <w:rsid w:val="00856427"/>
    <w:rsid w:val="00856EE6"/>
    <w:rsid w:val="008575EF"/>
    <w:rsid w:val="00857B9E"/>
    <w:rsid w:val="00857D64"/>
    <w:rsid w:val="0086086A"/>
    <w:rsid w:val="008615BE"/>
    <w:rsid w:val="008619B0"/>
    <w:rsid w:val="008627C8"/>
    <w:rsid w:val="00863255"/>
    <w:rsid w:val="00864563"/>
    <w:rsid w:val="008651DB"/>
    <w:rsid w:val="00866BC9"/>
    <w:rsid w:val="008674C2"/>
    <w:rsid w:val="00867A37"/>
    <w:rsid w:val="00870878"/>
    <w:rsid w:val="00870B08"/>
    <w:rsid w:val="00871EE6"/>
    <w:rsid w:val="00872009"/>
    <w:rsid w:val="0087464B"/>
    <w:rsid w:val="00874B37"/>
    <w:rsid w:val="008750F8"/>
    <w:rsid w:val="00875A33"/>
    <w:rsid w:val="00875FDB"/>
    <w:rsid w:val="00881181"/>
    <w:rsid w:val="00881473"/>
    <w:rsid w:val="008817D5"/>
    <w:rsid w:val="00884C34"/>
    <w:rsid w:val="008863A4"/>
    <w:rsid w:val="008903AF"/>
    <w:rsid w:val="0089092A"/>
    <w:rsid w:val="0089116B"/>
    <w:rsid w:val="00891222"/>
    <w:rsid w:val="00891482"/>
    <w:rsid w:val="00892588"/>
    <w:rsid w:val="00893793"/>
    <w:rsid w:val="00893C58"/>
    <w:rsid w:val="00894F6F"/>
    <w:rsid w:val="00895523"/>
    <w:rsid w:val="00896C20"/>
    <w:rsid w:val="00897099"/>
    <w:rsid w:val="00897332"/>
    <w:rsid w:val="00897A94"/>
    <w:rsid w:val="008A2B3A"/>
    <w:rsid w:val="008A3411"/>
    <w:rsid w:val="008A35EF"/>
    <w:rsid w:val="008A418A"/>
    <w:rsid w:val="008A4900"/>
    <w:rsid w:val="008A4CE3"/>
    <w:rsid w:val="008A56D0"/>
    <w:rsid w:val="008A58D2"/>
    <w:rsid w:val="008A5CBD"/>
    <w:rsid w:val="008A651D"/>
    <w:rsid w:val="008A6683"/>
    <w:rsid w:val="008A68AE"/>
    <w:rsid w:val="008A6E10"/>
    <w:rsid w:val="008A7017"/>
    <w:rsid w:val="008A7F76"/>
    <w:rsid w:val="008B0820"/>
    <w:rsid w:val="008B08F9"/>
    <w:rsid w:val="008B0B14"/>
    <w:rsid w:val="008B0C8E"/>
    <w:rsid w:val="008B1C90"/>
    <w:rsid w:val="008B1D2A"/>
    <w:rsid w:val="008B2353"/>
    <w:rsid w:val="008B2694"/>
    <w:rsid w:val="008B3088"/>
    <w:rsid w:val="008B3AE0"/>
    <w:rsid w:val="008B4BC7"/>
    <w:rsid w:val="008B546C"/>
    <w:rsid w:val="008B58B5"/>
    <w:rsid w:val="008B6373"/>
    <w:rsid w:val="008B7240"/>
    <w:rsid w:val="008B7342"/>
    <w:rsid w:val="008C2E7D"/>
    <w:rsid w:val="008C3EB2"/>
    <w:rsid w:val="008C5558"/>
    <w:rsid w:val="008C5A8B"/>
    <w:rsid w:val="008C5E0C"/>
    <w:rsid w:val="008C652C"/>
    <w:rsid w:val="008C7BA3"/>
    <w:rsid w:val="008D0C26"/>
    <w:rsid w:val="008D1074"/>
    <w:rsid w:val="008D1078"/>
    <w:rsid w:val="008D13FC"/>
    <w:rsid w:val="008D275D"/>
    <w:rsid w:val="008D3392"/>
    <w:rsid w:val="008D7EE3"/>
    <w:rsid w:val="008E05F6"/>
    <w:rsid w:val="008E1C48"/>
    <w:rsid w:val="008E1D1A"/>
    <w:rsid w:val="008E1D50"/>
    <w:rsid w:val="008E326A"/>
    <w:rsid w:val="008E5288"/>
    <w:rsid w:val="008E534E"/>
    <w:rsid w:val="008E56F3"/>
    <w:rsid w:val="008E6B46"/>
    <w:rsid w:val="008E72B3"/>
    <w:rsid w:val="008E7414"/>
    <w:rsid w:val="008E7582"/>
    <w:rsid w:val="008E7D8B"/>
    <w:rsid w:val="008F14F2"/>
    <w:rsid w:val="008F1CAB"/>
    <w:rsid w:val="008F21B7"/>
    <w:rsid w:val="008F28E2"/>
    <w:rsid w:val="008F47A2"/>
    <w:rsid w:val="008F5F7E"/>
    <w:rsid w:val="008F659C"/>
    <w:rsid w:val="008F6611"/>
    <w:rsid w:val="008F74AD"/>
    <w:rsid w:val="008F7928"/>
    <w:rsid w:val="008F7ACF"/>
    <w:rsid w:val="0090051A"/>
    <w:rsid w:val="009020AD"/>
    <w:rsid w:val="0090247C"/>
    <w:rsid w:val="00902CA6"/>
    <w:rsid w:val="00902FF5"/>
    <w:rsid w:val="009031A0"/>
    <w:rsid w:val="0090381E"/>
    <w:rsid w:val="00904004"/>
    <w:rsid w:val="009044CC"/>
    <w:rsid w:val="0090694D"/>
    <w:rsid w:val="009078FD"/>
    <w:rsid w:val="00907A1C"/>
    <w:rsid w:val="009117D2"/>
    <w:rsid w:val="00912077"/>
    <w:rsid w:val="0091242A"/>
    <w:rsid w:val="00912EB3"/>
    <w:rsid w:val="00912FB1"/>
    <w:rsid w:val="009135AC"/>
    <w:rsid w:val="0091371A"/>
    <w:rsid w:val="00913962"/>
    <w:rsid w:val="00913C26"/>
    <w:rsid w:val="009144DB"/>
    <w:rsid w:val="00914D52"/>
    <w:rsid w:val="00915CD4"/>
    <w:rsid w:val="009160B7"/>
    <w:rsid w:val="0091616E"/>
    <w:rsid w:val="009163F4"/>
    <w:rsid w:val="00916A86"/>
    <w:rsid w:val="00917243"/>
    <w:rsid w:val="0092223A"/>
    <w:rsid w:val="009222BC"/>
    <w:rsid w:val="0092230E"/>
    <w:rsid w:val="00922D39"/>
    <w:rsid w:val="0092353A"/>
    <w:rsid w:val="00923781"/>
    <w:rsid w:val="00924194"/>
    <w:rsid w:val="00925A3C"/>
    <w:rsid w:val="00925A8A"/>
    <w:rsid w:val="00926B8A"/>
    <w:rsid w:val="00927872"/>
    <w:rsid w:val="00930894"/>
    <w:rsid w:val="00931ECD"/>
    <w:rsid w:val="00932053"/>
    <w:rsid w:val="00932578"/>
    <w:rsid w:val="009327AA"/>
    <w:rsid w:val="00932AC2"/>
    <w:rsid w:val="0093302A"/>
    <w:rsid w:val="00933042"/>
    <w:rsid w:val="009331B2"/>
    <w:rsid w:val="00933847"/>
    <w:rsid w:val="00934012"/>
    <w:rsid w:val="009341DE"/>
    <w:rsid w:val="00934868"/>
    <w:rsid w:val="00934C51"/>
    <w:rsid w:val="00936525"/>
    <w:rsid w:val="0093745E"/>
    <w:rsid w:val="009405D8"/>
    <w:rsid w:val="00940AC1"/>
    <w:rsid w:val="00940AE0"/>
    <w:rsid w:val="00940C7F"/>
    <w:rsid w:val="009413CB"/>
    <w:rsid w:val="00941BF5"/>
    <w:rsid w:val="00942B21"/>
    <w:rsid w:val="00944A5A"/>
    <w:rsid w:val="00947155"/>
    <w:rsid w:val="00947FE6"/>
    <w:rsid w:val="009506EB"/>
    <w:rsid w:val="00950A15"/>
    <w:rsid w:val="00950A5B"/>
    <w:rsid w:val="00953729"/>
    <w:rsid w:val="009539F6"/>
    <w:rsid w:val="00953CC4"/>
    <w:rsid w:val="00953E1C"/>
    <w:rsid w:val="0095468B"/>
    <w:rsid w:val="00954E78"/>
    <w:rsid w:val="00954E87"/>
    <w:rsid w:val="00956039"/>
    <w:rsid w:val="009576B5"/>
    <w:rsid w:val="00960021"/>
    <w:rsid w:val="009614B3"/>
    <w:rsid w:val="00961591"/>
    <w:rsid w:val="009615D9"/>
    <w:rsid w:val="009623B3"/>
    <w:rsid w:val="009628F2"/>
    <w:rsid w:val="00963811"/>
    <w:rsid w:val="00965907"/>
    <w:rsid w:val="00965DBB"/>
    <w:rsid w:val="009661F5"/>
    <w:rsid w:val="00966813"/>
    <w:rsid w:val="00967E0A"/>
    <w:rsid w:val="00970F63"/>
    <w:rsid w:val="00972812"/>
    <w:rsid w:val="00972AD3"/>
    <w:rsid w:val="00973D2A"/>
    <w:rsid w:val="0097437D"/>
    <w:rsid w:val="00975464"/>
    <w:rsid w:val="00975B23"/>
    <w:rsid w:val="00976B11"/>
    <w:rsid w:val="00976E04"/>
    <w:rsid w:val="00982092"/>
    <w:rsid w:val="00983060"/>
    <w:rsid w:val="0098540A"/>
    <w:rsid w:val="00986132"/>
    <w:rsid w:val="009864FF"/>
    <w:rsid w:val="00986D62"/>
    <w:rsid w:val="009871A1"/>
    <w:rsid w:val="00987DFC"/>
    <w:rsid w:val="009904AA"/>
    <w:rsid w:val="0099062F"/>
    <w:rsid w:val="00992517"/>
    <w:rsid w:val="00992C5B"/>
    <w:rsid w:val="00992DDE"/>
    <w:rsid w:val="00993292"/>
    <w:rsid w:val="0099383A"/>
    <w:rsid w:val="00994D3A"/>
    <w:rsid w:val="00995DB9"/>
    <w:rsid w:val="00996096"/>
    <w:rsid w:val="0099674D"/>
    <w:rsid w:val="00996970"/>
    <w:rsid w:val="00997D69"/>
    <w:rsid w:val="009A137A"/>
    <w:rsid w:val="009A151F"/>
    <w:rsid w:val="009A1AC7"/>
    <w:rsid w:val="009A1FBA"/>
    <w:rsid w:val="009A2ECE"/>
    <w:rsid w:val="009A59B4"/>
    <w:rsid w:val="009A59DA"/>
    <w:rsid w:val="009A5D5A"/>
    <w:rsid w:val="009A5F22"/>
    <w:rsid w:val="009A6845"/>
    <w:rsid w:val="009A6A47"/>
    <w:rsid w:val="009A7201"/>
    <w:rsid w:val="009A7945"/>
    <w:rsid w:val="009A7ED5"/>
    <w:rsid w:val="009B02F1"/>
    <w:rsid w:val="009B3616"/>
    <w:rsid w:val="009B4327"/>
    <w:rsid w:val="009B48EB"/>
    <w:rsid w:val="009B5353"/>
    <w:rsid w:val="009B5A9C"/>
    <w:rsid w:val="009B7410"/>
    <w:rsid w:val="009B7740"/>
    <w:rsid w:val="009C1C84"/>
    <w:rsid w:val="009C33DA"/>
    <w:rsid w:val="009C3582"/>
    <w:rsid w:val="009C4773"/>
    <w:rsid w:val="009C5C06"/>
    <w:rsid w:val="009C6059"/>
    <w:rsid w:val="009C60EB"/>
    <w:rsid w:val="009C62E6"/>
    <w:rsid w:val="009C67A7"/>
    <w:rsid w:val="009C6959"/>
    <w:rsid w:val="009C6C81"/>
    <w:rsid w:val="009C7245"/>
    <w:rsid w:val="009C72E6"/>
    <w:rsid w:val="009D1AE2"/>
    <w:rsid w:val="009D1F6D"/>
    <w:rsid w:val="009D286A"/>
    <w:rsid w:val="009D29F0"/>
    <w:rsid w:val="009D2EFC"/>
    <w:rsid w:val="009D312A"/>
    <w:rsid w:val="009D47FF"/>
    <w:rsid w:val="009D4B94"/>
    <w:rsid w:val="009D5AD9"/>
    <w:rsid w:val="009D5FE2"/>
    <w:rsid w:val="009E08FF"/>
    <w:rsid w:val="009E0D6A"/>
    <w:rsid w:val="009E1B85"/>
    <w:rsid w:val="009E1C60"/>
    <w:rsid w:val="009E1C7F"/>
    <w:rsid w:val="009E2454"/>
    <w:rsid w:val="009E2AF6"/>
    <w:rsid w:val="009E46B0"/>
    <w:rsid w:val="009E47E7"/>
    <w:rsid w:val="009E58A3"/>
    <w:rsid w:val="009E5AE0"/>
    <w:rsid w:val="009E5E75"/>
    <w:rsid w:val="009E64A2"/>
    <w:rsid w:val="009E6EDC"/>
    <w:rsid w:val="009E7072"/>
    <w:rsid w:val="009E71D0"/>
    <w:rsid w:val="009E792F"/>
    <w:rsid w:val="009F068C"/>
    <w:rsid w:val="009F0D11"/>
    <w:rsid w:val="009F0FE9"/>
    <w:rsid w:val="009F1B51"/>
    <w:rsid w:val="009F27F5"/>
    <w:rsid w:val="009F2BC6"/>
    <w:rsid w:val="009F5B12"/>
    <w:rsid w:val="009F60C5"/>
    <w:rsid w:val="009F6533"/>
    <w:rsid w:val="009F6806"/>
    <w:rsid w:val="009F7131"/>
    <w:rsid w:val="00A00A0F"/>
    <w:rsid w:val="00A01289"/>
    <w:rsid w:val="00A0187B"/>
    <w:rsid w:val="00A02013"/>
    <w:rsid w:val="00A02CA8"/>
    <w:rsid w:val="00A02D9B"/>
    <w:rsid w:val="00A03631"/>
    <w:rsid w:val="00A03A0C"/>
    <w:rsid w:val="00A03E04"/>
    <w:rsid w:val="00A04AFC"/>
    <w:rsid w:val="00A0599F"/>
    <w:rsid w:val="00A05A6A"/>
    <w:rsid w:val="00A05C88"/>
    <w:rsid w:val="00A06F17"/>
    <w:rsid w:val="00A071DE"/>
    <w:rsid w:val="00A07AB5"/>
    <w:rsid w:val="00A118C4"/>
    <w:rsid w:val="00A11A13"/>
    <w:rsid w:val="00A11C64"/>
    <w:rsid w:val="00A1252B"/>
    <w:rsid w:val="00A1336F"/>
    <w:rsid w:val="00A14150"/>
    <w:rsid w:val="00A14D38"/>
    <w:rsid w:val="00A14F2F"/>
    <w:rsid w:val="00A16C95"/>
    <w:rsid w:val="00A20363"/>
    <w:rsid w:val="00A2273D"/>
    <w:rsid w:val="00A22C4D"/>
    <w:rsid w:val="00A22F8B"/>
    <w:rsid w:val="00A232DE"/>
    <w:rsid w:val="00A23361"/>
    <w:rsid w:val="00A23549"/>
    <w:rsid w:val="00A23FF1"/>
    <w:rsid w:val="00A2442F"/>
    <w:rsid w:val="00A24585"/>
    <w:rsid w:val="00A25ACE"/>
    <w:rsid w:val="00A26E71"/>
    <w:rsid w:val="00A3040C"/>
    <w:rsid w:val="00A310B9"/>
    <w:rsid w:val="00A3220A"/>
    <w:rsid w:val="00A32390"/>
    <w:rsid w:val="00A338A9"/>
    <w:rsid w:val="00A3409F"/>
    <w:rsid w:val="00A3479E"/>
    <w:rsid w:val="00A35284"/>
    <w:rsid w:val="00A361ED"/>
    <w:rsid w:val="00A36C2D"/>
    <w:rsid w:val="00A3738C"/>
    <w:rsid w:val="00A377EA"/>
    <w:rsid w:val="00A37945"/>
    <w:rsid w:val="00A37F8F"/>
    <w:rsid w:val="00A37F98"/>
    <w:rsid w:val="00A40048"/>
    <w:rsid w:val="00A40122"/>
    <w:rsid w:val="00A41919"/>
    <w:rsid w:val="00A420F9"/>
    <w:rsid w:val="00A42BBC"/>
    <w:rsid w:val="00A438F6"/>
    <w:rsid w:val="00A43965"/>
    <w:rsid w:val="00A43E34"/>
    <w:rsid w:val="00A44CC6"/>
    <w:rsid w:val="00A45110"/>
    <w:rsid w:val="00A453B7"/>
    <w:rsid w:val="00A474DB"/>
    <w:rsid w:val="00A5075C"/>
    <w:rsid w:val="00A50926"/>
    <w:rsid w:val="00A53664"/>
    <w:rsid w:val="00A544A8"/>
    <w:rsid w:val="00A5572F"/>
    <w:rsid w:val="00A5587D"/>
    <w:rsid w:val="00A559A4"/>
    <w:rsid w:val="00A55AA4"/>
    <w:rsid w:val="00A5671F"/>
    <w:rsid w:val="00A5684F"/>
    <w:rsid w:val="00A569D8"/>
    <w:rsid w:val="00A56BA5"/>
    <w:rsid w:val="00A57428"/>
    <w:rsid w:val="00A609F6"/>
    <w:rsid w:val="00A6126D"/>
    <w:rsid w:val="00A61CA6"/>
    <w:rsid w:val="00A626D1"/>
    <w:rsid w:val="00A629B7"/>
    <w:rsid w:val="00A63626"/>
    <w:rsid w:val="00A64881"/>
    <w:rsid w:val="00A66C96"/>
    <w:rsid w:val="00A66DC6"/>
    <w:rsid w:val="00A67B1F"/>
    <w:rsid w:val="00A67CA9"/>
    <w:rsid w:val="00A67D95"/>
    <w:rsid w:val="00A7073C"/>
    <w:rsid w:val="00A70743"/>
    <w:rsid w:val="00A70ABF"/>
    <w:rsid w:val="00A70CD1"/>
    <w:rsid w:val="00A711C0"/>
    <w:rsid w:val="00A71B27"/>
    <w:rsid w:val="00A72408"/>
    <w:rsid w:val="00A726B5"/>
    <w:rsid w:val="00A72ABA"/>
    <w:rsid w:val="00A75177"/>
    <w:rsid w:val="00A75B86"/>
    <w:rsid w:val="00A7603C"/>
    <w:rsid w:val="00A76629"/>
    <w:rsid w:val="00A76FF9"/>
    <w:rsid w:val="00A7738F"/>
    <w:rsid w:val="00A77AC2"/>
    <w:rsid w:val="00A812E9"/>
    <w:rsid w:val="00A836A7"/>
    <w:rsid w:val="00A84989"/>
    <w:rsid w:val="00A86EF2"/>
    <w:rsid w:val="00A8742B"/>
    <w:rsid w:val="00A87930"/>
    <w:rsid w:val="00A90DD6"/>
    <w:rsid w:val="00A917B1"/>
    <w:rsid w:val="00A927C6"/>
    <w:rsid w:val="00A92AED"/>
    <w:rsid w:val="00A92F0F"/>
    <w:rsid w:val="00A937A0"/>
    <w:rsid w:val="00A945C9"/>
    <w:rsid w:val="00A96750"/>
    <w:rsid w:val="00A967F4"/>
    <w:rsid w:val="00A96A09"/>
    <w:rsid w:val="00A97B51"/>
    <w:rsid w:val="00AA2377"/>
    <w:rsid w:val="00AA30F4"/>
    <w:rsid w:val="00AA3E5D"/>
    <w:rsid w:val="00AA4443"/>
    <w:rsid w:val="00AA4FBF"/>
    <w:rsid w:val="00AA5EC7"/>
    <w:rsid w:val="00AB24AB"/>
    <w:rsid w:val="00AB2D08"/>
    <w:rsid w:val="00AB2E1D"/>
    <w:rsid w:val="00AB3FE1"/>
    <w:rsid w:val="00AB5012"/>
    <w:rsid w:val="00AB5473"/>
    <w:rsid w:val="00AB6091"/>
    <w:rsid w:val="00AB7338"/>
    <w:rsid w:val="00AB7E32"/>
    <w:rsid w:val="00AC03F8"/>
    <w:rsid w:val="00AC0811"/>
    <w:rsid w:val="00AC154C"/>
    <w:rsid w:val="00AC254E"/>
    <w:rsid w:val="00AC2B91"/>
    <w:rsid w:val="00AC35D8"/>
    <w:rsid w:val="00AC3B99"/>
    <w:rsid w:val="00AC3E5B"/>
    <w:rsid w:val="00AC4DB0"/>
    <w:rsid w:val="00AC4F33"/>
    <w:rsid w:val="00AC61B8"/>
    <w:rsid w:val="00AC6346"/>
    <w:rsid w:val="00AD0FD7"/>
    <w:rsid w:val="00AD1087"/>
    <w:rsid w:val="00AD12C1"/>
    <w:rsid w:val="00AD23A2"/>
    <w:rsid w:val="00AD2A54"/>
    <w:rsid w:val="00AD34CB"/>
    <w:rsid w:val="00AD35F2"/>
    <w:rsid w:val="00AD38BD"/>
    <w:rsid w:val="00AD3E66"/>
    <w:rsid w:val="00AD4132"/>
    <w:rsid w:val="00AD416C"/>
    <w:rsid w:val="00AD455A"/>
    <w:rsid w:val="00AD5C15"/>
    <w:rsid w:val="00AD6AA8"/>
    <w:rsid w:val="00AE01A2"/>
    <w:rsid w:val="00AE0936"/>
    <w:rsid w:val="00AE0A54"/>
    <w:rsid w:val="00AE1106"/>
    <w:rsid w:val="00AE11B6"/>
    <w:rsid w:val="00AE22D3"/>
    <w:rsid w:val="00AE2328"/>
    <w:rsid w:val="00AE33CD"/>
    <w:rsid w:val="00AE5D24"/>
    <w:rsid w:val="00AE600C"/>
    <w:rsid w:val="00AE65E8"/>
    <w:rsid w:val="00AE7410"/>
    <w:rsid w:val="00AF0146"/>
    <w:rsid w:val="00AF106E"/>
    <w:rsid w:val="00AF1119"/>
    <w:rsid w:val="00AF18BF"/>
    <w:rsid w:val="00AF539B"/>
    <w:rsid w:val="00AF62C8"/>
    <w:rsid w:val="00AF7E87"/>
    <w:rsid w:val="00B0015B"/>
    <w:rsid w:val="00B006D9"/>
    <w:rsid w:val="00B01108"/>
    <w:rsid w:val="00B01389"/>
    <w:rsid w:val="00B01617"/>
    <w:rsid w:val="00B019E3"/>
    <w:rsid w:val="00B031F0"/>
    <w:rsid w:val="00B0361C"/>
    <w:rsid w:val="00B0687C"/>
    <w:rsid w:val="00B06C98"/>
    <w:rsid w:val="00B06F60"/>
    <w:rsid w:val="00B07B90"/>
    <w:rsid w:val="00B10374"/>
    <w:rsid w:val="00B104DF"/>
    <w:rsid w:val="00B10B33"/>
    <w:rsid w:val="00B11B31"/>
    <w:rsid w:val="00B12E5A"/>
    <w:rsid w:val="00B135F2"/>
    <w:rsid w:val="00B13A23"/>
    <w:rsid w:val="00B14F55"/>
    <w:rsid w:val="00B14F76"/>
    <w:rsid w:val="00B157BA"/>
    <w:rsid w:val="00B15E7A"/>
    <w:rsid w:val="00B165DF"/>
    <w:rsid w:val="00B1661C"/>
    <w:rsid w:val="00B16E2B"/>
    <w:rsid w:val="00B176AC"/>
    <w:rsid w:val="00B20AA1"/>
    <w:rsid w:val="00B21549"/>
    <w:rsid w:val="00B2180D"/>
    <w:rsid w:val="00B21AA9"/>
    <w:rsid w:val="00B21F1D"/>
    <w:rsid w:val="00B230D8"/>
    <w:rsid w:val="00B253BC"/>
    <w:rsid w:val="00B25DC9"/>
    <w:rsid w:val="00B25EE6"/>
    <w:rsid w:val="00B25F9A"/>
    <w:rsid w:val="00B2651D"/>
    <w:rsid w:val="00B270ED"/>
    <w:rsid w:val="00B301C9"/>
    <w:rsid w:val="00B30808"/>
    <w:rsid w:val="00B30A3D"/>
    <w:rsid w:val="00B31298"/>
    <w:rsid w:val="00B3131A"/>
    <w:rsid w:val="00B31E12"/>
    <w:rsid w:val="00B32B50"/>
    <w:rsid w:val="00B33A46"/>
    <w:rsid w:val="00B33F42"/>
    <w:rsid w:val="00B341A0"/>
    <w:rsid w:val="00B34B14"/>
    <w:rsid w:val="00B36673"/>
    <w:rsid w:val="00B36CC5"/>
    <w:rsid w:val="00B3743C"/>
    <w:rsid w:val="00B40C3C"/>
    <w:rsid w:val="00B412A5"/>
    <w:rsid w:val="00B42883"/>
    <w:rsid w:val="00B42889"/>
    <w:rsid w:val="00B43835"/>
    <w:rsid w:val="00B45287"/>
    <w:rsid w:val="00B45F08"/>
    <w:rsid w:val="00B469A3"/>
    <w:rsid w:val="00B47EF4"/>
    <w:rsid w:val="00B50093"/>
    <w:rsid w:val="00B51DDE"/>
    <w:rsid w:val="00B5305D"/>
    <w:rsid w:val="00B5369B"/>
    <w:rsid w:val="00B540E2"/>
    <w:rsid w:val="00B54B71"/>
    <w:rsid w:val="00B5519A"/>
    <w:rsid w:val="00B56907"/>
    <w:rsid w:val="00B60299"/>
    <w:rsid w:val="00B609AA"/>
    <w:rsid w:val="00B609DD"/>
    <w:rsid w:val="00B60E54"/>
    <w:rsid w:val="00B61021"/>
    <w:rsid w:val="00B615FC"/>
    <w:rsid w:val="00B61E7D"/>
    <w:rsid w:val="00B6205F"/>
    <w:rsid w:val="00B6222A"/>
    <w:rsid w:val="00B624C0"/>
    <w:rsid w:val="00B62A46"/>
    <w:rsid w:val="00B62F5C"/>
    <w:rsid w:val="00B633A0"/>
    <w:rsid w:val="00B63596"/>
    <w:rsid w:val="00B6375E"/>
    <w:rsid w:val="00B63853"/>
    <w:rsid w:val="00B639D9"/>
    <w:rsid w:val="00B63A21"/>
    <w:rsid w:val="00B63C3D"/>
    <w:rsid w:val="00B647EE"/>
    <w:rsid w:val="00B64C7D"/>
    <w:rsid w:val="00B655F8"/>
    <w:rsid w:val="00B6584D"/>
    <w:rsid w:val="00B65C14"/>
    <w:rsid w:val="00B66799"/>
    <w:rsid w:val="00B667E6"/>
    <w:rsid w:val="00B66B3E"/>
    <w:rsid w:val="00B677B7"/>
    <w:rsid w:val="00B67DFA"/>
    <w:rsid w:val="00B67E22"/>
    <w:rsid w:val="00B7084F"/>
    <w:rsid w:val="00B70F02"/>
    <w:rsid w:val="00B717FC"/>
    <w:rsid w:val="00B721A6"/>
    <w:rsid w:val="00B72F6F"/>
    <w:rsid w:val="00B736EF"/>
    <w:rsid w:val="00B7591A"/>
    <w:rsid w:val="00B75B31"/>
    <w:rsid w:val="00B75F6F"/>
    <w:rsid w:val="00B7728E"/>
    <w:rsid w:val="00B80AC6"/>
    <w:rsid w:val="00B80F85"/>
    <w:rsid w:val="00B812E1"/>
    <w:rsid w:val="00B8210A"/>
    <w:rsid w:val="00B83318"/>
    <w:rsid w:val="00B83ED6"/>
    <w:rsid w:val="00B84D4C"/>
    <w:rsid w:val="00B8523A"/>
    <w:rsid w:val="00B85F56"/>
    <w:rsid w:val="00B87CAE"/>
    <w:rsid w:val="00B91797"/>
    <w:rsid w:val="00B91A63"/>
    <w:rsid w:val="00B9212C"/>
    <w:rsid w:val="00B93F4E"/>
    <w:rsid w:val="00B946F9"/>
    <w:rsid w:val="00B95BBC"/>
    <w:rsid w:val="00B9625C"/>
    <w:rsid w:val="00B97634"/>
    <w:rsid w:val="00B97689"/>
    <w:rsid w:val="00B97CB8"/>
    <w:rsid w:val="00BA0FCC"/>
    <w:rsid w:val="00BA22E2"/>
    <w:rsid w:val="00BA287C"/>
    <w:rsid w:val="00BA666C"/>
    <w:rsid w:val="00BA7F81"/>
    <w:rsid w:val="00BB1422"/>
    <w:rsid w:val="00BB1BD6"/>
    <w:rsid w:val="00BB2580"/>
    <w:rsid w:val="00BB2653"/>
    <w:rsid w:val="00BB35BD"/>
    <w:rsid w:val="00BB3F11"/>
    <w:rsid w:val="00BB4229"/>
    <w:rsid w:val="00BB50CF"/>
    <w:rsid w:val="00BB602B"/>
    <w:rsid w:val="00BB60FC"/>
    <w:rsid w:val="00BB7332"/>
    <w:rsid w:val="00BB7451"/>
    <w:rsid w:val="00BC0110"/>
    <w:rsid w:val="00BC04DA"/>
    <w:rsid w:val="00BC0674"/>
    <w:rsid w:val="00BC16EC"/>
    <w:rsid w:val="00BC218E"/>
    <w:rsid w:val="00BC285B"/>
    <w:rsid w:val="00BC28C0"/>
    <w:rsid w:val="00BC2EFC"/>
    <w:rsid w:val="00BC6316"/>
    <w:rsid w:val="00BC739F"/>
    <w:rsid w:val="00BC7656"/>
    <w:rsid w:val="00BD11ED"/>
    <w:rsid w:val="00BD20EE"/>
    <w:rsid w:val="00BD24D2"/>
    <w:rsid w:val="00BD2AD4"/>
    <w:rsid w:val="00BD3798"/>
    <w:rsid w:val="00BD39AA"/>
    <w:rsid w:val="00BD3AD0"/>
    <w:rsid w:val="00BD3EF8"/>
    <w:rsid w:val="00BD5888"/>
    <w:rsid w:val="00BD58AA"/>
    <w:rsid w:val="00BD58D3"/>
    <w:rsid w:val="00BD6136"/>
    <w:rsid w:val="00BD6BD0"/>
    <w:rsid w:val="00BD6C59"/>
    <w:rsid w:val="00BD6E17"/>
    <w:rsid w:val="00BE1944"/>
    <w:rsid w:val="00BE2153"/>
    <w:rsid w:val="00BE3072"/>
    <w:rsid w:val="00BE5AA6"/>
    <w:rsid w:val="00BE5E2C"/>
    <w:rsid w:val="00BE6268"/>
    <w:rsid w:val="00BE7006"/>
    <w:rsid w:val="00BE76D3"/>
    <w:rsid w:val="00BE7A56"/>
    <w:rsid w:val="00BF114E"/>
    <w:rsid w:val="00BF1362"/>
    <w:rsid w:val="00BF14C6"/>
    <w:rsid w:val="00BF19B6"/>
    <w:rsid w:val="00BF2265"/>
    <w:rsid w:val="00BF2501"/>
    <w:rsid w:val="00BF462F"/>
    <w:rsid w:val="00BF53EA"/>
    <w:rsid w:val="00BF5A5C"/>
    <w:rsid w:val="00BF6120"/>
    <w:rsid w:val="00BF6BA4"/>
    <w:rsid w:val="00BF728F"/>
    <w:rsid w:val="00BF7F10"/>
    <w:rsid w:val="00C00357"/>
    <w:rsid w:val="00C0162A"/>
    <w:rsid w:val="00C04616"/>
    <w:rsid w:val="00C050F0"/>
    <w:rsid w:val="00C05333"/>
    <w:rsid w:val="00C053F7"/>
    <w:rsid w:val="00C05DC9"/>
    <w:rsid w:val="00C06ACB"/>
    <w:rsid w:val="00C06B5E"/>
    <w:rsid w:val="00C0749C"/>
    <w:rsid w:val="00C1081B"/>
    <w:rsid w:val="00C10990"/>
    <w:rsid w:val="00C10A37"/>
    <w:rsid w:val="00C10A50"/>
    <w:rsid w:val="00C10AF1"/>
    <w:rsid w:val="00C10B47"/>
    <w:rsid w:val="00C10DB6"/>
    <w:rsid w:val="00C1285F"/>
    <w:rsid w:val="00C12EB9"/>
    <w:rsid w:val="00C13236"/>
    <w:rsid w:val="00C13A56"/>
    <w:rsid w:val="00C13D94"/>
    <w:rsid w:val="00C13E65"/>
    <w:rsid w:val="00C14494"/>
    <w:rsid w:val="00C146FB"/>
    <w:rsid w:val="00C1501A"/>
    <w:rsid w:val="00C1683F"/>
    <w:rsid w:val="00C17134"/>
    <w:rsid w:val="00C207A5"/>
    <w:rsid w:val="00C223BC"/>
    <w:rsid w:val="00C236DC"/>
    <w:rsid w:val="00C23B22"/>
    <w:rsid w:val="00C250D7"/>
    <w:rsid w:val="00C2535E"/>
    <w:rsid w:val="00C269CE"/>
    <w:rsid w:val="00C272A7"/>
    <w:rsid w:val="00C2745D"/>
    <w:rsid w:val="00C27CBD"/>
    <w:rsid w:val="00C31705"/>
    <w:rsid w:val="00C32228"/>
    <w:rsid w:val="00C323CD"/>
    <w:rsid w:val="00C329A8"/>
    <w:rsid w:val="00C32A21"/>
    <w:rsid w:val="00C35101"/>
    <w:rsid w:val="00C35913"/>
    <w:rsid w:val="00C36019"/>
    <w:rsid w:val="00C36325"/>
    <w:rsid w:val="00C3789A"/>
    <w:rsid w:val="00C37E1C"/>
    <w:rsid w:val="00C42670"/>
    <w:rsid w:val="00C4294B"/>
    <w:rsid w:val="00C42F6E"/>
    <w:rsid w:val="00C44001"/>
    <w:rsid w:val="00C4425D"/>
    <w:rsid w:val="00C4483D"/>
    <w:rsid w:val="00C44AFF"/>
    <w:rsid w:val="00C44E7B"/>
    <w:rsid w:val="00C458ED"/>
    <w:rsid w:val="00C45E11"/>
    <w:rsid w:val="00C479BA"/>
    <w:rsid w:val="00C502FB"/>
    <w:rsid w:val="00C508E9"/>
    <w:rsid w:val="00C51251"/>
    <w:rsid w:val="00C512AB"/>
    <w:rsid w:val="00C513C6"/>
    <w:rsid w:val="00C51675"/>
    <w:rsid w:val="00C51A8C"/>
    <w:rsid w:val="00C52FC4"/>
    <w:rsid w:val="00C549DD"/>
    <w:rsid w:val="00C562BC"/>
    <w:rsid w:val="00C56A8B"/>
    <w:rsid w:val="00C56DF0"/>
    <w:rsid w:val="00C572D8"/>
    <w:rsid w:val="00C60157"/>
    <w:rsid w:val="00C60193"/>
    <w:rsid w:val="00C604F2"/>
    <w:rsid w:val="00C60513"/>
    <w:rsid w:val="00C6077E"/>
    <w:rsid w:val="00C6110A"/>
    <w:rsid w:val="00C62C94"/>
    <w:rsid w:val="00C64766"/>
    <w:rsid w:val="00C64CEB"/>
    <w:rsid w:val="00C65FEE"/>
    <w:rsid w:val="00C66B10"/>
    <w:rsid w:val="00C66B36"/>
    <w:rsid w:val="00C70A08"/>
    <w:rsid w:val="00C70D9A"/>
    <w:rsid w:val="00C7165F"/>
    <w:rsid w:val="00C717FB"/>
    <w:rsid w:val="00C72C47"/>
    <w:rsid w:val="00C73212"/>
    <w:rsid w:val="00C73CCA"/>
    <w:rsid w:val="00C740CE"/>
    <w:rsid w:val="00C758B6"/>
    <w:rsid w:val="00C75D81"/>
    <w:rsid w:val="00C7708C"/>
    <w:rsid w:val="00C80324"/>
    <w:rsid w:val="00C80350"/>
    <w:rsid w:val="00C8127B"/>
    <w:rsid w:val="00C818A5"/>
    <w:rsid w:val="00C821BF"/>
    <w:rsid w:val="00C830BD"/>
    <w:rsid w:val="00C84029"/>
    <w:rsid w:val="00C84290"/>
    <w:rsid w:val="00C842AD"/>
    <w:rsid w:val="00C8498C"/>
    <w:rsid w:val="00C85E82"/>
    <w:rsid w:val="00C86307"/>
    <w:rsid w:val="00C8637C"/>
    <w:rsid w:val="00C86558"/>
    <w:rsid w:val="00C879F5"/>
    <w:rsid w:val="00C903C1"/>
    <w:rsid w:val="00C90A45"/>
    <w:rsid w:val="00C90EED"/>
    <w:rsid w:val="00C93131"/>
    <w:rsid w:val="00C93796"/>
    <w:rsid w:val="00C96580"/>
    <w:rsid w:val="00C96C31"/>
    <w:rsid w:val="00CA1742"/>
    <w:rsid w:val="00CA1B97"/>
    <w:rsid w:val="00CA2A81"/>
    <w:rsid w:val="00CA2AF9"/>
    <w:rsid w:val="00CA3B5F"/>
    <w:rsid w:val="00CA4871"/>
    <w:rsid w:val="00CA5ABE"/>
    <w:rsid w:val="00CA5C96"/>
    <w:rsid w:val="00CA6B12"/>
    <w:rsid w:val="00CA70E7"/>
    <w:rsid w:val="00CA75AB"/>
    <w:rsid w:val="00CB000B"/>
    <w:rsid w:val="00CB015E"/>
    <w:rsid w:val="00CB0430"/>
    <w:rsid w:val="00CB111E"/>
    <w:rsid w:val="00CB1728"/>
    <w:rsid w:val="00CB1EB4"/>
    <w:rsid w:val="00CB2636"/>
    <w:rsid w:val="00CB3C91"/>
    <w:rsid w:val="00CB45F6"/>
    <w:rsid w:val="00CB5057"/>
    <w:rsid w:val="00CB5302"/>
    <w:rsid w:val="00CB5518"/>
    <w:rsid w:val="00CB5BE0"/>
    <w:rsid w:val="00CB6BE8"/>
    <w:rsid w:val="00CB6E4B"/>
    <w:rsid w:val="00CB7834"/>
    <w:rsid w:val="00CC10EE"/>
    <w:rsid w:val="00CC284E"/>
    <w:rsid w:val="00CC3420"/>
    <w:rsid w:val="00CC5A2E"/>
    <w:rsid w:val="00CC6612"/>
    <w:rsid w:val="00CC6EF6"/>
    <w:rsid w:val="00CC7EF6"/>
    <w:rsid w:val="00CD0010"/>
    <w:rsid w:val="00CD1BE6"/>
    <w:rsid w:val="00CD25AC"/>
    <w:rsid w:val="00CD2777"/>
    <w:rsid w:val="00CD308E"/>
    <w:rsid w:val="00CD33A8"/>
    <w:rsid w:val="00CD4127"/>
    <w:rsid w:val="00CD460A"/>
    <w:rsid w:val="00CD4E67"/>
    <w:rsid w:val="00CD4E7A"/>
    <w:rsid w:val="00CD66F2"/>
    <w:rsid w:val="00CD680E"/>
    <w:rsid w:val="00CD6D54"/>
    <w:rsid w:val="00CD6F39"/>
    <w:rsid w:val="00CE012F"/>
    <w:rsid w:val="00CE157B"/>
    <w:rsid w:val="00CE22FF"/>
    <w:rsid w:val="00CE2DCA"/>
    <w:rsid w:val="00CE3D3B"/>
    <w:rsid w:val="00CE4A1A"/>
    <w:rsid w:val="00CE4EBF"/>
    <w:rsid w:val="00CE588B"/>
    <w:rsid w:val="00CE5D62"/>
    <w:rsid w:val="00CE6254"/>
    <w:rsid w:val="00CE634B"/>
    <w:rsid w:val="00CE63FE"/>
    <w:rsid w:val="00CE68EA"/>
    <w:rsid w:val="00CF019B"/>
    <w:rsid w:val="00CF1467"/>
    <w:rsid w:val="00CF1F7A"/>
    <w:rsid w:val="00CF29F6"/>
    <w:rsid w:val="00CF3238"/>
    <w:rsid w:val="00CF4528"/>
    <w:rsid w:val="00CF4771"/>
    <w:rsid w:val="00CF5459"/>
    <w:rsid w:val="00CF546C"/>
    <w:rsid w:val="00CF5996"/>
    <w:rsid w:val="00CF5DB4"/>
    <w:rsid w:val="00CF642F"/>
    <w:rsid w:val="00CF65D9"/>
    <w:rsid w:val="00CF71EB"/>
    <w:rsid w:val="00CF737C"/>
    <w:rsid w:val="00D005AB"/>
    <w:rsid w:val="00D014F3"/>
    <w:rsid w:val="00D01880"/>
    <w:rsid w:val="00D0249A"/>
    <w:rsid w:val="00D026C0"/>
    <w:rsid w:val="00D03D52"/>
    <w:rsid w:val="00D03F98"/>
    <w:rsid w:val="00D05296"/>
    <w:rsid w:val="00D053A5"/>
    <w:rsid w:val="00D058B0"/>
    <w:rsid w:val="00D059D2"/>
    <w:rsid w:val="00D078EE"/>
    <w:rsid w:val="00D107B3"/>
    <w:rsid w:val="00D1117D"/>
    <w:rsid w:val="00D117F5"/>
    <w:rsid w:val="00D1231F"/>
    <w:rsid w:val="00D12357"/>
    <w:rsid w:val="00D12AA7"/>
    <w:rsid w:val="00D141C5"/>
    <w:rsid w:val="00D14603"/>
    <w:rsid w:val="00D14908"/>
    <w:rsid w:val="00D14F4F"/>
    <w:rsid w:val="00D15C5F"/>
    <w:rsid w:val="00D168E6"/>
    <w:rsid w:val="00D16B69"/>
    <w:rsid w:val="00D17CAB"/>
    <w:rsid w:val="00D2004B"/>
    <w:rsid w:val="00D2018D"/>
    <w:rsid w:val="00D217AD"/>
    <w:rsid w:val="00D224B0"/>
    <w:rsid w:val="00D23ECA"/>
    <w:rsid w:val="00D241E0"/>
    <w:rsid w:val="00D242AA"/>
    <w:rsid w:val="00D25CDC"/>
    <w:rsid w:val="00D25DB3"/>
    <w:rsid w:val="00D25EDC"/>
    <w:rsid w:val="00D26255"/>
    <w:rsid w:val="00D315F5"/>
    <w:rsid w:val="00D3192A"/>
    <w:rsid w:val="00D31CA6"/>
    <w:rsid w:val="00D31D2C"/>
    <w:rsid w:val="00D31ECC"/>
    <w:rsid w:val="00D32D9E"/>
    <w:rsid w:val="00D33245"/>
    <w:rsid w:val="00D33FB4"/>
    <w:rsid w:val="00D34EF8"/>
    <w:rsid w:val="00D35BCB"/>
    <w:rsid w:val="00D35CCF"/>
    <w:rsid w:val="00D37072"/>
    <w:rsid w:val="00D37D6F"/>
    <w:rsid w:val="00D41BBE"/>
    <w:rsid w:val="00D42685"/>
    <w:rsid w:val="00D427A0"/>
    <w:rsid w:val="00D42A70"/>
    <w:rsid w:val="00D46626"/>
    <w:rsid w:val="00D4667D"/>
    <w:rsid w:val="00D46CFA"/>
    <w:rsid w:val="00D47351"/>
    <w:rsid w:val="00D47639"/>
    <w:rsid w:val="00D47971"/>
    <w:rsid w:val="00D504F0"/>
    <w:rsid w:val="00D50DDC"/>
    <w:rsid w:val="00D50F11"/>
    <w:rsid w:val="00D51850"/>
    <w:rsid w:val="00D51E98"/>
    <w:rsid w:val="00D52CAD"/>
    <w:rsid w:val="00D536C5"/>
    <w:rsid w:val="00D53A4C"/>
    <w:rsid w:val="00D543B8"/>
    <w:rsid w:val="00D544D6"/>
    <w:rsid w:val="00D548D0"/>
    <w:rsid w:val="00D54B21"/>
    <w:rsid w:val="00D54FDD"/>
    <w:rsid w:val="00D55EEB"/>
    <w:rsid w:val="00D562CC"/>
    <w:rsid w:val="00D56823"/>
    <w:rsid w:val="00D6012E"/>
    <w:rsid w:val="00D611D9"/>
    <w:rsid w:val="00D61202"/>
    <w:rsid w:val="00D6135A"/>
    <w:rsid w:val="00D6190B"/>
    <w:rsid w:val="00D6262F"/>
    <w:rsid w:val="00D631AF"/>
    <w:rsid w:val="00D63380"/>
    <w:rsid w:val="00D63BCF"/>
    <w:rsid w:val="00D64CB8"/>
    <w:rsid w:val="00D653BA"/>
    <w:rsid w:val="00D657BC"/>
    <w:rsid w:val="00D65817"/>
    <w:rsid w:val="00D66738"/>
    <w:rsid w:val="00D671E2"/>
    <w:rsid w:val="00D6768E"/>
    <w:rsid w:val="00D679C8"/>
    <w:rsid w:val="00D67B9C"/>
    <w:rsid w:val="00D70687"/>
    <w:rsid w:val="00D71D9A"/>
    <w:rsid w:val="00D722E9"/>
    <w:rsid w:val="00D723FE"/>
    <w:rsid w:val="00D72F1D"/>
    <w:rsid w:val="00D735DD"/>
    <w:rsid w:val="00D75077"/>
    <w:rsid w:val="00D751CC"/>
    <w:rsid w:val="00D7569E"/>
    <w:rsid w:val="00D758D7"/>
    <w:rsid w:val="00D767C1"/>
    <w:rsid w:val="00D77D9F"/>
    <w:rsid w:val="00D80938"/>
    <w:rsid w:val="00D81051"/>
    <w:rsid w:val="00D81386"/>
    <w:rsid w:val="00D81615"/>
    <w:rsid w:val="00D81E0E"/>
    <w:rsid w:val="00D8212F"/>
    <w:rsid w:val="00D82C3A"/>
    <w:rsid w:val="00D831E0"/>
    <w:rsid w:val="00D84843"/>
    <w:rsid w:val="00D85D1C"/>
    <w:rsid w:val="00D86688"/>
    <w:rsid w:val="00D87C29"/>
    <w:rsid w:val="00D90570"/>
    <w:rsid w:val="00D90691"/>
    <w:rsid w:val="00D909E3"/>
    <w:rsid w:val="00D90A17"/>
    <w:rsid w:val="00D914D8"/>
    <w:rsid w:val="00D91F86"/>
    <w:rsid w:val="00D92C9B"/>
    <w:rsid w:val="00D92F38"/>
    <w:rsid w:val="00D930C0"/>
    <w:rsid w:val="00D93669"/>
    <w:rsid w:val="00D94B4B"/>
    <w:rsid w:val="00D9569A"/>
    <w:rsid w:val="00D95A3A"/>
    <w:rsid w:val="00D96FAB"/>
    <w:rsid w:val="00D97187"/>
    <w:rsid w:val="00D97547"/>
    <w:rsid w:val="00D978A0"/>
    <w:rsid w:val="00DA0B9F"/>
    <w:rsid w:val="00DA0BEE"/>
    <w:rsid w:val="00DA186B"/>
    <w:rsid w:val="00DA4433"/>
    <w:rsid w:val="00DA549B"/>
    <w:rsid w:val="00DA5570"/>
    <w:rsid w:val="00DA55FA"/>
    <w:rsid w:val="00DA5B29"/>
    <w:rsid w:val="00DB07F8"/>
    <w:rsid w:val="00DB0857"/>
    <w:rsid w:val="00DB1836"/>
    <w:rsid w:val="00DB1D44"/>
    <w:rsid w:val="00DB23F6"/>
    <w:rsid w:val="00DB368B"/>
    <w:rsid w:val="00DB4213"/>
    <w:rsid w:val="00DB47BB"/>
    <w:rsid w:val="00DB4A88"/>
    <w:rsid w:val="00DB4EA3"/>
    <w:rsid w:val="00DB5045"/>
    <w:rsid w:val="00DB5C1F"/>
    <w:rsid w:val="00DB6FBF"/>
    <w:rsid w:val="00DC1218"/>
    <w:rsid w:val="00DC2DBB"/>
    <w:rsid w:val="00DC484D"/>
    <w:rsid w:val="00DC48B9"/>
    <w:rsid w:val="00DC4A82"/>
    <w:rsid w:val="00DC4D52"/>
    <w:rsid w:val="00DC59C8"/>
    <w:rsid w:val="00DC59FE"/>
    <w:rsid w:val="00DC6230"/>
    <w:rsid w:val="00DC67B8"/>
    <w:rsid w:val="00DC6D22"/>
    <w:rsid w:val="00DC7672"/>
    <w:rsid w:val="00DD0BD6"/>
    <w:rsid w:val="00DD0E89"/>
    <w:rsid w:val="00DD10F2"/>
    <w:rsid w:val="00DD3088"/>
    <w:rsid w:val="00DD30C2"/>
    <w:rsid w:val="00DD4500"/>
    <w:rsid w:val="00DD4BA6"/>
    <w:rsid w:val="00DD4D01"/>
    <w:rsid w:val="00DD6C79"/>
    <w:rsid w:val="00DD6F8E"/>
    <w:rsid w:val="00DD7231"/>
    <w:rsid w:val="00DD77E1"/>
    <w:rsid w:val="00DE1009"/>
    <w:rsid w:val="00DE24F9"/>
    <w:rsid w:val="00DE37CB"/>
    <w:rsid w:val="00DE412F"/>
    <w:rsid w:val="00DE4D3F"/>
    <w:rsid w:val="00DE5B30"/>
    <w:rsid w:val="00DE620F"/>
    <w:rsid w:val="00DE6DCD"/>
    <w:rsid w:val="00DE74A0"/>
    <w:rsid w:val="00DE79CD"/>
    <w:rsid w:val="00DF11F8"/>
    <w:rsid w:val="00DF2311"/>
    <w:rsid w:val="00DF2AE3"/>
    <w:rsid w:val="00DF46C8"/>
    <w:rsid w:val="00DF4741"/>
    <w:rsid w:val="00DF5BB7"/>
    <w:rsid w:val="00DF6844"/>
    <w:rsid w:val="00DF6B3A"/>
    <w:rsid w:val="00DF6C04"/>
    <w:rsid w:val="00DF7226"/>
    <w:rsid w:val="00DF7E22"/>
    <w:rsid w:val="00E01021"/>
    <w:rsid w:val="00E013D0"/>
    <w:rsid w:val="00E01461"/>
    <w:rsid w:val="00E01896"/>
    <w:rsid w:val="00E02674"/>
    <w:rsid w:val="00E0344A"/>
    <w:rsid w:val="00E03B0D"/>
    <w:rsid w:val="00E045D5"/>
    <w:rsid w:val="00E05F28"/>
    <w:rsid w:val="00E06514"/>
    <w:rsid w:val="00E06B96"/>
    <w:rsid w:val="00E06F40"/>
    <w:rsid w:val="00E07449"/>
    <w:rsid w:val="00E07A74"/>
    <w:rsid w:val="00E07CE4"/>
    <w:rsid w:val="00E10888"/>
    <w:rsid w:val="00E110D1"/>
    <w:rsid w:val="00E116F8"/>
    <w:rsid w:val="00E127BF"/>
    <w:rsid w:val="00E129C3"/>
    <w:rsid w:val="00E12AAB"/>
    <w:rsid w:val="00E1346B"/>
    <w:rsid w:val="00E145DE"/>
    <w:rsid w:val="00E14B98"/>
    <w:rsid w:val="00E1515A"/>
    <w:rsid w:val="00E154DD"/>
    <w:rsid w:val="00E1563B"/>
    <w:rsid w:val="00E16331"/>
    <w:rsid w:val="00E20291"/>
    <w:rsid w:val="00E21CFF"/>
    <w:rsid w:val="00E21E6F"/>
    <w:rsid w:val="00E21EF0"/>
    <w:rsid w:val="00E225A9"/>
    <w:rsid w:val="00E244CA"/>
    <w:rsid w:val="00E24B46"/>
    <w:rsid w:val="00E24FC7"/>
    <w:rsid w:val="00E25FB8"/>
    <w:rsid w:val="00E271AF"/>
    <w:rsid w:val="00E27A79"/>
    <w:rsid w:val="00E27C44"/>
    <w:rsid w:val="00E27E4B"/>
    <w:rsid w:val="00E3003C"/>
    <w:rsid w:val="00E3171C"/>
    <w:rsid w:val="00E33DCE"/>
    <w:rsid w:val="00E3438A"/>
    <w:rsid w:val="00E347F4"/>
    <w:rsid w:val="00E35131"/>
    <w:rsid w:val="00E40810"/>
    <w:rsid w:val="00E41121"/>
    <w:rsid w:val="00E4124D"/>
    <w:rsid w:val="00E41E38"/>
    <w:rsid w:val="00E4346F"/>
    <w:rsid w:val="00E4348E"/>
    <w:rsid w:val="00E43B32"/>
    <w:rsid w:val="00E44381"/>
    <w:rsid w:val="00E44BD1"/>
    <w:rsid w:val="00E44D4D"/>
    <w:rsid w:val="00E44F09"/>
    <w:rsid w:val="00E45CAE"/>
    <w:rsid w:val="00E45D1B"/>
    <w:rsid w:val="00E503D5"/>
    <w:rsid w:val="00E50F4F"/>
    <w:rsid w:val="00E5105B"/>
    <w:rsid w:val="00E51ABF"/>
    <w:rsid w:val="00E53635"/>
    <w:rsid w:val="00E54121"/>
    <w:rsid w:val="00E549F2"/>
    <w:rsid w:val="00E54C8B"/>
    <w:rsid w:val="00E54CFB"/>
    <w:rsid w:val="00E55421"/>
    <w:rsid w:val="00E5598A"/>
    <w:rsid w:val="00E56396"/>
    <w:rsid w:val="00E57B21"/>
    <w:rsid w:val="00E57FD3"/>
    <w:rsid w:val="00E6128F"/>
    <w:rsid w:val="00E621F4"/>
    <w:rsid w:val="00E62E7A"/>
    <w:rsid w:val="00E63179"/>
    <w:rsid w:val="00E65738"/>
    <w:rsid w:val="00E65E29"/>
    <w:rsid w:val="00E660B9"/>
    <w:rsid w:val="00E666AB"/>
    <w:rsid w:val="00E6672D"/>
    <w:rsid w:val="00E66CF3"/>
    <w:rsid w:val="00E70D10"/>
    <w:rsid w:val="00E717FB"/>
    <w:rsid w:val="00E72658"/>
    <w:rsid w:val="00E72E53"/>
    <w:rsid w:val="00E75733"/>
    <w:rsid w:val="00E75945"/>
    <w:rsid w:val="00E75F11"/>
    <w:rsid w:val="00E770B3"/>
    <w:rsid w:val="00E77285"/>
    <w:rsid w:val="00E775F6"/>
    <w:rsid w:val="00E804FF"/>
    <w:rsid w:val="00E805A1"/>
    <w:rsid w:val="00E8077E"/>
    <w:rsid w:val="00E80DF1"/>
    <w:rsid w:val="00E811EC"/>
    <w:rsid w:val="00E81282"/>
    <w:rsid w:val="00E81793"/>
    <w:rsid w:val="00E81B9E"/>
    <w:rsid w:val="00E8250A"/>
    <w:rsid w:val="00E82914"/>
    <w:rsid w:val="00E829FD"/>
    <w:rsid w:val="00E84454"/>
    <w:rsid w:val="00E85450"/>
    <w:rsid w:val="00E86A2D"/>
    <w:rsid w:val="00E87643"/>
    <w:rsid w:val="00E87BE5"/>
    <w:rsid w:val="00E87FDC"/>
    <w:rsid w:val="00E9003D"/>
    <w:rsid w:val="00E901A0"/>
    <w:rsid w:val="00E90C22"/>
    <w:rsid w:val="00E90F34"/>
    <w:rsid w:val="00E916CA"/>
    <w:rsid w:val="00E92750"/>
    <w:rsid w:val="00E931C0"/>
    <w:rsid w:val="00E937A5"/>
    <w:rsid w:val="00E95B1A"/>
    <w:rsid w:val="00E96B5D"/>
    <w:rsid w:val="00E9707A"/>
    <w:rsid w:val="00EA2A77"/>
    <w:rsid w:val="00EA43E0"/>
    <w:rsid w:val="00EA48E9"/>
    <w:rsid w:val="00EA4D69"/>
    <w:rsid w:val="00EA5D79"/>
    <w:rsid w:val="00EA7447"/>
    <w:rsid w:val="00EB1040"/>
    <w:rsid w:val="00EB12EC"/>
    <w:rsid w:val="00EB20AD"/>
    <w:rsid w:val="00EB35B7"/>
    <w:rsid w:val="00EB51F3"/>
    <w:rsid w:val="00EB5359"/>
    <w:rsid w:val="00EB6242"/>
    <w:rsid w:val="00EB6571"/>
    <w:rsid w:val="00EB6EF3"/>
    <w:rsid w:val="00EC0159"/>
    <w:rsid w:val="00EC0170"/>
    <w:rsid w:val="00EC13A4"/>
    <w:rsid w:val="00EC26F9"/>
    <w:rsid w:val="00EC307D"/>
    <w:rsid w:val="00EC3370"/>
    <w:rsid w:val="00EC40F5"/>
    <w:rsid w:val="00EC45B2"/>
    <w:rsid w:val="00EC4916"/>
    <w:rsid w:val="00EC5333"/>
    <w:rsid w:val="00EC545F"/>
    <w:rsid w:val="00EC56C1"/>
    <w:rsid w:val="00EC5F61"/>
    <w:rsid w:val="00EC791C"/>
    <w:rsid w:val="00EC7920"/>
    <w:rsid w:val="00ED0ABE"/>
    <w:rsid w:val="00ED161F"/>
    <w:rsid w:val="00ED1C64"/>
    <w:rsid w:val="00ED23F9"/>
    <w:rsid w:val="00ED4CC9"/>
    <w:rsid w:val="00ED5052"/>
    <w:rsid w:val="00ED6B51"/>
    <w:rsid w:val="00ED70B1"/>
    <w:rsid w:val="00EE04FE"/>
    <w:rsid w:val="00EE115F"/>
    <w:rsid w:val="00EE1533"/>
    <w:rsid w:val="00EE1AE8"/>
    <w:rsid w:val="00EE1BB2"/>
    <w:rsid w:val="00EE3C15"/>
    <w:rsid w:val="00EE3CA4"/>
    <w:rsid w:val="00EE4939"/>
    <w:rsid w:val="00EE5187"/>
    <w:rsid w:val="00EE7995"/>
    <w:rsid w:val="00EF044D"/>
    <w:rsid w:val="00EF05AA"/>
    <w:rsid w:val="00EF0893"/>
    <w:rsid w:val="00EF0ADC"/>
    <w:rsid w:val="00EF0C5B"/>
    <w:rsid w:val="00EF10D3"/>
    <w:rsid w:val="00EF1A2A"/>
    <w:rsid w:val="00EF24BF"/>
    <w:rsid w:val="00EF38D1"/>
    <w:rsid w:val="00EF3B09"/>
    <w:rsid w:val="00EF40D6"/>
    <w:rsid w:val="00EF47D2"/>
    <w:rsid w:val="00EF5B15"/>
    <w:rsid w:val="00EF67B3"/>
    <w:rsid w:val="00EF6E3C"/>
    <w:rsid w:val="00EF79E5"/>
    <w:rsid w:val="00F001C8"/>
    <w:rsid w:val="00F00A59"/>
    <w:rsid w:val="00F018A2"/>
    <w:rsid w:val="00F01B25"/>
    <w:rsid w:val="00F02A15"/>
    <w:rsid w:val="00F032DF"/>
    <w:rsid w:val="00F03444"/>
    <w:rsid w:val="00F046DA"/>
    <w:rsid w:val="00F04F24"/>
    <w:rsid w:val="00F0572A"/>
    <w:rsid w:val="00F05D43"/>
    <w:rsid w:val="00F06000"/>
    <w:rsid w:val="00F066BB"/>
    <w:rsid w:val="00F07549"/>
    <w:rsid w:val="00F07A1B"/>
    <w:rsid w:val="00F07D1C"/>
    <w:rsid w:val="00F12751"/>
    <w:rsid w:val="00F12863"/>
    <w:rsid w:val="00F135E9"/>
    <w:rsid w:val="00F16714"/>
    <w:rsid w:val="00F16911"/>
    <w:rsid w:val="00F200F2"/>
    <w:rsid w:val="00F20626"/>
    <w:rsid w:val="00F2093E"/>
    <w:rsid w:val="00F21200"/>
    <w:rsid w:val="00F21DC3"/>
    <w:rsid w:val="00F22669"/>
    <w:rsid w:val="00F234D7"/>
    <w:rsid w:val="00F23534"/>
    <w:rsid w:val="00F25893"/>
    <w:rsid w:val="00F262F0"/>
    <w:rsid w:val="00F26AF3"/>
    <w:rsid w:val="00F27983"/>
    <w:rsid w:val="00F31A75"/>
    <w:rsid w:val="00F336C1"/>
    <w:rsid w:val="00F33854"/>
    <w:rsid w:val="00F35093"/>
    <w:rsid w:val="00F35C10"/>
    <w:rsid w:val="00F36012"/>
    <w:rsid w:val="00F370EA"/>
    <w:rsid w:val="00F373EC"/>
    <w:rsid w:val="00F37B13"/>
    <w:rsid w:val="00F37BD1"/>
    <w:rsid w:val="00F37EB4"/>
    <w:rsid w:val="00F40698"/>
    <w:rsid w:val="00F4160D"/>
    <w:rsid w:val="00F426C9"/>
    <w:rsid w:val="00F42E4F"/>
    <w:rsid w:val="00F4324F"/>
    <w:rsid w:val="00F43F32"/>
    <w:rsid w:val="00F45295"/>
    <w:rsid w:val="00F46134"/>
    <w:rsid w:val="00F46E8D"/>
    <w:rsid w:val="00F500E9"/>
    <w:rsid w:val="00F500ED"/>
    <w:rsid w:val="00F5091C"/>
    <w:rsid w:val="00F52598"/>
    <w:rsid w:val="00F52649"/>
    <w:rsid w:val="00F526B5"/>
    <w:rsid w:val="00F52BF1"/>
    <w:rsid w:val="00F53338"/>
    <w:rsid w:val="00F53713"/>
    <w:rsid w:val="00F53E51"/>
    <w:rsid w:val="00F550B2"/>
    <w:rsid w:val="00F55B7E"/>
    <w:rsid w:val="00F56433"/>
    <w:rsid w:val="00F57C58"/>
    <w:rsid w:val="00F602BE"/>
    <w:rsid w:val="00F603BC"/>
    <w:rsid w:val="00F61BF2"/>
    <w:rsid w:val="00F61D36"/>
    <w:rsid w:val="00F63D87"/>
    <w:rsid w:val="00F63FF3"/>
    <w:rsid w:val="00F648B2"/>
    <w:rsid w:val="00F64B92"/>
    <w:rsid w:val="00F65948"/>
    <w:rsid w:val="00F663AA"/>
    <w:rsid w:val="00F671C8"/>
    <w:rsid w:val="00F67900"/>
    <w:rsid w:val="00F67A27"/>
    <w:rsid w:val="00F701E3"/>
    <w:rsid w:val="00F70F77"/>
    <w:rsid w:val="00F717CF"/>
    <w:rsid w:val="00F71957"/>
    <w:rsid w:val="00F72F5B"/>
    <w:rsid w:val="00F73894"/>
    <w:rsid w:val="00F7541A"/>
    <w:rsid w:val="00F756BB"/>
    <w:rsid w:val="00F76CD2"/>
    <w:rsid w:val="00F77BEE"/>
    <w:rsid w:val="00F77C68"/>
    <w:rsid w:val="00F77F40"/>
    <w:rsid w:val="00F8001B"/>
    <w:rsid w:val="00F80D03"/>
    <w:rsid w:val="00F817B4"/>
    <w:rsid w:val="00F8184D"/>
    <w:rsid w:val="00F82AD1"/>
    <w:rsid w:val="00F834D1"/>
    <w:rsid w:val="00F835B1"/>
    <w:rsid w:val="00F83D2C"/>
    <w:rsid w:val="00F84904"/>
    <w:rsid w:val="00F84E77"/>
    <w:rsid w:val="00F8504D"/>
    <w:rsid w:val="00F85242"/>
    <w:rsid w:val="00F8575D"/>
    <w:rsid w:val="00F85968"/>
    <w:rsid w:val="00F85F1E"/>
    <w:rsid w:val="00F875F0"/>
    <w:rsid w:val="00F8774E"/>
    <w:rsid w:val="00F9063F"/>
    <w:rsid w:val="00F917E8"/>
    <w:rsid w:val="00F93875"/>
    <w:rsid w:val="00F93B2D"/>
    <w:rsid w:val="00F93EBB"/>
    <w:rsid w:val="00F9471B"/>
    <w:rsid w:val="00F96475"/>
    <w:rsid w:val="00F96CA5"/>
    <w:rsid w:val="00F972D1"/>
    <w:rsid w:val="00F974CC"/>
    <w:rsid w:val="00FA01ED"/>
    <w:rsid w:val="00FA06A8"/>
    <w:rsid w:val="00FA08EC"/>
    <w:rsid w:val="00FA145C"/>
    <w:rsid w:val="00FA22DF"/>
    <w:rsid w:val="00FA2B8E"/>
    <w:rsid w:val="00FA4429"/>
    <w:rsid w:val="00FA443B"/>
    <w:rsid w:val="00FA4FC3"/>
    <w:rsid w:val="00FA6815"/>
    <w:rsid w:val="00FA681D"/>
    <w:rsid w:val="00FA6C41"/>
    <w:rsid w:val="00FA7191"/>
    <w:rsid w:val="00FA7515"/>
    <w:rsid w:val="00FB02BC"/>
    <w:rsid w:val="00FB1B58"/>
    <w:rsid w:val="00FB1BD2"/>
    <w:rsid w:val="00FB2960"/>
    <w:rsid w:val="00FB2F76"/>
    <w:rsid w:val="00FB4B51"/>
    <w:rsid w:val="00FB4E19"/>
    <w:rsid w:val="00FB71AD"/>
    <w:rsid w:val="00FB7C11"/>
    <w:rsid w:val="00FB7DBF"/>
    <w:rsid w:val="00FB7E54"/>
    <w:rsid w:val="00FC0F46"/>
    <w:rsid w:val="00FC197F"/>
    <w:rsid w:val="00FC19F8"/>
    <w:rsid w:val="00FC1BA3"/>
    <w:rsid w:val="00FC1FD1"/>
    <w:rsid w:val="00FC273F"/>
    <w:rsid w:val="00FC2A77"/>
    <w:rsid w:val="00FC3799"/>
    <w:rsid w:val="00FC59DE"/>
    <w:rsid w:val="00FC69A1"/>
    <w:rsid w:val="00FC74B6"/>
    <w:rsid w:val="00FC7897"/>
    <w:rsid w:val="00FD0E4D"/>
    <w:rsid w:val="00FD1749"/>
    <w:rsid w:val="00FD29A8"/>
    <w:rsid w:val="00FD38DC"/>
    <w:rsid w:val="00FD413E"/>
    <w:rsid w:val="00FD61E7"/>
    <w:rsid w:val="00FD699D"/>
    <w:rsid w:val="00FD6E03"/>
    <w:rsid w:val="00FD77D1"/>
    <w:rsid w:val="00FD79B4"/>
    <w:rsid w:val="00FE0776"/>
    <w:rsid w:val="00FE23A1"/>
    <w:rsid w:val="00FE2AFC"/>
    <w:rsid w:val="00FE3DA8"/>
    <w:rsid w:val="00FE3EAE"/>
    <w:rsid w:val="00FE40C8"/>
    <w:rsid w:val="00FE45F2"/>
    <w:rsid w:val="00FE4FF9"/>
    <w:rsid w:val="00FE6132"/>
    <w:rsid w:val="00FE78DC"/>
    <w:rsid w:val="00FF0915"/>
    <w:rsid w:val="00FF1D4D"/>
    <w:rsid w:val="00FF36E1"/>
    <w:rsid w:val="00FF523F"/>
    <w:rsid w:val="00FF56D3"/>
    <w:rsid w:val="00FF7B33"/>
    <w:rsid w:val="010D12CA"/>
    <w:rsid w:val="0171BDDB"/>
    <w:rsid w:val="017762B1"/>
    <w:rsid w:val="0186A54A"/>
    <w:rsid w:val="01A6596C"/>
    <w:rsid w:val="01FBC0E9"/>
    <w:rsid w:val="02B7184F"/>
    <w:rsid w:val="02BA99CF"/>
    <w:rsid w:val="02CBDF3E"/>
    <w:rsid w:val="02DE9781"/>
    <w:rsid w:val="03188C26"/>
    <w:rsid w:val="03289CC9"/>
    <w:rsid w:val="033B2336"/>
    <w:rsid w:val="03554930"/>
    <w:rsid w:val="0367566F"/>
    <w:rsid w:val="038902CF"/>
    <w:rsid w:val="03D468DD"/>
    <w:rsid w:val="03FDAE8A"/>
    <w:rsid w:val="04BF422B"/>
    <w:rsid w:val="051777C2"/>
    <w:rsid w:val="05AF7949"/>
    <w:rsid w:val="05F33C8C"/>
    <w:rsid w:val="063B2C94"/>
    <w:rsid w:val="0645915A"/>
    <w:rsid w:val="0663C960"/>
    <w:rsid w:val="06C97B28"/>
    <w:rsid w:val="075DB371"/>
    <w:rsid w:val="07EFF281"/>
    <w:rsid w:val="082622D5"/>
    <w:rsid w:val="08BCF870"/>
    <w:rsid w:val="08DF9227"/>
    <w:rsid w:val="08E91249"/>
    <w:rsid w:val="093D723C"/>
    <w:rsid w:val="0AF934FB"/>
    <w:rsid w:val="0B6D21AA"/>
    <w:rsid w:val="0B7ABBCF"/>
    <w:rsid w:val="0C2310EB"/>
    <w:rsid w:val="0C491E01"/>
    <w:rsid w:val="0C7BAB29"/>
    <w:rsid w:val="0CBD0AB0"/>
    <w:rsid w:val="0CFE1028"/>
    <w:rsid w:val="0D21DC04"/>
    <w:rsid w:val="0D27D4FE"/>
    <w:rsid w:val="0D441FDC"/>
    <w:rsid w:val="0D448483"/>
    <w:rsid w:val="0D4A46FA"/>
    <w:rsid w:val="0D4EEFB1"/>
    <w:rsid w:val="0D6309B5"/>
    <w:rsid w:val="0D73F610"/>
    <w:rsid w:val="0D9168F8"/>
    <w:rsid w:val="0DEBFA20"/>
    <w:rsid w:val="0DFC822D"/>
    <w:rsid w:val="0E621B13"/>
    <w:rsid w:val="0E8219ED"/>
    <w:rsid w:val="0EFACCF4"/>
    <w:rsid w:val="0F77BEF3"/>
    <w:rsid w:val="0F7E60E3"/>
    <w:rsid w:val="1062C158"/>
    <w:rsid w:val="113C424B"/>
    <w:rsid w:val="1198BB86"/>
    <w:rsid w:val="12F40828"/>
    <w:rsid w:val="13887CDF"/>
    <w:rsid w:val="13A0A91D"/>
    <w:rsid w:val="14165C34"/>
    <w:rsid w:val="15062DB0"/>
    <w:rsid w:val="15640400"/>
    <w:rsid w:val="158009F0"/>
    <w:rsid w:val="158F2F27"/>
    <w:rsid w:val="15D57724"/>
    <w:rsid w:val="1604EE31"/>
    <w:rsid w:val="1626B0BC"/>
    <w:rsid w:val="16B9F2C2"/>
    <w:rsid w:val="16EFABD4"/>
    <w:rsid w:val="17132839"/>
    <w:rsid w:val="1760D5FC"/>
    <w:rsid w:val="17BEDF1D"/>
    <w:rsid w:val="17E40544"/>
    <w:rsid w:val="183B651E"/>
    <w:rsid w:val="1848C9B5"/>
    <w:rsid w:val="18A5898B"/>
    <w:rsid w:val="18C5F12C"/>
    <w:rsid w:val="18DD57DD"/>
    <w:rsid w:val="18E5A90F"/>
    <w:rsid w:val="1908A105"/>
    <w:rsid w:val="190B844F"/>
    <w:rsid w:val="19152117"/>
    <w:rsid w:val="193B762E"/>
    <w:rsid w:val="196ABB65"/>
    <w:rsid w:val="19C71812"/>
    <w:rsid w:val="19D9075B"/>
    <w:rsid w:val="19EB0C7B"/>
    <w:rsid w:val="1A07CD7F"/>
    <w:rsid w:val="1A0ADC48"/>
    <w:rsid w:val="1A1BD8C4"/>
    <w:rsid w:val="1A28EDF8"/>
    <w:rsid w:val="1A5DFD0B"/>
    <w:rsid w:val="1AAEDC94"/>
    <w:rsid w:val="1AE0B181"/>
    <w:rsid w:val="1AFDEB1D"/>
    <w:rsid w:val="1B1C2753"/>
    <w:rsid w:val="1B4C1A2D"/>
    <w:rsid w:val="1B665AB0"/>
    <w:rsid w:val="1B717325"/>
    <w:rsid w:val="1BD2C437"/>
    <w:rsid w:val="1BF9E6CC"/>
    <w:rsid w:val="1C0FCDA0"/>
    <w:rsid w:val="1C4EB7CC"/>
    <w:rsid w:val="1C6885B0"/>
    <w:rsid w:val="1C7A6CFE"/>
    <w:rsid w:val="1CA07F6B"/>
    <w:rsid w:val="1D0F0AB7"/>
    <w:rsid w:val="1D6391F2"/>
    <w:rsid w:val="1D8F1208"/>
    <w:rsid w:val="1DBE07C8"/>
    <w:rsid w:val="1E17397E"/>
    <w:rsid w:val="1E2FFC39"/>
    <w:rsid w:val="1E405797"/>
    <w:rsid w:val="1F75035C"/>
    <w:rsid w:val="1F79F6CE"/>
    <w:rsid w:val="1F7DA405"/>
    <w:rsid w:val="1F8D90B2"/>
    <w:rsid w:val="20169F60"/>
    <w:rsid w:val="202CA77D"/>
    <w:rsid w:val="202ECDE9"/>
    <w:rsid w:val="203818EF"/>
    <w:rsid w:val="203EA580"/>
    <w:rsid w:val="20AB0CC5"/>
    <w:rsid w:val="20D959FA"/>
    <w:rsid w:val="20EC2868"/>
    <w:rsid w:val="21385482"/>
    <w:rsid w:val="21549BBC"/>
    <w:rsid w:val="221C4721"/>
    <w:rsid w:val="222A3F1F"/>
    <w:rsid w:val="23183F9B"/>
    <w:rsid w:val="232BE2EA"/>
    <w:rsid w:val="233D5E3B"/>
    <w:rsid w:val="23B9E52A"/>
    <w:rsid w:val="24480FD8"/>
    <w:rsid w:val="245F28D1"/>
    <w:rsid w:val="24B6350A"/>
    <w:rsid w:val="2500F43F"/>
    <w:rsid w:val="25E3122F"/>
    <w:rsid w:val="260CAFD6"/>
    <w:rsid w:val="26194E4D"/>
    <w:rsid w:val="2690D45B"/>
    <w:rsid w:val="26B96C76"/>
    <w:rsid w:val="26E83060"/>
    <w:rsid w:val="26F62763"/>
    <w:rsid w:val="27193584"/>
    <w:rsid w:val="272486A6"/>
    <w:rsid w:val="275CD54A"/>
    <w:rsid w:val="27995A44"/>
    <w:rsid w:val="28189815"/>
    <w:rsid w:val="2858322F"/>
    <w:rsid w:val="28E88FF5"/>
    <w:rsid w:val="2906CB62"/>
    <w:rsid w:val="290762DA"/>
    <w:rsid w:val="29C1FAD2"/>
    <w:rsid w:val="2A26E481"/>
    <w:rsid w:val="2A4AD666"/>
    <w:rsid w:val="2AD442F7"/>
    <w:rsid w:val="2B165AEF"/>
    <w:rsid w:val="2B4265FE"/>
    <w:rsid w:val="2B664F36"/>
    <w:rsid w:val="2B8FD855"/>
    <w:rsid w:val="2BDFCDD5"/>
    <w:rsid w:val="2BE99B24"/>
    <w:rsid w:val="2C09D4B0"/>
    <w:rsid w:val="2C7B7688"/>
    <w:rsid w:val="2CAE80B4"/>
    <w:rsid w:val="2CD9E86D"/>
    <w:rsid w:val="2D1EDF5C"/>
    <w:rsid w:val="2D27635F"/>
    <w:rsid w:val="2D316283"/>
    <w:rsid w:val="2D4DA4B8"/>
    <w:rsid w:val="2D9004C8"/>
    <w:rsid w:val="2DBD9E7E"/>
    <w:rsid w:val="2DDA1FDF"/>
    <w:rsid w:val="2E240EFC"/>
    <w:rsid w:val="2E3222A5"/>
    <w:rsid w:val="2E59F623"/>
    <w:rsid w:val="2E83C841"/>
    <w:rsid w:val="2EAEC628"/>
    <w:rsid w:val="2EC300EF"/>
    <w:rsid w:val="2ED30DD1"/>
    <w:rsid w:val="2EE15350"/>
    <w:rsid w:val="2F3C7983"/>
    <w:rsid w:val="2F503056"/>
    <w:rsid w:val="2FA6B7FB"/>
    <w:rsid w:val="2FA70836"/>
    <w:rsid w:val="2FC13CF7"/>
    <w:rsid w:val="300B47B6"/>
    <w:rsid w:val="301C6A17"/>
    <w:rsid w:val="302F0421"/>
    <w:rsid w:val="3051D66C"/>
    <w:rsid w:val="3074364B"/>
    <w:rsid w:val="30F66E30"/>
    <w:rsid w:val="31CBABF1"/>
    <w:rsid w:val="322B2FE7"/>
    <w:rsid w:val="324062E9"/>
    <w:rsid w:val="324CE2FB"/>
    <w:rsid w:val="32DB306B"/>
    <w:rsid w:val="334D0442"/>
    <w:rsid w:val="3361D77E"/>
    <w:rsid w:val="338EB75D"/>
    <w:rsid w:val="3394DE7B"/>
    <w:rsid w:val="33A32095"/>
    <w:rsid w:val="33B7D671"/>
    <w:rsid w:val="33C991F6"/>
    <w:rsid w:val="340C2FC1"/>
    <w:rsid w:val="3422582E"/>
    <w:rsid w:val="343A099A"/>
    <w:rsid w:val="348E5852"/>
    <w:rsid w:val="34A45981"/>
    <w:rsid w:val="35454E4A"/>
    <w:rsid w:val="35C97AAC"/>
    <w:rsid w:val="369F79C9"/>
    <w:rsid w:val="36F7DE90"/>
    <w:rsid w:val="37039554"/>
    <w:rsid w:val="3708F229"/>
    <w:rsid w:val="3749A40D"/>
    <w:rsid w:val="3783CB83"/>
    <w:rsid w:val="38863D58"/>
    <w:rsid w:val="38CB3DC3"/>
    <w:rsid w:val="3968A4B1"/>
    <w:rsid w:val="3973A65C"/>
    <w:rsid w:val="39F034AF"/>
    <w:rsid w:val="3A2DB8EA"/>
    <w:rsid w:val="3A34AA51"/>
    <w:rsid w:val="3A4986AD"/>
    <w:rsid w:val="3AF943B8"/>
    <w:rsid w:val="3B2C2EC3"/>
    <w:rsid w:val="3B4332D5"/>
    <w:rsid w:val="3B5AF971"/>
    <w:rsid w:val="3C2BBE06"/>
    <w:rsid w:val="3C5E9675"/>
    <w:rsid w:val="3C8D8C35"/>
    <w:rsid w:val="3CA585A2"/>
    <w:rsid w:val="3CD7AE23"/>
    <w:rsid w:val="3D7E3644"/>
    <w:rsid w:val="3D8B021B"/>
    <w:rsid w:val="3E156EFB"/>
    <w:rsid w:val="3E34284E"/>
    <w:rsid w:val="3E443530"/>
    <w:rsid w:val="3EA761DA"/>
    <w:rsid w:val="3EF71273"/>
    <w:rsid w:val="3FBF2034"/>
    <w:rsid w:val="3FC57C6E"/>
    <w:rsid w:val="3FCC8305"/>
    <w:rsid w:val="3FD30A0E"/>
    <w:rsid w:val="400AA533"/>
    <w:rsid w:val="4026E2B0"/>
    <w:rsid w:val="40945DF5"/>
    <w:rsid w:val="40B825A1"/>
    <w:rsid w:val="40C234BC"/>
    <w:rsid w:val="413D1B51"/>
    <w:rsid w:val="415B6DB2"/>
    <w:rsid w:val="41C971A7"/>
    <w:rsid w:val="42000E1F"/>
    <w:rsid w:val="4215EBBE"/>
    <w:rsid w:val="42591E0D"/>
    <w:rsid w:val="4277AA6A"/>
    <w:rsid w:val="428596CE"/>
    <w:rsid w:val="429C614B"/>
    <w:rsid w:val="42A13F1E"/>
    <w:rsid w:val="43107DA4"/>
    <w:rsid w:val="4386241F"/>
    <w:rsid w:val="43A6A18F"/>
    <w:rsid w:val="43C476D3"/>
    <w:rsid w:val="43FD22CC"/>
    <w:rsid w:val="445461D1"/>
    <w:rsid w:val="449663B7"/>
    <w:rsid w:val="44E747FC"/>
    <w:rsid w:val="452D7873"/>
    <w:rsid w:val="455F30BA"/>
    <w:rsid w:val="457A8A02"/>
    <w:rsid w:val="457C5526"/>
    <w:rsid w:val="457F7C54"/>
    <w:rsid w:val="45DCA91E"/>
    <w:rsid w:val="46918498"/>
    <w:rsid w:val="46F76AAE"/>
    <w:rsid w:val="471E3823"/>
    <w:rsid w:val="47718913"/>
    <w:rsid w:val="477D1E19"/>
    <w:rsid w:val="47990777"/>
    <w:rsid w:val="479DEF1D"/>
    <w:rsid w:val="4835BDD3"/>
    <w:rsid w:val="48849A86"/>
    <w:rsid w:val="4897044D"/>
    <w:rsid w:val="48BC1544"/>
    <w:rsid w:val="48E3B4F6"/>
    <w:rsid w:val="4906217C"/>
    <w:rsid w:val="49435C46"/>
    <w:rsid w:val="49ACDD90"/>
    <w:rsid w:val="49E4F41A"/>
    <w:rsid w:val="49F60278"/>
    <w:rsid w:val="4A3A4667"/>
    <w:rsid w:val="4A3FD60D"/>
    <w:rsid w:val="4A7B94DB"/>
    <w:rsid w:val="4A821608"/>
    <w:rsid w:val="4AD2DF66"/>
    <w:rsid w:val="4AF147F2"/>
    <w:rsid w:val="4B5C2CF1"/>
    <w:rsid w:val="4B686667"/>
    <w:rsid w:val="4B72CD78"/>
    <w:rsid w:val="4BA8CACA"/>
    <w:rsid w:val="4CBB769B"/>
    <w:rsid w:val="4D4128A2"/>
    <w:rsid w:val="4D57A702"/>
    <w:rsid w:val="4D9CEC6D"/>
    <w:rsid w:val="4DEAB05B"/>
    <w:rsid w:val="4DF6F8E0"/>
    <w:rsid w:val="4E2C7F21"/>
    <w:rsid w:val="4E7D223C"/>
    <w:rsid w:val="4EC77600"/>
    <w:rsid w:val="4EEA8DBE"/>
    <w:rsid w:val="4F189F9D"/>
    <w:rsid w:val="4F229FF4"/>
    <w:rsid w:val="4F5ACB8A"/>
    <w:rsid w:val="4FA9987A"/>
    <w:rsid w:val="4FB415B6"/>
    <w:rsid w:val="4FEA2EB3"/>
    <w:rsid w:val="4FF9714C"/>
    <w:rsid w:val="5020FBCE"/>
    <w:rsid w:val="5077E5CF"/>
    <w:rsid w:val="512C0410"/>
    <w:rsid w:val="512FA23B"/>
    <w:rsid w:val="519541AD"/>
    <w:rsid w:val="52086413"/>
    <w:rsid w:val="5209C5D4"/>
    <w:rsid w:val="520BBEB9"/>
    <w:rsid w:val="522523D8"/>
    <w:rsid w:val="5252A2A7"/>
    <w:rsid w:val="526EAD53"/>
    <w:rsid w:val="52A2C37A"/>
    <w:rsid w:val="52B6CB70"/>
    <w:rsid w:val="52F99750"/>
    <w:rsid w:val="53532DAD"/>
    <w:rsid w:val="538ECBB8"/>
    <w:rsid w:val="53BB58D5"/>
    <w:rsid w:val="53F17D90"/>
    <w:rsid w:val="5444B087"/>
    <w:rsid w:val="548030CB"/>
    <w:rsid w:val="54B00B2F"/>
    <w:rsid w:val="54DC7384"/>
    <w:rsid w:val="551DC1F8"/>
    <w:rsid w:val="558D05F0"/>
    <w:rsid w:val="56059E76"/>
    <w:rsid w:val="561C98A4"/>
    <w:rsid w:val="5630A09A"/>
    <w:rsid w:val="56F34BA3"/>
    <w:rsid w:val="570675F0"/>
    <w:rsid w:val="570AB37B"/>
    <w:rsid w:val="5717D611"/>
    <w:rsid w:val="575E45C8"/>
    <w:rsid w:val="576FD7AC"/>
    <w:rsid w:val="57A6C987"/>
    <w:rsid w:val="57ACD125"/>
    <w:rsid w:val="57C1B81A"/>
    <w:rsid w:val="57FD5FF4"/>
    <w:rsid w:val="581014A8"/>
    <w:rsid w:val="58165580"/>
    <w:rsid w:val="583051C3"/>
    <w:rsid w:val="58671EDE"/>
    <w:rsid w:val="58976451"/>
    <w:rsid w:val="58DFE715"/>
    <w:rsid w:val="58FA1629"/>
    <w:rsid w:val="5907BA93"/>
    <w:rsid w:val="59419CCE"/>
    <w:rsid w:val="59850026"/>
    <w:rsid w:val="599AF3B5"/>
    <w:rsid w:val="59B707E4"/>
    <w:rsid w:val="5A60BF14"/>
    <w:rsid w:val="5A7DB0AF"/>
    <w:rsid w:val="5ADFFDE0"/>
    <w:rsid w:val="5B18CF15"/>
    <w:rsid w:val="5B44180F"/>
    <w:rsid w:val="5B5D10A2"/>
    <w:rsid w:val="5B7CC4C4"/>
    <w:rsid w:val="5BCFB3C5"/>
    <w:rsid w:val="5C1CEB0A"/>
    <w:rsid w:val="5C6485AC"/>
    <w:rsid w:val="5C6C58D7"/>
    <w:rsid w:val="5CABCAB8"/>
    <w:rsid w:val="5CBD9D07"/>
    <w:rsid w:val="5CC5BC63"/>
    <w:rsid w:val="5CCA5FAD"/>
    <w:rsid w:val="5D6EE391"/>
    <w:rsid w:val="5D8A5209"/>
    <w:rsid w:val="5DEE6A5E"/>
    <w:rsid w:val="5E06C872"/>
    <w:rsid w:val="5E521856"/>
    <w:rsid w:val="5E9BC364"/>
    <w:rsid w:val="5F288506"/>
    <w:rsid w:val="5F816328"/>
    <w:rsid w:val="5FB3A1A2"/>
    <w:rsid w:val="5FB56741"/>
    <w:rsid w:val="5FD242B1"/>
    <w:rsid w:val="5FF5D541"/>
    <w:rsid w:val="5FFD1650"/>
    <w:rsid w:val="604DD807"/>
    <w:rsid w:val="60CBFBB0"/>
    <w:rsid w:val="6139D5AD"/>
    <w:rsid w:val="6170217B"/>
    <w:rsid w:val="61E8BE57"/>
    <w:rsid w:val="621D88CA"/>
    <w:rsid w:val="6249287A"/>
    <w:rsid w:val="626310F2"/>
    <w:rsid w:val="627031AF"/>
    <w:rsid w:val="62AF14AE"/>
    <w:rsid w:val="63494ABC"/>
    <w:rsid w:val="6364F0C1"/>
    <w:rsid w:val="6374335A"/>
    <w:rsid w:val="63A2F744"/>
    <w:rsid w:val="63E6A918"/>
    <w:rsid w:val="63F11446"/>
    <w:rsid w:val="6427F78C"/>
    <w:rsid w:val="6441E937"/>
    <w:rsid w:val="644E6949"/>
    <w:rsid w:val="64524495"/>
    <w:rsid w:val="648F3158"/>
    <w:rsid w:val="64C8186F"/>
    <w:rsid w:val="64F0826A"/>
    <w:rsid w:val="650F079C"/>
    <w:rsid w:val="65638FA0"/>
    <w:rsid w:val="65A69FC0"/>
    <w:rsid w:val="65AEF5AE"/>
    <w:rsid w:val="65CD9786"/>
    <w:rsid w:val="65F35525"/>
    <w:rsid w:val="6658E62A"/>
    <w:rsid w:val="6674BE05"/>
    <w:rsid w:val="66B5870F"/>
    <w:rsid w:val="6728B04C"/>
    <w:rsid w:val="673A5486"/>
    <w:rsid w:val="678995E0"/>
    <w:rsid w:val="67DD5496"/>
    <w:rsid w:val="682C83E2"/>
    <w:rsid w:val="6833A71F"/>
    <w:rsid w:val="68369B7C"/>
    <w:rsid w:val="6867C322"/>
    <w:rsid w:val="6880BD6A"/>
    <w:rsid w:val="68CD6E13"/>
    <w:rsid w:val="691297D3"/>
    <w:rsid w:val="694457FC"/>
    <w:rsid w:val="6960387C"/>
    <w:rsid w:val="696F59DF"/>
    <w:rsid w:val="69F0B9B9"/>
    <w:rsid w:val="69F6B386"/>
    <w:rsid w:val="69FA8795"/>
    <w:rsid w:val="6A160206"/>
    <w:rsid w:val="6A237E37"/>
    <w:rsid w:val="6A76ED76"/>
    <w:rsid w:val="6AA13A7F"/>
    <w:rsid w:val="6AAE5209"/>
    <w:rsid w:val="6AC0EEA1"/>
    <w:rsid w:val="6AC39F1A"/>
    <w:rsid w:val="6AC714BC"/>
    <w:rsid w:val="6B437463"/>
    <w:rsid w:val="6B4A4507"/>
    <w:rsid w:val="6B6307C2"/>
    <w:rsid w:val="6B88BBAF"/>
    <w:rsid w:val="6B943329"/>
    <w:rsid w:val="6BF8F465"/>
    <w:rsid w:val="6C1C70CA"/>
    <w:rsid w:val="6D04FF41"/>
    <w:rsid w:val="6D1929A5"/>
    <w:rsid w:val="6D5EDD9F"/>
    <w:rsid w:val="6DA2A59E"/>
    <w:rsid w:val="6E1BCFE0"/>
    <w:rsid w:val="6E475A08"/>
    <w:rsid w:val="6E688A9B"/>
    <w:rsid w:val="6E89B5AE"/>
    <w:rsid w:val="6F2BA791"/>
    <w:rsid w:val="6F311674"/>
    <w:rsid w:val="6FFFAF46"/>
    <w:rsid w:val="7014350D"/>
    <w:rsid w:val="7037FC2D"/>
    <w:rsid w:val="703A120C"/>
    <w:rsid w:val="7080CA5E"/>
    <w:rsid w:val="70948623"/>
    <w:rsid w:val="70B17302"/>
    <w:rsid w:val="70B26F21"/>
    <w:rsid w:val="71072DB7"/>
    <w:rsid w:val="713CC662"/>
    <w:rsid w:val="71462E0E"/>
    <w:rsid w:val="7161D65E"/>
    <w:rsid w:val="71924A85"/>
    <w:rsid w:val="71A3040F"/>
    <w:rsid w:val="71AC1946"/>
    <w:rsid w:val="71C0C156"/>
    <w:rsid w:val="71DA5694"/>
    <w:rsid w:val="71FE485E"/>
    <w:rsid w:val="7246BB5F"/>
    <w:rsid w:val="724E443E"/>
    <w:rsid w:val="7301B291"/>
    <w:rsid w:val="73335B15"/>
    <w:rsid w:val="738A0E28"/>
    <w:rsid w:val="739D95CC"/>
    <w:rsid w:val="73B65887"/>
    <w:rsid w:val="73EC8E2A"/>
    <w:rsid w:val="74016069"/>
    <w:rsid w:val="74297BE8"/>
    <w:rsid w:val="7479C3F9"/>
    <w:rsid w:val="74EE4820"/>
    <w:rsid w:val="7501495F"/>
    <w:rsid w:val="75161AA3"/>
    <w:rsid w:val="75572116"/>
    <w:rsid w:val="7568C094"/>
    <w:rsid w:val="7577D125"/>
    <w:rsid w:val="75BBCB2C"/>
    <w:rsid w:val="75DD2F8B"/>
    <w:rsid w:val="75F6A5C5"/>
    <w:rsid w:val="76338214"/>
    <w:rsid w:val="763C8052"/>
    <w:rsid w:val="769633EC"/>
    <w:rsid w:val="76BD3D21"/>
    <w:rsid w:val="772236AE"/>
    <w:rsid w:val="77439397"/>
    <w:rsid w:val="775A786F"/>
    <w:rsid w:val="77766F3B"/>
    <w:rsid w:val="77911921"/>
    <w:rsid w:val="77ABD515"/>
    <w:rsid w:val="77D29649"/>
    <w:rsid w:val="7834F8AA"/>
    <w:rsid w:val="78A5F0FC"/>
    <w:rsid w:val="78AC7CC1"/>
    <w:rsid w:val="78DC6F9B"/>
    <w:rsid w:val="78FBBE1B"/>
    <w:rsid w:val="7A046EF8"/>
    <w:rsid w:val="7A390A89"/>
    <w:rsid w:val="7A7A1FC4"/>
    <w:rsid w:val="7A838686"/>
    <w:rsid w:val="7B5D41A3"/>
    <w:rsid w:val="7B907B73"/>
    <w:rsid w:val="7C98AB03"/>
    <w:rsid w:val="7CC276BF"/>
    <w:rsid w:val="7CD7162D"/>
    <w:rsid w:val="7CDCB7E1"/>
    <w:rsid w:val="7D6A63CC"/>
    <w:rsid w:val="7D8743F2"/>
    <w:rsid w:val="7D9A1260"/>
    <w:rsid w:val="7DA8BD81"/>
    <w:rsid w:val="7DAEE3A4"/>
    <w:rsid w:val="7DAFADED"/>
    <w:rsid w:val="7DDF3B25"/>
    <w:rsid w:val="7DF0C573"/>
    <w:rsid w:val="7E6AEF6B"/>
    <w:rsid w:val="7E74ACF6"/>
    <w:rsid w:val="7F120696"/>
    <w:rsid w:val="7F25F285"/>
    <w:rsid w:val="7FA610CA"/>
    <w:rsid w:val="7FD9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3A8BEF"/>
  <w15:docId w15:val="{DBEFF48B-3290-473A-B582-8FA2943D7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C35D8"/>
    <w:pPr>
      <w:spacing w:after="120"/>
      <w:jc w:val="both"/>
    </w:pPr>
    <w:rPr>
      <w:rFonts w:asciiTheme="minorHAnsi" w:hAnsiTheme="minorHAnsi"/>
      <w:sz w:val="22"/>
      <w:lang w:eastAsia="en-US"/>
    </w:rPr>
  </w:style>
  <w:style w:type="paragraph" w:styleId="Heading1">
    <w:name w:val="heading 1"/>
    <w:aliases w:val="chapitre,Titre 11,t1.T1.Titre 1,t1,TITRE 1 SL"/>
    <w:basedOn w:val="Normal"/>
    <w:next w:val="Text1"/>
    <w:autoRedefine/>
    <w:qFormat/>
    <w:rsid w:val="00420209"/>
    <w:pPr>
      <w:keepNext/>
      <w:numPr>
        <w:numId w:val="38"/>
      </w:numPr>
      <w:spacing w:before="240" w:after="240"/>
      <w:outlineLvl w:val="0"/>
    </w:pPr>
    <w:rPr>
      <w:rFonts w:cstheme="minorHAnsi"/>
      <w:b/>
      <w:bCs/>
      <w:smallCaps/>
      <w:sz w:val="28"/>
    </w:rPr>
  </w:style>
  <w:style w:type="paragraph" w:styleId="Heading2">
    <w:name w:val="heading 2"/>
    <w:aliases w:val="Niveau 2,H2,paragraphe,t2,h2"/>
    <w:basedOn w:val="Normal"/>
    <w:next w:val="Text2"/>
    <w:link w:val="Heading2Char"/>
    <w:qFormat/>
    <w:rsid w:val="003C5823"/>
    <w:pPr>
      <w:keepNext/>
      <w:numPr>
        <w:ilvl w:val="1"/>
        <w:numId w:val="13"/>
      </w:numPr>
      <w:spacing w:before="60" w:after="200"/>
      <w:outlineLvl w:val="1"/>
    </w:pPr>
    <w:rPr>
      <w:rFonts w:ascii="Calibri" w:hAnsi="Calibri"/>
      <w:b/>
      <w:sz w:val="24"/>
    </w:rPr>
  </w:style>
  <w:style w:type="paragraph" w:styleId="Heading3">
    <w:name w:val="heading 3"/>
    <w:basedOn w:val="Normal"/>
    <w:next w:val="Text3"/>
    <w:qFormat/>
    <w:rsid w:val="00D224B0"/>
    <w:pPr>
      <w:keepNext/>
      <w:numPr>
        <w:ilvl w:val="2"/>
        <w:numId w:val="13"/>
      </w:numPr>
      <w:tabs>
        <w:tab w:val="num" w:pos="3163"/>
      </w:tabs>
      <w:spacing w:before="60"/>
      <w:ind w:left="3163" w:hanging="283"/>
      <w:outlineLvl w:val="2"/>
    </w:pPr>
    <w:rPr>
      <w:i/>
      <w:sz w:val="24"/>
      <w:u w:val="single"/>
    </w:rPr>
  </w:style>
  <w:style w:type="paragraph" w:styleId="Heading4">
    <w:name w:val="heading 4"/>
    <w:basedOn w:val="Normal"/>
    <w:next w:val="Text4"/>
    <w:qFormat/>
    <w:rsid w:val="00D224B0"/>
    <w:pPr>
      <w:keepNext/>
      <w:numPr>
        <w:ilvl w:val="3"/>
        <w:numId w:val="13"/>
      </w:numPr>
      <w:tabs>
        <w:tab w:val="num" w:pos="3163"/>
      </w:tabs>
      <w:spacing w:before="60"/>
      <w:ind w:left="3163" w:hanging="283"/>
      <w:outlineLvl w:val="3"/>
    </w:pPr>
    <w:rPr>
      <w:i/>
      <w:sz w:val="24"/>
    </w:rPr>
  </w:style>
  <w:style w:type="paragraph" w:styleId="Heading5">
    <w:name w:val="heading 5"/>
    <w:basedOn w:val="Normal"/>
    <w:next w:val="Normal"/>
    <w:qFormat/>
    <w:rsid w:val="00D224B0"/>
    <w:pPr>
      <w:numPr>
        <w:ilvl w:val="4"/>
        <w:numId w:val="13"/>
      </w:numPr>
      <w:tabs>
        <w:tab w:val="num" w:pos="3163"/>
      </w:tabs>
      <w:spacing w:before="40"/>
      <w:ind w:left="3163" w:hanging="283"/>
      <w:outlineLvl w:val="4"/>
    </w:pPr>
  </w:style>
  <w:style w:type="paragraph" w:styleId="Heading6">
    <w:name w:val="heading 6"/>
    <w:basedOn w:val="Normal"/>
    <w:next w:val="Normal"/>
    <w:qFormat/>
    <w:rsid w:val="00D224B0"/>
    <w:pPr>
      <w:numPr>
        <w:ilvl w:val="5"/>
        <w:numId w:val="13"/>
      </w:numPr>
      <w:tabs>
        <w:tab w:val="num" w:pos="3163"/>
      </w:tabs>
      <w:spacing w:before="40"/>
      <w:ind w:left="3163" w:hanging="283"/>
      <w:outlineLvl w:val="5"/>
    </w:pPr>
  </w:style>
  <w:style w:type="paragraph" w:styleId="Heading7">
    <w:name w:val="heading 7"/>
    <w:basedOn w:val="Normal"/>
    <w:next w:val="Normal"/>
    <w:qFormat/>
    <w:rsid w:val="00D224B0"/>
    <w:pPr>
      <w:numPr>
        <w:ilvl w:val="6"/>
        <w:numId w:val="13"/>
      </w:numPr>
      <w:tabs>
        <w:tab w:val="num" w:pos="3163"/>
      </w:tabs>
      <w:spacing w:before="40"/>
      <w:ind w:left="3163" w:hanging="283"/>
      <w:outlineLvl w:val="6"/>
    </w:pPr>
  </w:style>
  <w:style w:type="paragraph" w:styleId="Heading8">
    <w:name w:val="heading 8"/>
    <w:basedOn w:val="Normal"/>
    <w:next w:val="Normal"/>
    <w:qFormat/>
    <w:rsid w:val="00D224B0"/>
    <w:pPr>
      <w:numPr>
        <w:ilvl w:val="7"/>
        <w:numId w:val="13"/>
      </w:numPr>
      <w:tabs>
        <w:tab w:val="num" w:pos="3163"/>
      </w:tabs>
      <w:spacing w:before="40"/>
      <w:ind w:left="3163" w:hanging="283"/>
      <w:outlineLvl w:val="7"/>
    </w:pPr>
  </w:style>
  <w:style w:type="paragraph" w:styleId="Heading9">
    <w:name w:val="heading 9"/>
    <w:basedOn w:val="Normal"/>
    <w:next w:val="Normal"/>
    <w:qFormat/>
    <w:rsid w:val="00D224B0"/>
    <w:pPr>
      <w:tabs>
        <w:tab w:val="num" w:pos="1800"/>
      </w:tabs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1">
    <w:name w:val="Text 1"/>
    <w:basedOn w:val="Normal"/>
    <w:rsid w:val="00D224B0"/>
  </w:style>
  <w:style w:type="paragraph" w:customStyle="1" w:styleId="Text2">
    <w:name w:val="Text 2"/>
    <w:basedOn w:val="Normal"/>
    <w:rsid w:val="00D224B0"/>
  </w:style>
  <w:style w:type="paragraph" w:customStyle="1" w:styleId="Text3">
    <w:name w:val="Text 3"/>
    <w:basedOn w:val="Normal"/>
    <w:rsid w:val="00D224B0"/>
  </w:style>
  <w:style w:type="paragraph" w:customStyle="1" w:styleId="Text4">
    <w:name w:val="Text 4"/>
    <w:basedOn w:val="Normal"/>
    <w:rsid w:val="00D224B0"/>
  </w:style>
  <w:style w:type="paragraph" w:customStyle="1" w:styleId="Address">
    <w:name w:val="Address"/>
    <w:basedOn w:val="Normal"/>
    <w:rsid w:val="00D224B0"/>
    <w:pPr>
      <w:spacing w:after="0"/>
      <w:jc w:val="left"/>
    </w:pPr>
  </w:style>
  <w:style w:type="paragraph" w:customStyle="1" w:styleId="AddressTL">
    <w:name w:val="AddressTL"/>
    <w:basedOn w:val="Normal"/>
    <w:next w:val="Normal"/>
    <w:rsid w:val="00D224B0"/>
    <w:pPr>
      <w:spacing w:after="720"/>
      <w:jc w:val="left"/>
    </w:pPr>
  </w:style>
  <w:style w:type="paragraph" w:customStyle="1" w:styleId="AddressTR">
    <w:name w:val="AddressTR"/>
    <w:basedOn w:val="Normal"/>
    <w:next w:val="Normal"/>
    <w:rsid w:val="00D224B0"/>
    <w:pPr>
      <w:spacing w:after="720"/>
      <w:ind w:left="5103"/>
      <w:jc w:val="left"/>
    </w:pPr>
  </w:style>
  <w:style w:type="paragraph" w:customStyle="1" w:styleId="NormalLeftCol">
    <w:name w:val="Normal LeftCol"/>
    <w:basedOn w:val="Normal"/>
    <w:rsid w:val="00D224B0"/>
    <w:pPr>
      <w:pBdr>
        <w:bottom w:val="single" w:sz="6" w:space="1" w:color="auto"/>
        <w:right w:val="single" w:sz="6" w:space="1" w:color="auto"/>
      </w:pBdr>
      <w:shd w:val="pct10" w:color="auto" w:fill="auto"/>
      <w:overflowPunct w:val="0"/>
      <w:autoSpaceDE w:val="0"/>
      <w:autoSpaceDN w:val="0"/>
      <w:adjustRightInd w:val="0"/>
      <w:jc w:val="right"/>
      <w:textAlignment w:val="baseline"/>
    </w:pPr>
    <w:rPr>
      <w:noProof/>
    </w:rPr>
  </w:style>
  <w:style w:type="paragraph" w:customStyle="1" w:styleId="Glossary">
    <w:name w:val="Glossary"/>
    <w:basedOn w:val="Normal"/>
    <w:rsid w:val="00D224B0"/>
    <w:pPr>
      <w:tabs>
        <w:tab w:val="left" w:pos="2835"/>
      </w:tabs>
      <w:ind w:left="2835" w:hanging="2835"/>
    </w:pPr>
  </w:style>
  <w:style w:type="paragraph" w:styleId="Caption">
    <w:name w:val="caption"/>
    <w:basedOn w:val="Normal"/>
    <w:next w:val="Normal"/>
    <w:qFormat/>
    <w:rsid w:val="00D224B0"/>
    <w:pPr>
      <w:spacing w:before="120"/>
    </w:pPr>
    <w:rPr>
      <w:b/>
    </w:rPr>
  </w:style>
  <w:style w:type="paragraph" w:styleId="Closing">
    <w:name w:val="Closing"/>
    <w:basedOn w:val="Normal"/>
    <w:next w:val="Signature"/>
    <w:rsid w:val="00D224B0"/>
    <w:pPr>
      <w:tabs>
        <w:tab w:val="left" w:pos="5103"/>
      </w:tabs>
      <w:spacing w:before="240"/>
      <w:ind w:left="5103"/>
      <w:jc w:val="left"/>
    </w:pPr>
  </w:style>
  <w:style w:type="paragraph" w:styleId="Signature">
    <w:name w:val="Signature"/>
    <w:basedOn w:val="Normal"/>
    <w:next w:val="Contact"/>
    <w:rsid w:val="00D224B0"/>
    <w:pPr>
      <w:tabs>
        <w:tab w:val="left" w:pos="5103"/>
      </w:tabs>
      <w:spacing w:before="1200" w:after="0"/>
      <w:ind w:left="5103"/>
      <w:jc w:val="center"/>
    </w:pPr>
    <w:rPr>
      <w:lang w:val="de-DE"/>
    </w:rPr>
  </w:style>
  <w:style w:type="paragraph" w:customStyle="1" w:styleId="Contact">
    <w:name w:val="Contact"/>
    <w:basedOn w:val="Normal"/>
    <w:next w:val="Enclosures"/>
    <w:rsid w:val="00D224B0"/>
    <w:pPr>
      <w:spacing w:before="480" w:after="0"/>
      <w:ind w:left="567" w:hanging="567"/>
      <w:jc w:val="left"/>
    </w:pPr>
  </w:style>
  <w:style w:type="paragraph" w:customStyle="1" w:styleId="Enclosures">
    <w:name w:val="Enclosures"/>
    <w:basedOn w:val="Normal"/>
    <w:next w:val="Participants"/>
    <w:rsid w:val="00D224B0"/>
    <w:pPr>
      <w:keepNext/>
      <w:keepLines/>
      <w:tabs>
        <w:tab w:val="left" w:pos="5642"/>
      </w:tabs>
      <w:spacing w:before="480" w:after="0"/>
      <w:ind w:left="1792" w:hanging="1792"/>
      <w:jc w:val="left"/>
    </w:pPr>
  </w:style>
  <w:style w:type="paragraph" w:customStyle="1" w:styleId="Participants">
    <w:name w:val="Participants"/>
    <w:basedOn w:val="Normal"/>
    <w:next w:val="Copies"/>
    <w:rsid w:val="00D224B0"/>
    <w:pPr>
      <w:tabs>
        <w:tab w:val="left" w:pos="2512"/>
        <w:tab w:val="left" w:pos="2762"/>
        <w:tab w:val="left" w:pos="5642"/>
        <w:tab w:val="left" w:pos="6362"/>
        <w:tab w:val="left" w:pos="6720"/>
      </w:tabs>
      <w:spacing w:before="480" w:after="0"/>
      <w:ind w:left="1792" w:hanging="1792"/>
      <w:jc w:val="left"/>
    </w:pPr>
  </w:style>
  <w:style w:type="paragraph" w:customStyle="1" w:styleId="Copies">
    <w:name w:val="Copies"/>
    <w:basedOn w:val="Normal"/>
    <w:next w:val="Normal"/>
    <w:rsid w:val="00D224B0"/>
    <w:pPr>
      <w:tabs>
        <w:tab w:val="left" w:pos="2512"/>
        <w:tab w:val="left" w:pos="2762"/>
        <w:tab w:val="left" w:pos="5642"/>
        <w:tab w:val="left" w:pos="6362"/>
        <w:tab w:val="left" w:pos="6720"/>
      </w:tabs>
      <w:spacing w:before="480" w:after="0"/>
      <w:ind w:left="1792" w:hanging="1792"/>
      <w:jc w:val="left"/>
    </w:pPr>
  </w:style>
  <w:style w:type="paragraph" w:styleId="Date">
    <w:name w:val="Date"/>
    <w:basedOn w:val="Normal"/>
    <w:next w:val="References"/>
    <w:rsid w:val="00D224B0"/>
    <w:pPr>
      <w:spacing w:after="0"/>
      <w:ind w:left="5103" w:right="-567"/>
      <w:jc w:val="left"/>
    </w:pPr>
  </w:style>
  <w:style w:type="paragraph" w:customStyle="1" w:styleId="References">
    <w:name w:val="References"/>
    <w:basedOn w:val="ListNumber"/>
    <w:rsid w:val="00D224B0"/>
    <w:pPr>
      <w:numPr>
        <w:numId w:val="7"/>
      </w:numPr>
      <w:tabs>
        <w:tab w:val="num" w:pos="454"/>
        <w:tab w:val="num" w:pos="2199"/>
      </w:tabs>
      <w:jc w:val="left"/>
    </w:pPr>
  </w:style>
  <w:style w:type="paragraph" w:styleId="ListNumber">
    <w:name w:val="List Number"/>
    <w:basedOn w:val="Normal"/>
    <w:rsid w:val="00D224B0"/>
    <w:pPr>
      <w:numPr>
        <w:numId w:val="14"/>
      </w:numPr>
      <w:tabs>
        <w:tab w:val="num" w:pos="283"/>
      </w:tabs>
      <w:ind w:left="283"/>
    </w:pPr>
  </w:style>
  <w:style w:type="paragraph" w:customStyle="1" w:styleId="DoubSign">
    <w:name w:val="DoubSign"/>
    <w:basedOn w:val="Normal"/>
    <w:next w:val="Contact"/>
    <w:rsid w:val="00D224B0"/>
    <w:pPr>
      <w:tabs>
        <w:tab w:val="left" w:pos="5103"/>
      </w:tabs>
      <w:spacing w:before="1200" w:after="0"/>
      <w:jc w:val="left"/>
    </w:pPr>
  </w:style>
  <w:style w:type="paragraph" w:styleId="FootnoteText">
    <w:name w:val="footnote text"/>
    <w:basedOn w:val="Normal"/>
    <w:semiHidden/>
    <w:rsid w:val="00D224B0"/>
    <w:pPr>
      <w:ind w:left="357" w:hanging="357"/>
    </w:pPr>
    <w:rPr>
      <w:sz w:val="20"/>
    </w:rPr>
  </w:style>
  <w:style w:type="paragraph" w:styleId="Header">
    <w:name w:val="header"/>
    <w:basedOn w:val="Normal"/>
    <w:link w:val="HeaderChar"/>
    <w:rsid w:val="00D224B0"/>
    <w:pPr>
      <w:tabs>
        <w:tab w:val="center" w:pos="4153"/>
        <w:tab w:val="right" w:pos="8306"/>
      </w:tabs>
    </w:pPr>
  </w:style>
  <w:style w:type="paragraph" w:styleId="ListBullet">
    <w:name w:val="List Bullet"/>
    <w:basedOn w:val="Normal"/>
    <w:rsid w:val="00D224B0"/>
    <w:pPr>
      <w:numPr>
        <w:numId w:val="2"/>
      </w:numPr>
    </w:pPr>
  </w:style>
  <w:style w:type="paragraph" w:styleId="ListBullet2">
    <w:name w:val="List Bullet 2"/>
    <w:basedOn w:val="Text2"/>
    <w:rsid w:val="00D224B0"/>
    <w:pPr>
      <w:numPr>
        <w:numId w:val="9"/>
      </w:numPr>
      <w:tabs>
        <w:tab w:val="left" w:pos="851"/>
        <w:tab w:val="num" w:pos="2199"/>
      </w:tabs>
      <w:ind w:left="851" w:hanging="284"/>
    </w:pPr>
  </w:style>
  <w:style w:type="paragraph" w:styleId="ListBullet3">
    <w:name w:val="List Bullet 3"/>
    <w:basedOn w:val="Text3"/>
    <w:rsid w:val="00D224B0"/>
    <w:pPr>
      <w:numPr>
        <w:numId w:val="3"/>
      </w:numPr>
      <w:tabs>
        <w:tab w:val="left" w:pos="1134"/>
      </w:tabs>
      <w:ind w:left="1134" w:hanging="284"/>
    </w:pPr>
  </w:style>
  <w:style w:type="paragraph" w:styleId="ListBullet4">
    <w:name w:val="List Bullet 4"/>
    <w:basedOn w:val="Text4"/>
    <w:rsid w:val="00D224B0"/>
    <w:pPr>
      <w:numPr>
        <w:numId w:val="4"/>
      </w:numPr>
      <w:tabs>
        <w:tab w:val="num" w:pos="360"/>
        <w:tab w:val="left" w:pos="1418"/>
      </w:tabs>
      <w:ind w:left="1418" w:hanging="284"/>
    </w:pPr>
  </w:style>
  <w:style w:type="paragraph" w:styleId="ListContinue">
    <w:name w:val="List Continue"/>
    <w:basedOn w:val="Normal"/>
    <w:rsid w:val="00D224B0"/>
    <w:pPr>
      <w:ind w:left="567"/>
    </w:pPr>
  </w:style>
  <w:style w:type="paragraph" w:styleId="ListContinue2">
    <w:name w:val="List Continue 2"/>
    <w:basedOn w:val="Normal"/>
    <w:rsid w:val="00D224B0"/>
    <w:pPr>
      <w:ind w:left="851"/>
    </w:pPr>
  </w:style>
  <w:style w:type="paragraph" w:styleId="ListContinue3">
    <w:name w:val="List Continue 3"/>
    <w:basedOn w:val="Normal"/>
    <w:rsid w:val="00D224B0"/>
    <w:pPr>
      <w:ind w:left="1134"/>
    </w:pPr>
  </w:style>
  <w:style w:type="paragraph" w:styleId="ListContinue4">
    <w:name w:val="List Continue 4"/>
    <w:basedOn w:val="Normal"/>
    <w:rsid w:val="00D224B0"/>
    <w:pPr>
      <w:ind w:left="1418"/>
    </w:pPr>
  </w:style>
  <w:style w:type="paragraph" w:styleId="ListContinue5">
    <w:name w:val="List Continue 5"/>
    <w:basedOn w:val="Normal"/>
    <w:rsid w:val="00D224B0"/>
    <w:pPr>
      <w:ind w:left="1701"/>
    </w:pPr>
  </w:style>
  <w:style w:type="paragraph" w:styleId="ListNumber2">
    <w:name w:val="List Number 2"/>
    <w:basedOn w:val="Text2"/>
    <w:rsid w:val="00D224B0"/>
    <w:pPr>
      <w:numPr>
        <w:numId w:val="16"/>
      </w:numPr>
      <w:tabs>
        <w:tab w:val="num" w:pos="1360"/>
      </w:tabs>
    </w:pPr>
  </w:style>
  <w:style w:type="paragraph" w:styleId="ListNumber3">
    <w:name w:val="List Number 3"/>
    <w:basedOn w:val="Text3"/>
    <w:rsid w:val="00D224B0"/>
    <w:pPr>
      <w:numPr>
        <w:numId w:val="17"/>
      </w:numPr>
    </w:pPr>
  </w:style>
  <w:style w:type="paragraph" w:styleId="ListNumber4">
    <w:name w:val="List Number 4"/>
    <w:basedOn w:val="Text4"/>
    <w:rsid w:val="00D224B0"/>
    <w:pPr>
      <w:numPr>
        <w:numId w:val="18"/>
      </w:numPr>
    </w:pPr>
  </w:style>
  <w:style w:type="paragraph" w:customStyle="1" w:styleId="NoteHead">
    <w:name w:val="NoteHead"/>
    <w:basedOn w:val="Normal"/>
    <w:next w:val="Subject"/>
    <w:rsid w:val="00D224B0"/>
    <w:pPr>
      <w:spacing w:before="720" w:after="720"/>
      <w:jc w:val="center"/>
    </w:pPr>
    <w:rPr>
      <w:b/>
      <w:smallCaps/>
    </w:rPr>
  </w:style>
  <w:style w:type="paragraph" w:customStyle="1" w:styleId="Subject">
    <w:name w:val="Subject"/>
    <w:basedOn w:val="Normal"/>
    <w:next w:val="Normal"/>
    <w:rsid w:val="00D224B0"/>
    <w:pPr>
      <w:spacing w:after="480"/>
      <w:ind w:left="1531" w:hanging="1531"/>
      <w:jc w:val="left"/>
    </w:pPr>
    <w:rPr>
      <w:b/>
    </w:rPr>
  </w:style>
  <w:style w:type="paragraph" w:customStyle="1" w:styleId="NoteList">
    <w:name w:val="NoteList"/>
    <w:basedOn w:val="Normal"/>
    <w:next w:val="Subject"/>
    <w:rsid w:val="00D224B0"/>
    <w:pPr>
      <w:tabs>
        <w:tab w:val="left" w:pos="5823"/>
      </w:tabs>
      <w:spacing w:before="720" w:after="720"/>
      <w:ind w:left="5104" w:hanging="3119"/>
      <w:jc w:val="left"/>
    </w:pPr>
    <w:rPr>
      <w:b/>
      <w:smallCaps/>
    </w:rPr>
  </w:style>
  <w:style w:type="paragraph" w:customStyle="1" w:styleId="NumPar1">
    <w:name w:val="NumPar 1"/>
    <w:basedOn w:val="Heading1"/>
    <w:next w:val="Text1"/>
    <w:rsid w:val="00D224B0"/>
    <w:pPr>
      <w:keepNext w:val="0"/>
      <w:spacing w:before="0" w:after="120"/>
      <w:outlineLvl w:val="9"/>
    </w:pPr>
    <w:rPr>
      <w:b w:val="0"/>
      <w:smallCaps w:val="0"/>
      <w:sz w:val="22"/>
    </w:rPr>
  </w:style>
  <w:style w:type="paragraph" w:customStyle="1" w:styleId="NumPar2">
    <w:name w:val="NumPar 2"/>
    <w:basedOn w:val="Heading2"/>
    <w:next w:val="Text2"/>
    <w:rsid w:val="00D224B0"/>
    <w:pPr>
      <w:keepNext w:val="0"/>
      <w:spacing w:after="120"/>
      <w:outlineLvl w:val="9"/>
    </w:pPr>
    <w:rPr>
      <w:b w:val="0"/>
      <w:sz w:val="22"/>
    </w:rPr>
  </w:style>
  <w:style w:type="paragraph" w:customStyle="1" w:styleId="NumPar3">
    <w:name w:val="NumPar 3"/>
    <w:basedOn w:val="Heading3"/>
    <w:next w:val="Text3"/>
    <w:rsid w:val="00D224B0"/>
    <w:pPr>
      <w:keepNext w:val="0"/>
      <w:outlineLvl w:val="9"/>
    </w:pPr>
    <w:rPr>
      <w:i w:val="0"/>
      <w:sz w:val="22"/>
      <w:u w:val="none"/>
    </w:rPr>
  </w:style>
  <w:style w:type="paragraph" w:customStyle="1" w:styleId="NumPar4">
    <w:name w:val="NumPar 4"/>
    <w:basedOn w:val="Heading4"/>
    <w:next w:val="Text4"/>
    <w:rsid w:val="00D224B0"/>
    <w:pPr>
      <w:keepNext w:val="0"/>
      <w:outlineLvl w:val="9"/>
    </w:pPr>
    <w:rPr>
      <w:i w:val="0"/>
      <w:sz w:val="22"/>
    </w:rPr>
  </w:style>
  <w:style w:type="paragraph" w:styleId="PlainText">
    <w:name w:val="Plain Text"/>
    <w:basedOn w:val="Normal"/>
    <w:rsid w:val="00D224B0"/>
    <w:rPr>
      <w:rFonts w:ascii="Courier New" w:hAnsi="Courier New"/>
      <w:sz w:val="20"/>
    </w:rPr>
  </w:style>
  <w:style w:type="paragraph" w:styleId="Subtitle">
    <w:name w:val="Subtitle"/>
    <w:basedOn w:val="Normal"/>
    <w:qFormat/>
    <w:rsid w:val="00D224B0"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rsid w:val="00D224B0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D224B0"/>
    <w:pPr>
      <w:ind w:left="480" w:hanging="480"/>
    </w:pPr>
  </w:style>
  <w:style w:type="paragraph" w:styleId="Title">
    <w:name w:val="Title"/>
    <w:basedOn w:val="Normal"/>
    <w:next w:val="SubTitle1"/>
    <w:qFormat/>
    <w:rsid w:val="00D224B0"/>
    <w:pPr>
      <w:spacing w:after="480"/>
      <w:jc w:val="center"/>
    </w:pPr>
    <w:rPr>
      <w:b/>
      <w:kern w:val="28"/>
      <w:sz w:val="48"/>
    </w:rPr>
  </w:style>
  <w:style w:type="paragraph" w:customStyle="1" w:styleId="SubTitle1">
    <w:name w:val="SubTitle 1"/>
    <w:basedOn w:val="Normal"/>
    <w:next w:val="Normal"/>
    <w:rsid w:val="00D224B0"/>
    <w:pPr>
      <w:jc w:val="center"/>
    </w:pPr>
    <w:rPr>
      <w:b/>
      <w:sz w:val="40"/>
    </w:rPr>
  </w:style>
  <w:style w:type="paragraph" w:styleId="TOAHeading">
    <w:name w:val="toa heading"/>
    <w:basedOn w:val="Normal"/>
    <w:next w:val="Normal"/>
    <w:semiHidden/>
    <w:rsid w:val="00D224B0"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uiPriority w:val="39"/>
    <w:rsid w:val="009A7ED5"/>
    <w:pPr>
      <w:tabs>
        <w:tab w:val="right" w:leader="dot" w:pos="8640"/>
      </w:tabs>
      <w:spacing w:before="120"/>
      <w:ind w:left="482" w:right="720" w:hanging="482"/>
      <w:jc w:val="left"/>
    </w:pPr>
    <w:rPr>
      <w:rFonts w:ascii="Calibri" w:hAnsi="Calibri"/>
      <w:b/>
      <w:caps/>
      <w:sz w:val="20"/>
    </w:rPr>
  </w:style>
  <w:style w:type="paragraph" w:styleId="TOC2">
    <w:name w:val="toc 2"/>
    <w:basedOn w:val="Normal"/>
    <w:next w:val="Normal"/>
    <w:uiPriority w:val="39"/>
    <w:rsid w:val="00D224B0"/>
    <w:pPr>
      <w:tabs>
        <w:tab w:val="right" w:leader="dot" w:pos="8640"/>
      </w:tabs>
      <w:spacing w:before="60" w:after="60"/>
      <w:ind w:left="482" w:right="720" w:hanging="482"/>
    </w:pPr>
    <w:rPr>
      <w:noProof/>
      <w:sz w:val="20"/>
    </w:rPr>
  </w:style>
  <w:style w:type="paragraph" w:styleId="TOC3">
    <w:name w:val="toc 3"/>
    <w:basedOn w:val="Normal"/>
    <w:next w:val="Normal"/>
    <w:uiPriority w:val="39"/>
    <w:rsid w:val="00D224B0"/>
    <w:pPr>
      <w:tabs>
        <w:tab w:val="right" w:leader="dot" w:pos="8640"/>
      </w:tabs>
      <w:spacing w:before="60" w:after="60"/>
      <w:ind w:left="595" w:right="720" w:hanging="595"/>
    </w:pPr>
    <w:rPr>
      <w:sz w:val="20"/>
    </w:rPr>
  </w:style>
  <w:style w:type="paragraph" w:styleId="TOC4">
    <w:name w:val="toc 4"/>
    <w:basedOn w:val="Normal"/>
    <w:next w:val="Normal"/>
    <w:semiHidden/>
    <w:rsid w:val="00D224B0"/>
    <w:pPr>
      <w:tabs>
        <w:tab w:val="right" w:leader="dot" w:pos="8641"/>
      </w:tabs>
      <w:spacing w:before="20" w:after="60"/>
      <w:ind w:left="709" w:right="720" w:hanging="709"/>
    </w:pPr>
    <w:rPr>
      <w:noProof/>
      <w:sz w:val="20"/>
    </w:rPr>
  </w:style>
  <w:style w:type="paragraph" w:styleId="TOC5">
    <w:name w:val="toc 5"/>
    <w:basedOn w:val="Normal"/>
    <w:next w:val="Normal"/>
    <w:semiHidden/>
    <w:rsid w:val="00D224B0"/>
    <w:pPr>
      <w:tabs>
        <w:tab w:val="right" w:leader="dot" w:pos="8641"/>
      </w:tabs>
      <w:spacing w:before="240"/>
      <w:ind w:right="720"/>
    </w:pPr>
    <w:rPr>
      <w:caps/>
    </w:rPr>
  </w:style>
  <w:style w:type="paragraph" w:styleId="TOC6">
    <w:name w:val="toc 6"/>
    <w:basedOn w:val="Normal"/>
    <w:next w:val="Normal"/>
    <w:autoRedefine/>
    <w:semiHidden/>
    <w:rsid w:val="00D224B0"/>
  </w:style>
  <w:style w:type="paragraph" w:styleId="TOC7">
    <w:name w:val="toc 7"/>
    <w:basedOn w:val="Normal"/>
    <w:next w:val="Normal"/>
    <w:autoRedefine/>
    <w:semiHidden/>
    <w:rsid w:val="00D224B0"/>
  </w:style>
  <w:style w:type="paragraph" w:styleId="TOC8">
    <w:name w:val="toc 8"/>
    <w:basedOn w:val="Normal"/>
    <w:next w:val="Normal"/>
    <w:autoRedefine/>
    <w:semiHidden/>
    <w:rsid w:val="00D224B0"/>
  </w:style>
  <w:style w:type="paragraph" w:styleId="TOC9">
    <w:name w:val="toc 9"/>
    <w:basedOn w:val="Normal"/>
    <w:next w:val="Normal"/>
    <w:autoRedefine/>
    <w:semiHidden/>
    <w:rsid w:val="00D224B0"/>
  </w:style>
  <w:style w:type="paragraph" w:customStyle="1" w:styleId="YReferences">
    <w:name w:val="YReferences"/>
    <w:basedOn w:val="Normal"/>
    <w:next w:val="Normal"/>
    <w:rsid w:val="00D224B0"/>
    <w:pPr>
      <w:spacing w:after="480"/>
      <w:ind w:left="1531" w:hanging="1531"/>
    </w:pPr>
  </w:style>
  <w:style w:type="paragraph" w:customStyle="1" w:styleId="ListBullet1">
    <w:name w:val="List Bullet 1"/>
    <w:basedOn w:val="Text1"/>
    <w:rsid w:val="00D224B0"/>
    <w:pPr>
      <w:numPr>
        <w:numId w:val="8"/>
      </w:numPr>
      <w:tabs>
        <w:tab w:val="left" w:pos="567"/>
        <w:tab w:val="num" w:pos="3163"/>
      </w:tabs>
      <w:ind w:left="567" w:hanging="284"/>
    </w:pPr>
  </w:style>
  <w:style w:type="paragraph" w:customStyle="1" w:styleId="ListDash">
    <w:name w:val="List Dash"/>
    <w:basedOn w:val="Normal"/>
    <w:rsid w:val="00D224B0"/>
    <w:pPr>
      <w:numPr>
        <w:numId w:val="10"/>
      </w:numPr>
      <w:tabs>
        <w:tab w:val="num" w:pos="3163"/>
      </w:tabs>
    </w:pPr>
  </w:style>
  <w:style w:type="paragraph" w:customStyle="1" w:styleId="ListDash1">
    <w:name w:val="List Dash 1"/>
    <w:basedOn w:val="Text1"/>
    <w:rsid w:val="00D224B0"/>
    <w:pPr>
      <w:numPr>
        <w:numId w:val="11"/>
      </w:numPr>
      <w:tabs>
        <w:tab w:val="left" w:pos="567"/>
        <w:tab w:val="num" w:pos="709"/>
      </w:tabs>
      <w:ind w:left="568" w:hanging="284"/>
    </w:pPr>
  </w:style>
  <w:style w:type="paragraph" w:customStyle="1" w:styleId="ListDash2">
    <w:name w:val="List Dash 2"/>
    <w:basedOn w:val="Text1"/>
    <w:rsid w:val="00D224B0"/>
    <w:pPr>
      <w:numPr>
        <w:numId w:val="12"/>
      </w:numPr>
      <w:tabs>
        <w:tab w:val="num" w:pos="765"/>
        <w:tab w:val="left" w:pos="851"/>
      </w:tabs>
      <w:ind w:left="851" w:hanging="284"/>
    </w:pPr>
  </w:style>
  <w:style w:type="paragraph" w:customStyle="1" w:styleId="ListDash3">
    <w:name w:val="List Dash 3"/>
    <w:basedOn w:val="Text3"/>
    <w:rsid w:val="00D224B0"/>
    <w:pPr>
      <w:numPr>
        <w:numId w:val="5"/>
      </w:numPr>
      <w:tabs>
        <w:tab w:val="left" w:pos="1134"/>
        <w:tab w:val="num" w:pos="1492"/>
      </w:tabs>
      <w:ind w:left="1135" w:hanging="284"/>
    </w:pPr>
  </w:style>
  <w:style w:type="paragraph" w:customStyle="1" w:styleId="ListDash4">
    <w:name w:val="List Dash 4"/>
    <w:basedOn w:val="Text4"/>
    <w:rsid w:val="00D224B0"/>
    <w:pPr>
      <w:numPr>
        <w:numId w:val="6"/>
      </w:numPr>
      <w:tabs>
        <w:tab w:val="left" w:pos="1418"/>
      </w:tabs>
      <w:ind w:left="1418" w:hanging="284"/>
    </w:pPr>
  </w:style>
  <w:style w:type="paragraph" w:customStyle="1" w:styleId="ListNumberLevel2">
    <w:name w:val="List Number (Level 2)"/>
    <w:basedOn w:val="Normal"/>
    <w:rsid w:val="00D224B0"/>
    <w:pPr>
      <w:numPr>
        <w:ilvl w:val="1"/>
        <w:numId w:val="14"/>
      </w:numPr>
    </w:pPr>
  </w:style>
  <w:style w:type="paragraph" w:customStyle="1" w:styleId="ListNumberLevel3">
    <w:name w:val="List Number (Level 3)"/>
    <w:basedOn w:val="Normal"/>
    <w:rsid w:val="00D224B0"/>
    <w:pPr>
      <w:numPr>
        <w:ilvl w:val="2"/>
        <w:numId w:val="14"/>
      </w:numPr>
    </w:pPr>
  </w:style>
  <w:style w:type="paragraph" w:customStyle="1" w:styleId="ListNumberLevel4">
    <w:name w:val="List Number (Level 4)"/>
    <w:basedOn w:val="Normal"/>
    <w:rsid w:val="00D224B0"/>
    <w:pPr>
      <w:numPr>
        <w:ilvl w:val="3"/>
        <w:numId w:val="14"/>
      </w:numPr>
    </w:pPr>
  </w:style>
  <w:style w:type="paragraph" w:customStyle="1" w:styleId="ListNumber1">
    <w:name w:val="List Number 1"/>
    <w:basedOn w:val="Text1"/>
    <w:rsid w:val="00D224B0"/>
    <w:pPr>
      <w:numPr>
        <w:numId w:val="15"/>
      </w:numPr>
      <w:tabs>
        <w:tab w:val="num" w:pos="765"/>
      </w:tabs>
    </w:pPr>
  </w:style>
  <w:style w:type="paragraph" w:customStyle="1" w:styleId="ListNumber1Level2">
    <w:name w:val="List Number 1 (Level 2)"/>
    <w:basedOn w:val="Text1"/>
    <w:rsid w:val="00D224B0"/>
    <w:pPr>
      <w:numPr>
        <w:ilvl w:val="1"/>
        <w:numId w:val="15"/>
      </w:numPr>
    </w:pPr>
  </w:style>
  <w:style w:type="paragraph" w:customStyle="1" w:styleId="ListNumber1Level3">
    <w:name w:val="List Number 1 (Level 3)"/>
    <w:basedOn w:val="Text1"/>
    <w:rsid w:val="00D224B0"/>
    <w:pPr>
      <w:numPr>
        <w:ilvl w:val="2"/>
        <w:numId w:val="15"/>
      </w:numPr>
    </w:pPr>
  </w:style>
  <w:style w:type="paragraph" w:customStyle="1" w:styleId="ListNumber1Level4">
    <w:name w:val="List Number 1 (Level 4)"/>
    <w:basedOn w:val="Text1"/>
    <w:rsid w:val="00D224B0"/>
    <w:pPr>
      <w:numPr>
        <w:ilvl w:val="3"/>
        <w:numId w:val="15"/>
      </w:numPr>
    </w:pPr>
  </w:style>
  <w:style w:type="paragraph" w:customStyle="1" w:styleId="ListNumber2Level2">
    <w:name w:val="List Number 2 (Level 2)"/>
    <w:basedOn w:val="Text2"/>
    <w:rsid w:val="00D224B0"/>
    <w:pPr>
      <w:numPr>
        <w:ilvl w:val="1"/>
        <w:numId w:val="16"/>
      </w:numPr>
    </w:pPr>
  </w:style>
  <w:style w:type="paragraph" w:customStyle="1" w:styleId="ListNumber2Level3">
    <w:name w:val="List Number 2 (Level 3)"/>
    <w:basedOn w:val="Text2"/>
    <w:rsid w:val="00D224B0"/>
    <w:pPr>
      <w:numPr>
        <w:ilvl w:val="2"/>
        <w:numId w:val="16"/>
      </w:numPr>
    </w:pPr>
  </w:style>
  <w:style w:type="paragraph" w:customStyle="1" w:styleId="ListNumber2Level4">
    <w:name w:val="List Number 2 (Level 4)"/>
    <w:basedOn w:val="Text2"/>
    <w:rsid w:val="00D224B0"/>
    <w:pPr>
      <w:numPr>
        <w:ilvl w:val="3"/>
        <w:numId w:val="16"/>
      </w:numPr>
    </w:pPr>
  </w:style>
  <w:style w:type="paragraph" w:customStyle="1" w:styleId="ListNumber3Level2">
    <w:name w:val="List Number 3 (Level 2)"/>
    <w:basedOn w:val="Text3"/>
    <w:rsid w:val="00D224B0"/>
    <w:pPr>
      <w:numPr>
        <w:ilvl w:val="1"/>
        <w:numId w:val="17"/>
      </w:numPr>
    </w:pPr>
  </w:style>
  <w:style w:type="paragraph" w:customStyle="1" w:styleId="ListNumber3Level3">
    <w:name w:val="List Number 3 (Level 3)"/>
    <w:basedOn w:val="Text3"/>
    <w:rsid w:val="00D224B0"/>
    <w:pPr>
      <w:numPr>
        <w:ilvl w:val="2"/>
        <w:numId w:val="17"/>
      </w:numPr>
    </w:pPr>
  </w:style>
  <w:style w:type="paragraph" w:customStyle="1" w:styleId="ListNumber3Level4">
    <w:name w:val="List Number 3 (Level 4)"/>
    <w:basedOn w:val="Text3"/>
    <w:rsid w:val="00D224B0"/>
    <w:pPr>
      <w:numPr>
        <w:ilvl w:val="3"/>
        <w:numId w:val="17"/>
      </w:numPr>
    </w:pPr>
  </w:style>
  <w:style w:type="paragraph" w:customStyle="1" w:styleId="ListNumber4Level2">
    <w:name w:val="List Number 4 (Level 2)"/>
    <w:basedOn w:val="Text4"/>
    <w:rsid w:val="00D224B0"/>
    <w:pPr>
      <w:numPr>
        <w:ilvl w:val="1"/>
        <w:numId w:val="18"/>
      </w:numPr>
    </w:pPr>
  </w:style>
  <w:style w:type="paragraph" w:customStyle="1" w:styleId="ListNumber4Level3">
    <w:name w:val="List Number 4 (Level 3)"/>
    <w:basedOn w:val="Text4"/>
    <w:rsid w:val="00D224B0"/>
    <w:pPr>
      <w:numPr>
        <w:ilvl w:val="2"/>
        <w:numId w:val="18"/>
      </w:numPr>
    </w:pPr>
  </w:style>
  <w:style w:type="paragraph" w:customStyle="1" w:styleId="ListNumber4Level4">
    <w:name w:val="List Number 4 (Level 4)"/>
    <w:basedOn w:val="Text4"/>
    <w:rsid w:val="00D224B0"/>
    <w:pPr>
      <w:numPr>
        <w:ilvl w:val="3"/>
        <w:numId w:val="18"/>
      </w:numPr>
    </w:pPr>
  </w:style>
  <w:style w:type="paragraph" w:customStyle="1" w:styleId="FITTable">
    <w:name w:val="FIT Table"/>
    <w:basedOn w:val="Normal"/>
    <w:rsid w:val="00D224B0"/>
    <w:pPr>
      <w:spacing w:before="60" w:after="60"/>
    </w:pPr>
  </w:style>
  <w:style w:type="paragraph" w:customStyle="1" w:styleId="Disclaimer">
    <w:name w:val="Disclaimer"/>
    <w:basedOn w:val="Normal"/>
    <w:rsid w:val="00D224B0"/>
    <w:pPr>
      <w:keepLines/>
      <w:pBdr>
        <w:top w:val="single" w:sz="4" w:space="1" w:color="auto"/>
      </w:pBdr>
      <w:spacing w:before="480" w:after="0"/>
    </w:pPr>
    <w:rPr>
      <w:i/>
    </w:rPr>
  </w:style>
  <w:style w:type="paragraph" w:customStyle="1" w:styleId="SubTitle2">
    <w:name w:val="SubTitle 2"/>
    <w:basedOn w:val="Normal"/>
    <w:rsid w:val="00D224B0"/>
    <w:pPr>
      <w:jc w:val="center"/>
    </w:pPr>
    <w:rPr>
      <w:b/>
      <w:sz w:val="32"/>
    </w:rPr>
  </w:style>
  <w:style w:type="character" w:styleId="PageNumber">
    <w:name w:val="page number"/>
    <w:basedOn w:val="DefaultParagraphFont"/>
    <w:rsid w:val="00D224B0"/>
  </w:style>
  <w:style w:type="character" w:styleId="Strong">
    <w:name w:val="Strong"/>
    <w:basedOn w:val="DefaultParagraphFont"/>
    <w:uiPriority w:val="22"/>
    <w:qFormat/>
    <w:rsid w:val="00D224B0"/>
    <w:rPr>
      <w:b/>
    </w:rPr>
  </w:style>
  <w:style w:type="paragraph" w:customStyle="1" w:styleId="Heading1Annex">
    <w:name w:val="Heading 1 Annex"/>
    <w:basedOn w:val="Heading1"/>
    <w:next w:val="Normal"/>
    <w:rsid w:val="00D224B0"/>
    <w:pPr>
      <w:pageBreakBefore/>
      <w:numPr>
        <w:numId w:val="0"/>
      </w:numPr>
      <w:overflowPunct w:val="0"/>
      <w:autoSpaceDE w:val="0"/>
      <w:autoSpaceDN w:val="0"/>
      <w:adjustRightInd w:val="0"/>
      <w:jc w:val="left"/>
      <w:textAlignment w:val="baseline"/>
    </w:pPr>
    <w:rPr>
      <w:noProof/>
      <w:sz w:val="36"/>
    </w:rPr>
  </w:style>
  <w:style w:type="paragraph" w:customStyle="1" w:styleId="HistoryTable">
    <w:name w:val="HistoryTable"/>
    <w:basedOn w:val="Normal"/>
    <w:rsid w:val="00D224B0"/>
    <w:pPr>
      <w:spacing w:before="60" w:after="60"/>
      <w:jc w:val="left"/>
    </w:pPr>
    <w:rPr>
      <w:sz w:val="20"/>
      <w:lang w:eastAsia="fr-FR"/>
    </w:rPr>
  </w:style>
  <w:style w:type="paragraph" w:styleId="BlockText">
    <w:name w:val="Block Text"/>
    <w:basedOn w:val="Normal"/>
    <w:rsid w:val="00D224B0"/>
    <w:pPr>
      <w:ind w:left="1440" w:right="1440"/>
    </w:pPr>
  </w:style>
  <w:style w:type="paragraph" w:styleId="BodyText">
    <w:name w:val="Body Text"/>
    <w:basedOn w:val="Normal"/>
    <w:rsid w:val="00D224B0"/>
  </w:style>
  <w:style w:type="paragraph" w:styleId="BodyText2">
    <w:name w:val="Body Text 2"/>
    <w:basedOn w:val="Normal"/>
    <w:rsid w:val="00D224B0"/>
    <w:pPr>
      <w:spacing w:line="480" w:lineRule="auto"/>
    </w:pPr>
  </w:style>
  <w:style w:type="paragraph" w:styleId="BodyText3">
    <w:name w:val="Body Text 3"/>
    <w:basedOn w:val="Normal"/>
    <w:rsid w:val="00D224B0"/>
    <w:rPr>
      <w:sz w:val="16"/>
    </w:rPr>
  </w:style>
  <w:style w:type="paragraph" w:styleId="BodyTextFirstIndent">
    <w:name w:val="Body Text First Indent"/>
    <w:basedOn w:val="BodyText"/>
    <w:rsid w:val="00D224B0"/>
    <w:pPr>
      <w:ind w:firstLine="210"/>
    </w:pPr>
  </w:style>
  <w:style w:type="paragraph" w:styleId="BodyTextIndent">
    <w:name w:val="Body Text Indent"/>
    <w:basedOn w:val="Normal"/>
    <w:rsid w:val="00D224B0"/>
    <w:pPr>
      <w:ind w:left="283"/>
    </w:pPr>
  </w:style>
  <w:style w:type="paragraph" w:styleId="BodyTextFirstIndent2">
    <w:name w:val="Body Text First Indent 2"/>
    <w:basedOn w:val="BodyTextIndent"/>
    <w:rsid w:val="00D224B0"/>
    <w:pPr>
      <w:ind w:firstLine="210"/>
    </w:pPr>
  </w:style>
  <w:style w:type="paragraph" w:styleId="BodyTextIndent2">
    <w:name w:val="Body Text Indent 2"/>
    <w:basedOn w:val="Normal"/>
    <w:rsid w:val="00D224B0"/>
    <w:pPr>
      <w:spacing w:line="480" w:lineRule="auto"/>
      <w:ind w:left="283"/>
    </w:pPr>
  </w:style>
  <w:style w:type="paragraph" w:styleId="BodyTextIndent3">
    <w:name w:val="Body Text Indent 3"/>
    <w:basedOn w:val="Normal"/>
    <w:rsid w:val="00D224B0"/>
    <w:pPr>
      <w:ind w:left="283"/>
    </w:pPr>
    <w:rPr>
      <w:sz w:val="16"/>
    </w:rPr>
  </w:style>
  <w:style w:type="character" w:styleId="CommentReference">
    <w:name w:val="annotation reference"/>
    <w:basedOn w:val="DefaultParagraphFont"/>
    <w:semiHidden/>
    <w:rsid w:val="00D224B0"/>
    <w:rPr>
      <w:sz w:val="16"/>
    </w:rPr>
  </w:style>
  <w:style w:type="paragraph" w:styleId="CommentText">
    <w:name w:val="annotation text"/>
    <w:basedOn w:val="Normal"/>
    <w:link w:val="CommentTextChar"/>
    <w:semiHidden/>
    <w:rsid w:val="00D224B0"/>
    <w:rPr>
      <w:sz w:val="20"/>
    </w:rPr>
  </w:style>
  <w:style w:type="paragraph" w:styleId="DocumentMap">
    <w:name w:val="Document Map"/>
    <w:basedOn w:val="Normal"/>
    <w:semiHidden/>
    <w:rsid w:val="00D224B0"/>
    <w:pPr>
      <w:shd w:val="clear" w:color="auto" w:fill="000080"/>
    </w:pPr>
    <w:rPr>
      <w:rFonts w:ascii="Tahoma" w:hAnsi="Tahoma"/>
    </w:rPr>
  </w:style>
  <w:style w:type="character" w:styleId="Emphasis">
    <w:name w:val="Emphasis"/>
    <w:basedOn w:val="DefaultParagraphFont"/>
    <w:qFormat/>
    <w:rsid w:val="00D224B0"/>
    <w:rPr>
      <w:i/>
    </w:rPr>
  </w:style>
  <w:style w:type="character" w:styleId="EndnoteReference">
    <w:name w:val="endnote reference"/>
    <w:basedOn w:val="DefaultParagraphFont"/>
    <w:semiHidden/>
    <w:rsid w:val="00D224B0"/>
    <w:rPr>
      <w:vertAlign w:val="superscript"/>
    </w:rPr>
  </w:style>
  <w:style w:type="paragraph" w:styleId="EndnoteText">
    <w:name w:val="endnote text"/>
    <w:basedOn w:val="Normal"/>
    <w:semiHidden/>
    <w:rsid w:val="00D224B0"/>
    <w:rPr>
      <w:sz w:val="20"/>
    </w:rPr>
  </w:style>
  <w:style w:type="paragraph" w:styleId="EnvelopeAddress">
    <w:name w:val="envelope address"/>
    <w:basedOn w:val="Normal"/>
    <w:rsid w:val="00D224B0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sid w:val="00D224B0"/>
    <w:rPr>
      <w:rFonts w:ascii="Arial" w:hAnsi="Arial"/>
      <w:sz w:val="20"/>
    </w:rPr>
  </w:style>
  <w:style w:type="character" w:styleId="FollowedHyperlink">
    <w:name w:val="FollowedHyperlink"/>
    <w:basedOn w:val="DefaultParagraphFont"/>
    <w:rsid w:val="00D224B0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D224B0"/>
    <w:pPr>
      <w:spacing w:after="0"/>
      <w:ind w:right="-567"/>
      <w:jc w:val="left"/>
    </w:pPr>
    <w:rPr>
      <w:rFonts w:ascii="Arial" w:hAnsi="Arial"/>
      <w:sz w:val="16"/>
    </w:rPr>
  </w:style>
  <w:style w:type="character" w:styleId="FootnoteReference">
    <w:name w:val="footnote reference"/>
    <w:basedOn w:val="DefaultParagraphFont"/>
    <w:semiHidden/>
    <w:rsid w:val="00D224B0"/>
    <w:rPr>
      <w:vertAlign w:val="superscript"/>
    </w:rPr>
  </w:style>
  <w:style w:type="character" w:styleId="Hyperlink">
    <w:name w:val="Hyperlink"/>
    <w:aliases w:val="Hyperlink - Header"/>
    <w:basedOn w:val="DefaultParagraphFont"/>
    <w:rsid w:val="00D224B0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D224B0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D224B0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D224B0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D224B0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D224B0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D224B0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D224B0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D224B0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D224B0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D224B0"/>
    <w:rPr>
      <w:rFonts w:ascii="Arial" w:hAnsi="Arial"/>
      <w:b/>
    </w:rPr>
  </w:style>
  <w:style w:type="character" w:styleId="LineNumber">
    <w:name w:val="line number"/>
    <w:basedOn w:val="DefaultParagraphFont"/>
    <w:rsid w:val="00D224B0"/>
  </w:style>
  <w:style w:type="paragraph" w:styleId="List">
    <w:name w:val="List"/>
    <w:basedOn w:val="Normal"/>
    <w:rsid w:val="00D224B0"/>
    <w:pPr>
      <w:ind w:left="283" w:hanging="283"/>
    </w:pPr>
  </w:style>
  <w:style w:type="paragraph" w:styleId="List2">
    <w:name w:val="List 2"/>
    <w:basedOn w:val="Normal"/>
    <w:rsid w:val="00D224B0"/>
    <w:pPr>
      <w:ind w:left="566" w:hanging="283"/>
    </w:pPr>
  </w:style>
  <w:style w:type="paragraph" w:styleId="List3">
    <w:name w:val="List 3"/>
    <w:basedOn w:val="Normal"/>
    <w:rsid w:val="00D224B0"/>
    <w:pPr>
      <w:ind w:left="849" w:hanging="283"/>
    </w:pPr>
  </w:style>
  <w:style w:type="paragraph" w:styleId="List4">
    <w:name w:val="List 4"/>
    <w:basedOn w:val="Normal"/>
    <w:rsid w:val="00D224B0"/>
    <w:pPr>
      <w:ind w:left="1132" w:hanging="283"/>
    </w:pPr>
  </w:style>
  <w:style w:type="paragraph" w:styleId="List5">
    <w:name w:val="List 5"/>
    <w:basedOn w:val="Normal"/>
    <w:rsid w:val="00D224B0"/>
    <w:pPr>
      <w:ind w:left="1415" w:hanging="283"/>
    </w:pPr>
  </w:style>
  <w:style w:type="paragraph" w:styleId="ListBullet5">
    <w:name w:val="List Bullet 5"/>
    <w:basedOn w:val="Normal"/>
    <w:rsid w:val="00D224B0"/>
    <w:pPr>
      <w:numPr>
        <w:numId w:val="1"/>
      </w:numPr>
      <w:tabs>
        <w:tab w:val="left" w:pos="1701"/>
      </w:tabs>
      <w:ind w:left="1702" w:hanging="284"/>
    </w:pPr>
  </w:style>
  <w:style w:type="paragraph" w:styleId="TOCHeading">
    <w:name w:val="TOC Heading"/>
    <w:basedOn w:val="TOAHeading"/>
    <w:next w:val="Normal"/>
    <w:qFormat/>
    <w:rsid w:val="00D224B0"/>
  </w:style>
  <w:style w:type="paragraph" w:styleId="MacroText">
    <w:name w:val="macro"/>
    <w:semiHidden/>
    <w:rsid w:val="00D224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/>
      <w:jc w:val="both"/>
    </w:pPr>
    <w:rPr>
      <w:rFonts w:ascii="Courier New" w:hAnsi="Courier New"/>
    </w:rPr>
  </w:style>
  <w:style w:type="paragraph" w:styleId="MessageHeader">
    <w:name w:val="Message Header"/>
    <w:basedOn w:val="Normal"/>
    <w:rsid w:val="00D224B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rsid w:val="00D224B0"/>
    <w:pPr>
      <w:ind w:left="720"/>
    </w:pPr>
  </w:style>
  <w:style w:type="paragraph" w:styleId="NoteHeading">
    <w:name w:val="Note Heading"/>
    <w:basedOn w:val="Normal"/>
    <w:next w:val="Normal"/>
    <w:rsid w:val="00D224B0"/>
  </w:style>
  <w:style w:type="paragraph" w:styleId="Salutation">
    <w:name w:val="Salutation"/>
    <w:basedOn w:val="Normal"/>
    <w:next w:val="Normal"/>
    <w:rsid w:val="00D224B0"/>
  </w:style>
  <w:style w:type="paragraph" w:customStyle="1" w:styleId="FooterLine">
    <w:name w:val="FooterLine"/>
    <w:basedOn w:val="Footer"/>
    <w:next w:val="Footer"/>
    <w:rsid w:val="00D224B0"/>
    <w:pPr>
      <w:pBdr>
        <w:top w:val="single" w:sz="4" w:space="1" w:color="auto"/>
      </w:pBdr>
      <w:tabs>
        <w:tab w:val="right" w:pos="8647"/>
      </w:tabs>
      <w:spacing w:before="120"/>
      <w:ind w:right="0"/>
    </w:pPr>
    <w:rPr>
      <w:lang w:val="fi-FI"/>
    </w:rPr>
  </w:style>
  <w:style w:type="paragraph" w:customStyle="1" w:styleId="Citation">
    <w:name w:val="Citation"/>
    <w:basedOn w:val="Normal"/>
    <w:rsid w:val="00D224B0"/>
    <w:pPr>
      <w:spacing w:before="60" w:after="60" w:line="240" w:lineRule="atLeast"/>
      <w:ind w:left="454" w:right="454"/>
    </w:pPr>
    <w:rPr>
      <w:i/>
    </w:rPr>
  </w:style>
  <w:style w:type="paragraph" w:customStyle="1" w:styleId="ZCom">
    <w:name w:val="Z_Com"/>
    <w:basedOn w:val="Normal"/>
    <w:next w:val="ZDGName"/>
    <w:rsid w:val="00934012"/>
    <w:pPr>
      <w:widowControl w:val="0"/>
      <w:autoSpaceDE w:val="0"/>
      <w:autoSpaceDN w:val="0"/>
      <w:spacing w:after="0"/>
      <w:ind w:right="85"/>
    </w:pPr>
    <w:rPr>
      <w:rFonts w:ascii="Arial" w:eastAsia="SimSun" w:hAnsi="Arial" w:cs="Arial"/>
      <w:sz w:val="24"/>
      <w:szCs w:val="24"/>
      <w:lang w:eastAsia="zh-CN"/>
    </w:rPr>
  </w:style>
  <w:style w:type="paragraph" w:customStyle="1" w:styleId="ZDGName">
    <w:name w:val="Z_DGName"/>
    <w:basedOn w:val="Normal"/>
    <w:rsid w:val="00934012"/>
    <w:pPr>
      <w:widowControl w:val="0"/>
      <w:autoSpaceDE w:val="0"/>
      <w:autoSpaceDN w:val="0"/>
      <w:spacing w:after="0"/>
      <w:ind w:right="85"/>
      <w:jc w:val="left"/>
    </w:pPr>
    <w:rPr>
      <w:rFonts w:ascii="Arial" w:eastAsia="SimSun" w:hAnsi="Arial" w:cs="Arial"/>
      <w:sz w:val="16"/>
      <w:szCs w:val="16"/>
      <w:lang w:eastAsia="zh-CN"/>
    </w:rPr>
  </w:style>
  <w:style w:type="paragraph" w:customStyle="1" w:styleId="infoblue">
    <w:name w:val="infoblue"/>
    <w:basedOn w:val="Normal"/>
    <w:link w:val="infoblueChar"/>
    <w:rsid w:val="00934012"/>
    <w:pPr>
      <w:spacing w:line="240" w:lineRule="atLeast"/>
      <w:ind w:left="720"/>
      <w:jc w:val="left"/>
    </w:pPr>
    <w:rPr>
      <w:rFonts w:eastAsia="SimSun"/>
      <w:i/>
      <w:iCs/>
      <w:color w:val="0000FF"/>
      <w:sz w:val="20"/>
      <w:lang w:val="fr-BE" w:eastAsia="zh-CN"/>
    </w:rPr>
  </w:style>
  <w:style w:type="character" w:styleId="PlaceholderText">
    <w:name w:val="Placeholder Text"/>
    <w:basedOn w:val="DefaultParagraphFont"/>
    <w:uiPriority w:val="99"/>
    <w:semiHidden/>
    <w:rsid w:val="00A70743"/>
  </w:style>
  <w:style w:type="paragraph" w:styleId="BalloonText">
    <w:name w:val="Balloon Text"/>
    <w:basedOn w:val="Normal"/>
    <w:link w:val="BalloonTextChar"/>
    <w:rsid w:val="00A7074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70743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rsid w:val="00A70743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A70743"/>
    <w:rPr>
      <w:rFonts w:ascii="Arial" w:hAnsi="Arial"/>
      <w:sz w:val="16"/>
      <w:lang w:eastAsia="en-US"/>
    </w:rPr>
  </w:style>
  <w:style w:type="paragraph" w:customStyle="1" w:styleId="StyleStyleHeading212ptJustified">
    <w:name w:val="Style Style Heading 2 + 12 pt + Justified"/>
    <w:basedOn w:val="Normal"/>
    <w:uiPriority w:val="99"/>
    <w:rsid w:val="00500316"/>
    <w:pPr>
      <w:keepNext/>
      <w:numPr>
        <w:ilvl w:val="1"/>
        <w:numId w:val="19"/>
      </w:numPr>
      <w:spacing w:before="240" w:after="60"/>
      <w:outlineLvl w:val="1"/>
    </w:pPr>
    <w:rPr>
      <w:rFonts w:ascii="Arial" w:eastAsia="PMingLiU" w:hAnsi="Arial" w:cs="Arial"/>
      <w:b/>
      <w:bCs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9E792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E792F"/>
    <w:rPr>
      <w:sz w:val="22"/>
      <w:lang w:eastAsia="en-US"/>
    </w:rPr>
  </w:style>
  <w:style w:type="paragraph" w:customStyle="1" w:styleId="Heading-Artefact-Left">
    <w:name w:val="Heading-Artefact-Left"/>
    <w:basedOn w:val="Normal"/>
    <w:link w:val="Heading-Artefact-LeftChar"/>
    <w:uiPriority w:val="99"/>
    <w:rsid w:val="000A29F2"/>
    <w:pPr>
      <w:spacing w:after="20"/>
      <w:jc w:val="left"/>
    </w:pPr>
    <w:rPr>
      <w:rFonts w:ascii="Arial" w:eastAsia="PMingLiU" w:hAnsi="Arial"/>
      <w:b/>
      <w:sz w:val="20"/>
    </w:rPr>
  </w:style>
  <w:style w:type="character" w:customStyle="1" w:styleId="Heading-Artefact-LeftChar">
    <w:name w:val="Heading-Artefact-Left Char"/>
    <w:basedOn w:val="DefaultParagraphFont"/>
    <w:link w:val="Heading-Artefact-Left"/>
    <w:uiPriority w:val="99"/>
    <w:locked/>
    <w:rsid w:val="000A29F2"/>
    <w:rPr>
      <w:rFonts w:ascii="Arial" w:eastAsia="PMingLiU" w:hAnsi="Arial"/>
      <w:b/>
      <w:lang w:eastAsia="en-US"/>
    </w:rPr>
  </w:style>
  <w:style w:type="character" w:customStyle="1" w:styleId="infoblueChar">
    <w:name w:val="infoblue Char"/>
    <w:link w:val="infoblue"/>
    <w:rsid w:val="00B97689"/>
    <w:rPr>
      <w:rFonts w:eastAsia="SimSun"/>
      <w:i/>
      <w:iCs/>
      <w:color w:val="0000FF"/>
      <w:lang w:val="fr-BE" w:eastAsia="zh-CN"/>
    </w:rPr>
  </w:style>
  <w:style w:type="table" w:customStyle="1" w:styleId="TableGrid1">
    <w:name w:val="Table Grid1"/>
    <w:basedOn w:val="TableNormal"/>
    <w:next w:val="TableGrid"/>
    <w:rsid w:val="00857D64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M2-Body">
    <w:name w:val="PM2-Body"/>
    <w:basedOn w:val="Normal"/>
    <w:qFormat/>
    <w:rsid w:val="008A35EF"/>
    <w:pPr>
      <w:spacing w:before="40" w:after="100"/>
      <w:ind w:firstLine="720"/>
    </w:pPr>
    <w:rPr>
      <w:rFonts w:eastAsia="PMingLiU" w:cstheme="minorHAnsi"/>
      <w:lang w:val="en-CA"/>
    </w:rPr>
  </w:style>
  <w:style w:type="paragraph" w:customStyle="1" w:styleId="PM2-BulletList">
    <w:name w:val="PM2-BulletList"/>
    <w:basedOn w:val="Normal"/>
    <w:qFormat/>
    <w:rsid w:val="009661F5"/>
    <w:pPr>
      <w:numPr>
        <w:numId w:val="20"/>
      </w:numPr>
      <w:spacing w:after="0"/>
      <w:jc w:val="left"/>
    </w:pPr>
    <w:rPr>
      <w:rFonts w:eastAsia="PMingLiU" w:cstheme="minorHAnsi"/>
      <w:sz w:val="21"/>
      <w:lang w:val="en-CA"/>
    </w:rPr>
  </w:style>
  <w:style w:type="paragraph" w:customStyle="1" w:styleId="PM2-NoHeadingBold">
    <w:name w:val="PM2-NoHeadingBold"/>
    <w:basedOn w:val="Normal"/>
    <w:qFormat/>
    <w:rsid w:val="009661F5"/>
    <w:pPr>
      <w:tabs>
        <w:tab w:val="left" w:pos="567"/>
      </w:tabs>
      <w:spacing w:before="80" w:after="0"/>
      <w:jc w:val="left"/>
    </w:pPr>
    <w:rPr>
      <w:rFonts w:eastAsia="PMingLiU" w:cstheme="minorHAnsi"/>
      <w:b/>
      <w:sz w:val="21"/>
      <w:szCs w:val="24"/>
      <w:lang w:val="en-CA"/>
    </w:rPr>
  </w:style>
  <w:style w:type="paragraph" w:customStyle="1" w:styleId="PM2-NumberedList">
    <w:name w:val="PM2-NumberedList"/>
    <w:basedOn w:val="PM2-BulletList"/>
    <w:qFormat/>
    <w:rsid w:val="009661F5"/>
    <w:pPr>
      <w:numPr>
        <w:numId w:val="21"/>
      </w:numPr>
    </w:pPr>
  </w:style>
  <w:style w:type="character" w:customStyle="1" w:styleId="GuidanceChar">
    <w:name w:val="Guidance Char"/>
    <w:link w:val="Guidance"/>
    <w:locked/>
    <w:rsid w:val="00BB3F11"/>
    <w:rPr>
      <w:rFonts w:ascii="Arial" w:eastAsia="SimSun" w:hAnsi="Arial" w:cs="Arial"/>
      <w:i/>
      <w:iCs/>
      <w:color w:val="7F7F7F"/>
      <w:sz w:val="24"/>
      <w:lang w:val="fr-BE" w:eastAsia="zh-CN"/>
    </w:rPr>
  </w:style>
  <w:style w:type="paragraph" w:customStyle="1" w:styleId="Guidance">
    <w:name w:val="Guidance"/>
    <w:basedOn w:val="Normal"/>
    <w:link w:val="GuidanceChar"/>
    <w:qFormat/>
    <w:rsid w:val="00BB3F11"/>
    <w:pPr>
      <w:spacing w:line="240" w:lineRule="atLeast"/>
      <w:ind w:left="720"/>
      <w:jc w:val="left"/>
    </w:pPr>
    <w:rPr>
      <w:rFonts w:ascii="Arial" w:eastAsia="SimSun" w:hAnsi="Arial" w:cs="Arial"/>
      <w:i/>
      <w:iCs/>
      <w:color w:val="7F7F7F"/>
      <w:sz w:val="24"/>
      <w:lang w:val="fr-BE" w:eastAsia="zh-CN"/>
    </w:rPr>
  </w:style>
  <w:style w:type="character" w:customStyle="1" w:styleId="Heading2Char">
    <w:name w:val="Heading 2 Char"/>
    <w:aliases w:val="Niveau 2 Char,H2 Char,paragraphe Char,t2 Char,h2 Char"/>
    <w:basedOn w:val="DefaultParagraphFont"/>
    <w:link w:val="Heading2"/>
    <w:rsid w:val="00241BA9"/>
    <w:rPr>
      <w:rFonts w:ascii="Calibri" w:hAnsi="Calibri"/>
      <w:b/>
      <w:sz w:val="24"/>
      <w:lang w:eastAsia="en-US"/>
    </w:rPr>
  </w:style>
  <w:style w:type="table" w:customStyle="1" w:styleId="Tablaconcuadrcula1">
    <w:name w:val="Tabla con cuadrícula1"/>
    <w:basedOn w:val="TableNormal"/>
    <w:next w:val="TableGrid"/>
    <w:rsid w:val="00177400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rsid w:val="00177400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63596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B63596"/>
    <w:rPr>
      <w:rFonts w:asciiTheme="minorHAnsi" w:hAnsiTheme="minorHAnsi"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B63596"/>
    <w:rPr>
      <w:rFonts w:asciiTheme="minorHAnsi" w:hAnsiTheme="minorHAnsi"/>
      <w:b/>
      <w:bCs/>
      <w:lang w:eastAsia="en-US"/>
    </w:rPr>
  </w:style>
  <w:style w:type="character" w:customStyle="1" w:styleId="HeaderChar">
    <w:name w:val="Header Char"/>
    <w:basedOn w:val="DefaultParagraphFont"/>
    <w:link w:val="Header"/>
    <w:rsid w:val="00055086"/>
    <w:rPr>
      <w:rFonts w:asciiTheme="minorHAnsi" w:hAnsiTheme="minorHAnsi"/>
      <w:sz w:val="22"/>
      <w:lang w:eastAsia="en-US"/>
    </w:rPr>
  </w:style>
  <w:style w:type="paragraph" w:styleId="Revision">
    <w:name w:val="Revision"/>
    <w:hidden/>
    <w:uiPriority w:val="99"/>
    <w:semiHidden/>
    <w:rsid w:val="004B501A"/>
    <w:rPr>
      <w:rFonts w:asciiTheme="minorHAnsi" w:hAnsiTheme="minorHAnsi"/>
      <w:sz w:val="22"/>
      <w:lang w:eastAsia="en-US"/>
    </w:rPr>
  </w:style>
  <w:style w:type="table" w:customStyle="1" w:styleId="Tablaconcuadrcula2">
    <w:name w:val="Tabla con cuadrícula2"/>
    <w:basedOn w:val="TableNormal"/>
    <w:next w:val="TableGrid"/>
    <w:rsid w:val="001200CA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754E8E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s-ES" w:eastAsia="es-ES"/>
    </w:rPr>
  </w:style>
  <w:style w:type="character" w:customStyle="1" w:styleId="normaltextrun">
    <w:name w:val="normaltextrun"/>
    <w:basedOn w:val="DefaultParagraphFont"/>
    <w:rsid w:val="00754E8E"/>
  </w:style>
  <w:style w:type="character" w:customStyle="1" w:styleId="eop">
    <w:name w:val="eop"/>
    <w:basedOn w:val="DefaultParagraphFont"/>
    <w:rsid w:val="00754E8E"/>
  </w:style>
  <w:style w:type="paragraph" w:customStyle="1" w:styleId="Default">
    <w:name w:val="Default"/>
    <w:rsid w:val="00FC273F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  <w:lang w:val="es-ES"/>
    </w:rPr>
  </w:style>
  <w:style w:type="paragraph" w:styleId="NormalWeb">
    <w:name w:val="Normal (Web)"/>
    <w:basedOn w:val="Normal"/>
    <w:uiPriority w:val="99"/>
    <w:semiHidden/>
    <w:unhideWhenUsed/>
    <w:rsid w:val="00913C26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0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9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5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9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9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9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2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7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2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9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4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0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11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4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1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5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1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05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0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5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6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4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4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26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9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7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1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2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6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1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4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2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10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5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91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13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7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03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6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1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9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7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3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9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1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90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5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4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2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2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3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2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2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0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0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1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0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0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9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0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8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9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8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7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9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9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9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3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3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8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5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1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7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76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28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7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6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8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2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3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5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03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9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61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9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3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45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0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8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1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1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4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1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5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31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6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3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8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3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8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4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9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67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6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15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6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65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9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1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93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1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0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07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4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683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645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0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3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0184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116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93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38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509388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708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7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76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41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5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4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1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0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8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4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23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3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44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2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0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3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9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1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0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4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9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1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1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8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5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3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3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1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30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1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5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4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3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5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4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7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2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2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4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4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1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1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6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5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24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6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19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2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89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1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3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2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7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6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45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1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6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1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2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1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0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Templates\TECH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7E2E741A0ED4CDA91B5FF60593A2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C5D38-C21A-42B1-B0E8-98374702BF5C}"/>
      </w:docPartPr>
      <w:docPartBody>
        <w:p w:rsidR="001E4F8F" w:rsidRDefault="00B43835" w:rsidP="00B43835">
          <w:pPr>
            <w:pStyle w:val="17E2E741A0ED4CDA91B5FF60593A2ACD"/>
          </w:pPr>
          <w:r w:rsidRPr="003F55B6">
            <w:rPr>
              <w:rStyle w:val="PlaceholderText"/>
            </w:rPr>
            <w:t>[Subject]</w:t>
          </w:r>
        </w:p>
      </w:docPartBody>
    </w:docPart>
    <w:docPart>
      <w:docPartPr>
        <w:name w:val="CFCC46494A6A482884FB221FD8062D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96072-2D97-4B79-B81B-C00949265CD0}"/>
      </w:docPartPr>
      <w:docPartBody>
        <w:p w:rsidR="00930E85" w:rsidRDefault="00015EF5" w:rsidP="00015EF5">
          <w:pPr>
            <w:pStyle w:val="CFCC46494A6A482884FB221FD8062D1F"/>
          </w:pPr>
          <w:r>
            <w:rPr>
              <w:rStyle w:val="PlaceholderText"/>
            </w:rPr>
            <w:t>[Subject]</w:t>
          </w:r>
        </w:p>
      </w:docPartBody>
    </w:docPart>
    <w:docPart>
      <w:docPartPr>
        <w:name w:val="A77F5851DE874A32B9CC6760A7BFA7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E9EE2-E834-48F4-9F50-DCCE8CC63577}"/>
      </w:docPartPr>
      <w:docPartBody>
        <w:p w:rsidR="00354B5A" w:rsidRDefault="00FA4429" w:rsidP="00FA4429">
          <w:pPr>
            <w:pStyle w:val="A77F5851DE874A32B9CC6760A7BFA736"/>
          </w:pPr>
          <w:r>
            <w:rPr>
              <w:rStyle w:val="PlaceholderText"/>
            </w:rPr>
            <w:t>[Issue Date]</w:t>
          </w:r>
        </w:p>
      </w:docPartBody>
    </w:docPart>
    <w:docPart>
      <w:docPartPr>
        <w:name w:val="D447CD2BB3164800AA7A8E62DD55C3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CADA-E3C2-43E4-B28E-EDAF19F9516D}"/>
      </w:docPartPr>
      <w:docPartBody>
        <w:p w:rsidR="00354B5A" w:rsidRDefault="00FA4429" w:rsidP="00FA4429">
          <w:pPr>
            <w:pStyle w:val="D447CD2BB3164800AA7A8E62DD55C3F4"/>
          </w:pPr>
          <w:r>
            <w:rPr>
              <w:rStyle w:val="PlaceholderText"/>
            </w:rPr>
            <w:t>[Status]</w:t>
          </w:r>
        </w:p>
      </w:docPartBody>
    </w:docPart>
    <w:docPart>
      <w:docPartPr>
        <w:name w:val="6279277379824F0CACCC3FF6B796A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10891-FAF5-444D-8A8B-6D5DB2B8EE11}"/>
      </w:docPartPr>
      <w:docPartBody>
        <w:p w:rsidR="00354B5A" w:rsidRDefault="00FA4429" w:rsidP="00FA4429">
          <w:pPr>
            <w:pStyle w:val="6279277379824F0CACCC3FF6B796A625"/>
          </w:pPr>
          <w:r>
            <w:rPr>
              <w:rStyle w:val="PlaceholderText"/>
            </w:rPr>
            <w:t>[Subject]</w:t>
          </w:r>
        </w:p>
      </w:docPartBody>
    </w:docPart>
    <w:docPart>
      <w:docPartPr>
        <w:name w:val="E25890E431204493B1D2349DF9CA21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394B1F-5CED-4F7F-8E47-DAC67C5EDD99}"/>
      </w:docPartPr>
      <w:docPartBody>
        <w:p w:rsidR="005821FB" w:rsidRDefault="005821FB" w:rsidP="005821FB">
          <w:pPr>
            <w:pStyle w:val="E25890E431204493B1D2349DF9CA210C"/>
          </w:pPr>
          <w:r>
            <w:rPr>
              <w:rStyle w:val="PlaceholderText"/>
            </w:rPr>
            <w:t>[Status]</w:t>
          </w:r>
        </w:p>
      </w:docPartBody>
    </w:docPart>
    <w:docPart>
      <w:docPartPr>
        <w:name w:val="22D24694B9C144BAAD85BB4497E047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43E026-26DA-4CFE-A804-749FFFA82D22}"/>
      </w:docPartPr>
      <w:docPartBody>
        <w:p w:rsidR="005821FB" w:rsidRDefault="005821FB" w:rsidP="005821FB">
          <w:pPr>
            <w:pStyle w:val="22D24694B9C144BAAD85BB4497E04710"/>
          </w:pPr>
          <w:r>
            <w:rPr>
              <w:rStyle w:val="PlaceholderText"/>
            </w:rPr>
            <w:t>Public, Basic, High</w:t>
          </w:r>
        </w:p>
      </w:docPartBody>
    </w:docPart>
    <w:docPart>
      <w:docPartPr>
        <w:name w:val="62E952AB34D449878353B30FA19A62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EAE81-532A-4FAA-82F4-B90D9C683BFC}"/>
      </w:docPartPr>
      <w:docPartBody>
        <w:p w:rsidR="005821FB" w:rsidRDefault="005821FB" w:rsidP="005821FB">
          <w:pPr>
            <w:pStyle w:val="62E952AB34D449878353B30FA19A620C"/>
          </w:pPr>
          <w:r>
            <w:rPr>
              <w:rStyle w:val="PlaceholderText"/>
            </w:rPr>
            <w:t>[Issue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4B76"/>
    <w:rsid w:val="00015EF5"/>
    <w:rsid w:val="0001742F"/>
    <w:rsid w:val="000511EC"/>
    <w:rsid w:val="00054C4A"/>
    <w:rsid w:val="000A2487"/>
    <w:rsid w:val="001E4F8F"/>
    <w:rsid w:val="00242321"/>
    <w:rsid w:val="002D4768"/>
    <w:rsid w:val="002E329A"/>
    <w:rsid w:val="0035398F"/>
    <w:rsid w:val="00354B5A"/>
    <w:rsid w:val="00367717"/>
    <w:rsid w:val="0046080B"/>
    <w:rsid w:val="004762D1"/>
    <w:rsid w:val="0049095E"/>
    <w:rsid w:val="004A4C94"/>
    <w:rsid w:val="004D2C5F"/>
    <w:rsid w:val="004E7486"/>
    <w:rsid w:val="00521943"/>
    <w:rsid w:val="005821FB"/>
    <w:rsid w:val="00753337"/>
    <w:rsid w:val="007B7FE3"/>
    <w:rsid w:val="007D4090"/>
    <w:rsid w:val="007D4FAC"/>
    <w:rsid w:val="00837066"/>
    <w:rsid w:val="00842BC2"/>
    <w:rsid w:val="00844A20"/>
    <w:rsid w:val="008B0C8E"/>
    <w:rsid w:val="008F14F2"/>
    <w:rsid w:val="00930E85"/>
    <w:rsid w:val="00932368"/>
    <w:rsid w:val="009334BC"/>
    <w:rsid w:val="00984D32"/>
    <w:rsid w:val="0099570C"/>
    <w:rsid w:val="00AF2DCD"/>
    <w:rsid w:val="00AF4B76"/>
    <w:rsid w:val="00B43835"/>
    <w:rsid w:val="00C24CA2"/>
    <w:rsid w:val="00C26713"/>
    <w:rsid w:val="00C75853"/>
    <w:rsid w:val="00CB2101"/>
    <w:rsid w:val="00CE1BDE"/>
    <w:rsid w:val="00D00E58"/>
    <w:rsid w:val="00D41E6B"/>
    <w:rsid w:val="00D67D63"/>
    <w:rsid w:val="00D7367E"/>
    <w:rsid w:val="00DE7EB7"/>
    <w:rsid w:val="00E30DD5"/>
    <w:rsid w:val="00F43457"/>
    <w:rsid w:val="00F73930"/>
    <w:rsid w:val="00F86AF2"/>
    <w:rsid w:val="00F94465"/>
    <w:rsid w:val="00FA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5821FB"/>
    <w:rPr>
      <w:color w:val="808080"/>
    </w:rPr>
  </w:style>
  <w:style w:type="paragraph" w:customStyle="1" w:styleId="E25890E431204493B1D2349DF9CA210C">
    <w:name w:val="E25890E431204493B1D2349DF9CA210C"/>
    <w:rsid w:val="005821FB"/>
    <w:pPr>
      <w:spacing w:after="160"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22D24694B9C144BAAD85BB4497E04710">
    <w:name w:val="22D24694B9C144BAAD85BB4497E04710"/>
    <w:rsid w:val="005821FB"/>
    <w:pPr>
      <w:spacing w:after="160"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62E952AB34D449878353B30FA19A620C">
    <w:name w:val="62E952AB34D449878353B30FA19A620C"/>
    <w:rsid w:val="005821FB"/>
    <w:pPr>
      <w:spacing w:after="160"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17E2E741A0ED4CDA91B5FF60593A2ACD">
    <w:name w:val="17E2E741A0ED4CDA91B5FF60593A2ACD"/>
    <w:rsid w:val="00B43835"/>
  </w:style>
  <w:style w:type="paragraph" w:customStyle="1" w:styleId="CFCC46494A6A482884FB221FD8062D1F">
    <w:name w:val="CFCC46494A6A482884FB221FD8062D1F"/>
    <w:rsid w:val="00015EF5"/>
    <w:pPr>
      <w:spacing w:after="160" w:line="259" w:lineRule="auto"/>
    </w:pPr>
    <w:rPr>
      <w:lang w:val="es-ES" w:eastAsia="es-ES"/>
    </w:rPr>
  </w:style>
  <w:style w:type="paragraph" w:customStyle="1" w:styleId="A77F5851DE874A32B9CC6760A7BFA736">
    <w:name w:val="A77F5851DE874A32B9CC6760A7BFA736"/>
    <w:rsid w:val="00FA4429"/>
    <w:rPr>
      <w:lang w:val="es-ES" w:eastAsia="es-ES"/>
    </w:rPr>
  </w:style>
  <w:style w:type="paragraph" w:customStyle="1" w:styleId="D447CD2BB3164800AA7A8E62DD55C3F4">
    <w:name w:val="D447CD2BB3164800AA7A8E62DD55C3F4"/>
    <w:rsid w:val="00FA4429"/>
    <w:rPr>
      <w:lang w:val="es-ES" w:eastAsia="es-ES"/>
    </w:rPr>
  </w:style>
  <w:style w:type="paragraph" w:customStyle="1" w:styleId="6279277379824F0CACCC3FF6B796A625">
    <w:name w:val="6279277379824F0CACCC3FF6B796A625"/>
    <w:rsid w:val="00FA4429"/>
    <w:rPr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macintosh"/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2024-04-17T00:00:00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77c7d1-2bb2-481b-aefe-101f32e9588a" xsi:nil="true"/>
    <lcf76f155ced4ddcb4097134ff3c332f xmlns="101eaf33-1701-464d-baef-164c6127d51f">
      <Terms xmlns="http://schemas.microsoft.com/office/infopath/2007/PartnerControls"/>
    </lcf76f155ced4ddcb4097134ff3c332f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760B57A9050A41B8ECD167852D12BD" ma:contentTypeVersion="13" ma:contentTypeDescription="Crear nuevo documento." ma:contentTypeScope="" ma:versionID="eac238aecdab541038108c888c49e31e">
  <xsd:schema xmlns:xsd="http://www.w3.org/2001/XMLSchema" xmlns:xs="http://www.w3.org/2001/XMLSchema" xmlns:p="http://schemas.microsoft.com/office/2006/metadata/properties" xmlns:ns2="101eaf33-1701-464d-baef-164c6127d51f" xmlns:ns3="4c77c7d1-2bb2-481b-aefe-101f32e9588a" targetNamespace="http://schemas.microsoft.com/office/2006/metadata/properties" ma:root="true" ma:fieldsID="efe92b1ac631852ba9ae12b231089a75" ns2:_="" ns3:_="">
    <xsd:import namespace="101eaf33-1701-464d-baef-164c6127d51f"/>
    <xsd:import namespace="4c77c7d1-2bb2-481b-aefe-101f32e958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1eaf33-1701-464d-baef-164c6127d5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efd49586-4e9d-4401-97cc-84a6e35ca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77c7d1-2bb2-481b-aefe-101f32e9588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7ce39c9-688e-4411-9501-255c93ef6400}" ma:internalName="TaxCatchAll" ma:showField="CatchAllData" ma:web="4c77c7d1-2bb2-481b-aefe-101f32e958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E1107F-7712-44B8-B043-AFBB4FB3C7C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BC66715-81E3-4158-8E4C-69DFD9157BC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3F5AE2B-CEA0-48E0-9568-E2AE8266C574}">
  <ds:schemaRefs>
    <ds:schemaRef ds:uri="http://schemas.microsoft.com/office/2006/metadata/properties"/>
    <ds:schemaRef ds:uri="http://schemas.microsoft.com/office/infopath/2007/PartnerControls"/>
    <ds:schemaRef ds:uri="4c77c7d1-2bb2-481b-aefe-101f32e9588a"/>
    <ds:schemaRef ds:uri="101eaf33-1701-464d-baef-164c6127d51f"/>
  </ds:schemaRefs>
</ds:datastoreItem>
</file>

<file path=customXml/itemProps5.xml><?xml version="1.0" encoding="utf-8"?>
<ds:datastoreItem xmlns:ds="http://schemas.openxmlformats.org/officeDocument/2006/customXml" ds:itemID="{BE95A198-F416-4887-94BE-FD1D6CBCA1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1eaf33-1701-464d-baef-164c6127d51f"/>
    <ds:schemaRef ds:uri="4c77c7d1-2bb2-481b-aefe-101f32e958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TECH.DOTM</Template>
  <TotalTime>38</TotalTime>
  <Pages>1</Pages>
  <Words>756</Words>
  <Characters>4313</Characters>
  <Application>Microsoft Office Word</Application>
  <DocSecurity>4</DocSecurity>
  <PresentationFormat>Microsoft Word 10.0</PresentationFormat>
  <Lines>35</Lines>
  <Paragraphs>10</Paragraphs>
  <ScaleCrop>false</ScaleCrop>
  <Company>European Commission</Company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Park&amp;Go - Presupuesto</dc:title>
  <dc:subject>Park&amp;Go</dc:subject>
  <dc:creator>Juan Francisco Mier Montoto</dc:creator>
  <cp:keywords>mier</cp:keywords>
  <dc:description>Presupuesto del proyecto ficticio Park&amp;Go. Proyectos, EPI Gijón 23-24 (grupo 1).</dc:description>
  <cp:lastModifiedBy>Alejandro Rodríguez López</cp:lastModifiedBy>
  <cp:revision>732</cp:revision>
  <cp:lastPrinted>2016-03-18T07:16:00Z</cp:lastPrinted>
  <dcterms:created xsi:type="dcterms:W3CDTF">2024-04-28T06:54:00Z</dcterms:created>
  <dcterms:modified xsi:type="dcterms:W3CDTF">2024-04-30T01:16:00Z</dcterms:modified>
  <cp:category>Básica</cp:category>
  <cp:contentStatus>1.0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Version">
    <vt:lpwstr>4.1.5.13</vt:lpwstr>
  </property>
  <property fmtid="{D5CDD505-2E9C-101B-9397-08002B2CF9AE}" pid="3" name="EurolookVersion">
    <vt:lpwstr>4.1</vt:lpwstr>
  </property>
  <property fmtid="{D5CDD505-2E9C-101B-9397-08002B2CF9AE}" pid="4" name="DocID_EU">
    <vt:lpwstr> </vt:lpwstr>
  </property>
  <property fmtid="{D5CDD505-2E9C-101B-9397-08002B2CF9AE}" pid="5" name="Created using">
    <vt:lpwstr>EL 4.1 XL[20040326]</vt:lpwstr>
  </property>
  <property fmtid="{D5CDD505-2E9C-101B-9397-08002B2CF9AE}" pid="6" name="Formatting">
    <vt:lpwstr>4.1</vt:lpwstr>
  </property>
  <property fmtid="{D5CDD505-2E9C-101B-9397-08002B2CF9AE}" pid="7" name="Document Date">
    <vt:filetime>2006-08-06T22:00:00Z</vt:filetime>
  </property>
  <property fmtid="{D5CDD505-2E9C-101B-9397-08002B2CF9AE}" pid="8" name="Version">
    <vt:i4>1</vt:i4>
  </property>
  <property fmtid="{D5CDD505-2E9C-101B-9397-08002B2CF9AE}" pid="9" name="Revision">
    <vt:i4>1</vt:i4>
  </property>
  <property fmtid="{D5CDD505-2E9C-101B-9397-08002B2CF9AE}" pid="10" name="Revised by">
    <vt:lpwstr>Stijn Meuleman</vt:lpwstr>
  </property>
  <property fmtid="{D5CDD505-2E9C-101B-9397-08002B2CF9AE}" pid="11" name="Approved by">
    <vt:lpwstr>Stijn Meuleman</vt:lpwstr>
  </property>
  <property fmtid="{D5CDD505-2E9C-101B-9397-08002B2CF9AE}" pid="12" name="Public">
    <vt:lpwstr> </vt:lpwstr>
  </property>
  <property fmtid="{D5CDD505-2E9C-101B-9397-08002B2CF9AE}" pid="13" name="Reference Number">
    <vt:lpwstr> </vt:lpwstr>
  </property>
  <property fmtid="{D5CDD505-2E9C-101B-9397-08002B2CF9AE}" pid="14" name="Publisher">
    <vt:lpwstr> </vt:lpwstr>
  </property>
  <property fmtid="{D5CDD505-2E9C-101B-9397-08002B2CF9AE}" pid="15" name="elTOC">
    <vt:i4>2</vt:i4>
  </property>
  <property fmtid="{D5CDD505-2E9C-101B-9397-08002B2CF9AE}" pid="16" name="elHist">
    <vt:i4>2</vt:i4>
  </property>
  <property fmtid="{D5CDD505-2E9C-101B-9397-08002B2CF9AE}" pid="17" name="elRoman">
    <vt:i4>1</vt:i4>
  </property>
  <property fmtid="{D5CDD505-2E9C-101B-9397-08002B2CF9AE}" pid="18" name="elPPublic">
    <vt:i4>1</vt:i4>
  </property>
  <property fmtid="{D5CDD505-2E9C-101B-9397-08002B2CF9AE}" pid="19" name="elPRefNum">
    <vt:i4>1</vt:i4>
  </property>
  <property fmtid="{D5CDD505-2E9C-101B-9397-08002B2CF9AE}" pid="20" name="Last edited using">
    <vt:lpwstr>EL 4.6 Build 50000</vt:lpwstr>
  </property>
  <property fmtid="{D5CDD505-2E9C-101B-9397-08002B2CF9AE}" pid="21" name="EL_Author">
    <vt:lpwstr>Stijn MEULEMAN</vt:lpwstr>
  </property>
  <property fmtid="{D5CDD505-2E9C-101B-9397-08002B2CF9AE}" pid="22" name="Type">
    <vt:lpwstr>Eurolook Technic &amp; Quality</vt:lpwstr>
  </property>
  <property fmtid="{D5CDD505-2E9C-101B-9397-08002B2CF9AE}" pid="23" name="Language">
    <vt:lpwstr>EN</vt:lpwstr>
  </property>
  <property fmtid="{D5CDD505-2E9C-101B-9397-08002B2CF9AE}" pid="24" name="EL_Language">
    <vt:lpwstr>EN</vt:lpwstr>
  </property>
  <property fmtid="{D5CDD505-2E9C-101B-9397-08002B2CF9AE}" pid="25" name="ELDocType">
    <vt:lpwstr>tech.dot</vt:lpwstr>
  </property>
  <property fmtid="{D5CDD505-2E9C-101B-9397-08002B2CF9AE}" pid="26" name="ContentTypeId">
    <vt:lpwstr>0x01010083760B57A9050A41B8ECD167852D12BD</vt:lpwstr>
  </property>
  <property fmtid="{D5CDD505-2E9C-101B-9397-08002B2CF9AE}" pid="27" name="MediaServiceImageTags">
    <vt:lpwstr/>
  </property>
</Properties>
</file>